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4DE92" w14:textId="77777777" w:rsidR="00044FC8" w:rsidRDefault="001D3CDB" w:rsidP="008C00AC">
      <w:pPr>
        <w:pStyle w:val="Heading"/>
      </w:pPr>
      <w:r>
        <w:rPr>
          <w:noProof/>
        </w:rPr>
        <w:drawing>
          <wp:anchor distT="0" distB="0" distL="114300" distR="114300" simplePos="0" relativeHeight="251661312" behindDoc="1" locked="0" layoutInCell="1" allowOverlap="1" wp14:anchorId="77655EB7" wp14:editId="06EF8054">
            <wp:simplePos x="0" y="0"/>
            <wp:positionH relativeFrom="page">
              <wp:posOffset>0</wp:posOffset>
            </wp:positionH>
            <wp:positionV relativeFrom="page">
              <wp:posOffset>0</wp:posOffset>
            </wp:positionV>
            <wp:extent cx="7783200" cy="10072800"/>
            <wp:effectExtent l="0" t="0" r="8255" b="5080"/>
            <wp:wrapNone/>
            <wp:docPr id="528484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84305"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3200" cy="10072800"/>
                    </a:xfrm>
                    <a:prstGeom prst="rect">
                      <a:avLst/>
                    </a:prstGeom>
                  </pic:spPr>
                </pic:pic>
              </a:graphicData>
            </a:graphic>
            <wp14:sizeRelH relativeFrom="page">
              <wp14:pctWidth>0</wp14:pctWidth>
            </wp14:sizeRelH>
            <wp14:sizeRelV relativeFrom="page">
              <wp14:pctHeight>0</wp14:pctHeight>
            </wp14:sizeRelV>
          </wp:anchor>
        </w:drawing>
      </w:r>
      <w:r w:rsidR="00A900C5" w:rsidRPr="0067650D">
        <w:rPr>
          <w:noProof/>
        </w:rPr>
        <mc:AlternateContent>
          <mc:Choice Requires="wps">
            <w:drawing>
              <wp:anchor distT="0" distB="0" distL="0" distR="0" simplePos="0" relativeHeight="251672576" behindDoc="1" locked="1" layoutInCell="1" allowOverlap="1" wp14:anchorId="2D1AD515" wp14:editId="796D53CD">
                <wp:simplePos x="0" y="0"/>
                <wp:positionH relativeFrom="page">
                  <wp:posOffset>5069205</wp:posOffset>
                </wp:positionH>
                <wp:positionV relativeFrom="page">
                  <wp:posOffset>504190</wp:posOffset>
                </wp:positionV>
                <wp:extent cx="2178000" cy="223200"/>
                <wp:effectExtent l="0" t="0" r="13335" b="5715"/>
                <wp:wrapSquare wrapText="bothSides"/>
                <wp:docPr id="278129705" name="Text Box 278129705"/>
                <wp:cNvGraphicFramePr/>
                <a:graphic xmlns:a="http://schemas.openxmlformats.org/drawingml/2006/main">
                  <a:graphicData uri="http://schemas.microsoft.com/office/word/2010/wordprocessingShape">
                    <wps:wsp>
                      <wps:cNvSpPr txBox="1"/>
                      <wps:spPr>
                        <a:xfrm>
                          <a:off x="0" y="0"/>
                          <a:ext cx="2178000" cy="22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068BE" w14:textId="77777777" w:rsidR="00A900C5" w:rsidRPr="009D6F7A" w:rsidRDefault="00E33DD4" w:rsidP="009D6F7A">
                            <w:pPr>
                              <w:pStyle w:val="CoverDocumentType10pt"/>
                            </w:pPr>
                            <w:r>
                              <w:t>Technical Documentation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AD515" id="_x0000_t202" coordsize="21600,21600" o:spt="202" path="m,l,21600r21600,l21600,xe">
                <v:stroke joinstyle="miter"/>
                <v:path gradientshapeok="t" o:connecttype="rect"/>
              </v:shapetype>
              <v:shape id="Text Box 278129705" o:spid="_x0000_s1026" type="#_x0000_t202" style="position:absolute;margin-left:399.15pt;margin-top:39.7pt;width:171.5pt;height:17.5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" filled="f" stroked="f" strokeweight=".5pt">
                <v:textbox inset="0,0,0,0">
                  <w:txbxContent>
                    <w:p w14:paraId="2EC068BE" w14:textId="77777777" w:rsidR="00A900C5" w:rsidRPr="009D6F7A" w:rsidRDefault="00E33DD4" w:rsidP="009D6F7A">
                      <w:pPr>
                        <w:pStyle w:val="CoverDocumentType10pt"/>
                      </w:pPr>
                      <w:r>
                        <w:t>Technical Documentation</w:t>
                      </w:r>
                    </w:p>
                  </w:txbxContent>
                </v:textbox>
                <w10:wrap type="square" anchorx="page" anchory="page"/>
                <w10:anchorlock/>
              </v:shape>
            </w:pict>
          </mc:Fallback>
        </mc:AlternateContent>
      </w:r>
      <w:r w:rsidR="00594B50" w:rsidRPr="0067650D">
        <w:rPr>
          <w:noProof/>
        </w:rPr>
        <mc:AlternateContent>
          <mc:Choice Requires="wps">
            <w:drawing>
              <wp:anchor distT="0" distB="0" distL="0" distR="0" simplePos="0" relativeHeight="251669504" behindDoc="1" locked="1" layoutInCell="1" allowOverlap="1" wp14:anchorId="7234E31E" wp14:editId="71F9FBA5">
                <wp:simplePos x="0" y="0"/>
                <wp:positionH relativeFrom="page">
                  <wp:posOffset>5069205</wp:posOffset>
                </wp:positionH>
                <wp:positionV relativeFrom="page">
                  <wp:posOffset>648335</wp:posOffset>
                </wp:positionV>
                <wp:extent cx="2178000" cy="223200"/>
                <wp:effectExtent l="0" t="0" r="13335" b="5715"/>
                <wp:wrapSquare wrapText="bothSides"/>
                <wp:docPr id="1933466275" name="Text Box 1933466275"/>
                <wp:cNvGraphicFramePr/>
                <a:graphic xmlns:a="http://schemas.openxmlformats.org/drawingml/2006/main">
                  <a:graphicData uri="http://schemas.microsoft.com/office/word/2010/wordprocessingShape">
                    <wps:wsp>
                      <wps:cNvSpPr txBox="1"/>
                      <wps:spPr>
                        <a:xfrm>
                          <a:off x="0" y="0"/>
                          <a:ext cx="2178000" cy="22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4718A" w14:textId="77777777" w:rsidR="00594B50" w:rsidRPr="003A4545" w:rsidRDefault="00E33DD4" w:rsidP="004952A1">
                            <w:pPr>
                              <w:pStyle w:val="CoverDisclosure"/>
                            </w:pPr>
                            <w:r w:rsidRPr="00C656B9">
                              <w:rPr>
                                <w:sz w:val="18"/>
                              </w:rPr>
                              <w:t>Confidential | authorized HPE partner use only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4E31E" id="Text Box 1933466275" o:spid="_x0000_s1027" type="#_x0000_t202" style="position:absolute;margin-left:399.15pt;margin-top:51.05pt;width:171.5pt;height:17.5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" filled="f" stroked="f" strokeweight=".5pt">
                <v:textbox inset="0,0,0,0">
                  <w:txbxContent>
                    <w:p w14:paraId="7214718A" w14:textId="77777777" w:rsidR="00594B50" w:rsidRPr="003A4545" w:rsidRDefault="00E33DD4" w:rsidP="004952A1">
                      <w:pPr>
                        <w:pStyle w:val="CoverDisclosure"/>
                      </w:pPr>
                      <w:r w:rsidRPr="00C656B9">
                        <w:rPr>
                          <w:sz w:val="18"/>
                        </w:rPr>
                        <w:t>Confidential | authorized HPE partner use only</w:t>
                      </w:r>
                    </w:p>
                  </w:txbxContent>
                </v:textbox>
                <w10:wrap type="square" anchorx="page" anchory="page"/>
                <w10:anchorlock/>
              </v:shape>
            </w:pict>
          </mc:Fallback>
        </mc:AlternateContent>
      </w:r>
      <w:r w:rsidR="00E24E7F">
        <w:rPr>
          <w:noProof/>
        </w:rPr>
        <w:drawing>
          <wp:anchor distT="0" distB="0" distL="114300" distR="114300" simplePos="0" relativeHeight="251664384" behindDoc="0" locked="0" layoutInCell="1" allowOverlap="1" wp14:anchorId="1E37CBA0" wp14:editId="5D8B7524">
            <wp:simplePos x="0" y="0"/>
            <wp:positionH relativeFrom="page">
              <wp:posOffset>504190</wp:posOffset>
            </wp:positionH>
            <wp:positionV relativeFrom="page">
              <wp:posOffset>504190</wp:posOffset>
            </wp:positionV>
            <wp:extent cx="1058400" cy="302400"/>
            <wp:effectExtent l="0" t="0" r="8890" b="2540"/>
            <wp:wrapNone/>
            <wp:docPr id="1974513656" name="Picture 10"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09467" name="Picture 10" descr="A black background with a black squa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8400" cy="302400"/>
                    </a:xfrm>
                    <a:prstGeom prst="rect">
                      <a:avLst/>
                    </a:prstGeom>
                  </pic:spPr>
                </pic:pic>
              </a:graphicData>
            </a:graphic>
            <wp14:sizeRelH relativeFrom="margin">
              <wp14:pctWidth>0</wp14:pctWidth>
            </wp14:sizeRelH>
            <wp14:sizeRelV relativeFrom="margin">
              <wp14:pctHeight>0</wp14:pctHeight>
            </wp14:sizeRelV>
          </wp:anchor>
        </w:drawing>
      </w:r>
    </w:p>
    <w:p w14:paraId="6C2B7CD3" w14:textId="77777777" w:rsidR="00C87F4A" w:rsidRDefault="00DE15F6">
      <w:pPr>
        <w:spacing w:after="160" w:line="22" w:lineRule="auto"/>
        <w:rPr>
          <w:b/>
          <w:sz w:val="32"/>
        </w:rPr>
      </w:pPr>
      <w:r>
        <w:rPr>
          <w:noProof/>
        </w:rPr>
        <mc:AlternateContent>
          <mc:Choice Requires="wps">
            <w:drawing>
              <wp:anchor distT="45720" distB="45720" distL="114300" distR="114300" simplePos="0" relativeHeight="251696640" behindDoc="0" locked="0" layoutInCell="1" allowOverlap="1" wp14:anchorId="4A19D2E0" wp14:editId="5BBBAB52">
                <wp:simplePos x="0" y="0"/>
                <wp:positionH relativeFrom="page">
                  <wp:posOffset>461010</wp:posOffset>
                </wp:positionH>
                <wp:positionV relativeFrom="page">
                  <wp:posOffset>2619303</wp:posOffset>
                </wp:positionV>
                <wp:extent cx="4330800" cy="5792400"/>
                <wp:effectExtent l="0" t="0" r="12700" b="0"/>
                <wp:wrapSquare wrapText="bothSides"/>
                <wp:docPr id="1220479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800" cy="5792400"/>
                        </a:xfrm>
                        <a:prstGeom prst="rect">
                          <a:avLst/>
                        </a:prstGeom>
                        <a:noFill/>
                        <a:ln w="9525">
                          <a:noFill/>
                          <a:miter lim="800000"/>
                          <a:headEnd/>
                          <a:tailEnd/>
                        </a:ln>
                      </wps:spPr>
                      <wps:txbx>
                        <w:txbxContent>
                          <w:p w14:paraId="6AD97F99" w14:textId="77777777" w:rsidR="00A02382" w:rsidRPr="00A02382" w:rsidRDefault="00A02382" w:rsidP="00A02382">
                            <w:pPr>
                              <w:pStyle w:val="CoverHeadline36ptstandard"/>
                              <w:rPr>
                                <w:bCs/>
                              </w:rPr>
                            </w:pPr>
                            <w:r w:rsidRPr="00A02382">
                              <w:rPr>
                                <w:bCs/>
                              </w:rPr>
                              <w:t>Green</w:t>
                            </w:r>
                            <w:r>
                              <w:rPr>
                                <w:bCs/>
                              </w:rPr>
                              <w:t xml:space="preserve"> </w:t>
                            </w:r>
                            <w:r w:rsidRPr="00A02382">
                              <w:rPr>
                                <w:bCs/>
                              </w:rPr>
                              <w:t>Matrix Deployment Guide</w:t>
                            </w:r>
                          </w:p>
                          <w:p w14:paraId="3500F73C" w14:textId="77777777" w:rsidR="00DE15F6" w:rsidRDefault="00DE15F6" w:rsidP="00DE15F6"/>
                          <w:p w14:paraId="01198CF2" w14:textId="77777777" w:rsidR="00DE15F6" w:rsidRDefault="00DE15F6" w:rsidP="00DE15F6"/>
                          <w:p w14:paraId="4C40D2B7" w14:textId="77777777" w:rsidR="00DE15F6" w:rsidRDefault="00DE15F6" w:rsidP="00DE15F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9D2E0" id="Text Box 2" o:spid="_x0000_s1028" type="#_x0000_t202" style="position:absolute;margin-left:36.3pt;margin-top:206.25pt;width:341pt;height:456.1pt;z-index:2516966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" filled="f" stroked="f">
                <v:textbox inset="0,0,0,0">
                  <w:txbxContent>
                    <w:p w14:paraId="6AD97F99" w14:textId="77777777" w:rsidR="00A02382" w:rsidRPr="00A02382" w:rsidRDefault="00A02382" w:rsidP="00A02382">
                      <w:pPr>
                        <w:pStyle w:val="CoverHeadline36ptstandard"/>
                        <w:rPr>
                          <w:bCs/>
                        </w:rPr>
                      </w:pPr>
                      <w:r w:rsidRPr="00A02382">
                        <w:rPr>
                          <w:bCs/>
                        </w:rPr>
                        <w:t>Green</w:t>
                      </w:r>
                      <w:r>
                        <w:rPr>
                          <w:bCs/>
                        </w:rPr>
                        <w:t xml:space="preserve"> </w:t>
                      </w:r>
                      <w:r w:rsidRPr="00A02382">
                        <w:rPr>
                          <w:bCs/>
                        </w:rPr>
                        <w:t>Matrix Deployment Guide</w:t>
                      </w:r>
                    </w:p>
                    <w:p w14:paraId="3500F73C" w14:textId="77777777" w:rsidR="00DE15F6" w:rsidRDefault="00DE15F6" w:rsidP="00DE15F6"/>
                    <w:p w14:paraId="01198CF2" w14:textId="77777777" w:rsidR="00DE15F6" w:rsidRDefault="00DE15F6" w:rsidP="00DE15F6"/>
                    <w:p w14:paraId="4C40D2B7" w14:textId="77777777" w:rsidR="00DE15F6" w:rsidRDefault="00DE15F6" w:rsidP="00DE15F6"/>
                  </w:txbxContent>
                </v:textbox>
                <w10:wrap type="square" anchorx="page" anchory="page"/>
              </v:shape>
            </w:pict>
          </mc:Fallback>
        </mc:AlternateContent>
      </w:r>
      <w:r w:rsidR="00C87F4A">
        <w:br w:type="page"/>
      </w:r>
    </w:p>
    <w:p w14:paraId="5B60992C" w14:textId="77777777" w:rsidR="00F5341D" w:rsidRDefault="006C751F" w:rsidP="008C00AC">
      <w:pPr>
        <w:pStyle w:val="Heading"/>
      </w:pPr>
      <w:r>
        <w:lastRenderedPageBreak/>
        <w:t xml:space="preserve">Important </w:t>
      </w:r>
      <w:r w:rsidR="00AE387C">
        <w:t>n</w:t>
      </w:r>
      <w:r>
        <w:t>otice</w:t>
      </w:r>
    </w:p>
    <w:p w14:paraId="23E103D4" w14:textId="77777777" w:rsidR="006C751F" w:rsidRDefault="006C751F" w:rsidP="006C751F">
      <w:r>
        <w:t xml:space="preserve">Along with Brand compliance for text and content formatting, this template has been created to ensure </w:t>
      </w:r>
      <w:r w:rsidR="00C36A3F">
        <w:t xml:space="preserve">the </w:t>
      </w:r>
      <w:r>
        <w:t>correct usage of Microsoft Word functionality and meet accessibility requirements.</w:t>
      </w:r>
    </w:p>
    <w:p w14:paraId="0A5CA380" w14:textId="77777777" w:rsidR="006C751F" w:rsidRDefault="006C751F" w:rsidP="006C751F">
      <w:r>
        <w:t xml:space="preserve">As such, </w:t>
      </w:r>
      <w:r w:rsidR="005A51A9">
        <w:t xml:space="preserve">it is </w:t>
      </w:r>
      <w:r w:rsidR="005A51A9" w:rsidRPr="005A51A9">
        <w:rPr>
          <w:b/>
          <w:bCs/>
        </w:rPr>
        <w:t>most important</w:t>
      </w:r>
      <w:r w:rsidR="005A51A9">
        <w:t xml:space="preserve"> that you follow the comprehensive</w:t>
      </w:r>
      <w:r>
        <w:t xml:space="preserve"> navigation instructions for the correct method of applying the styles.</w:t>
      </w:r>
      <w:r w:rsidR="00D6582A">
        <w:t xml:space="preserve"> </w:t>
      </w:r>
      <w:r w:rsidR="005A51A9">
        <w:t>Please read and use these instructions when creating a document.</w:t>
      </w:r>
      <w:r w:rsidR="00D6582A">
        <w:t xml:space="preserve"> </w:t>
      </w:r>
      <w:r>
        <w:t>Correct usage also helps insure optimal conversion to PDF.</w:t>
      </w:r>
    </w:p>
    <w:p w14:paraId="1EF923EB" w14:textId="77777777" w:rsidR="005A51A9" w:rsidRDefault="005A51A9" w:rsidP="006C751F">
      <w:r>
        <w:t xml:space="preserve">Failure to follow these instructions will result in </w:t>
      </w:r>
      <w:r w:rsidR="00DD396B">
        <w:t>Brand and inclusion/accessibility non-compliance.</w:t>
      </w:r>
    </w:p>
    <w:p w14:paraId="36C6884E" w14:textId="77777777" w:rsidR="00CD1E0D" w:rsidRDefault="00CD1E0D" w:rsidP="006C751F"/>
    <w:p w14:paraId="24ED8393" w14:textId="77777777" w:rsidR="00CD1E0D" w:rsidRDefault="00CD1E0D" w:rsidP="006C751F"/>
    <w:p w14:paraId="36F38FDF" w14:textId="77777777" w:rsidR="00CD1E0D" w:rsidRDefault="00CD1E0D" w:rsidP="006C751F"/>
    <w:p w14:paraId="7FBFF96A" w14:textId="77777777" w:rsidR="00CD1E0D" w:rsidRDefault="00CD1E0D" w:rsidP="006C751F"/>
    <w:p w14:paraId="0F59E081" w14:textId="77777777" w:rsidR="00CD1E0D" w:rsidRDefault="00CD1E0D" w:rsidP="006C751F"/>
    <w:p w14:paraId="3E621FD7" w14:textId="77777777" w:rsidR="00CD1E0D" w:rsidRDefault="00CD1E0D" w:rsidP="006C751F"/>
    <w:p w14:paraId="3A25C104" w14:textId="77777777" w:rsidR="00CD1E0D" w:rsidRDefault="00CD1E0D" w:rsidP="006C751F"/>
    <w:p w14:paraId="71C17AD9" w14:textId="77777777" w:rsidR="00CD1E0D" w:rsidRDefault="00CD1E0D" w:rsidP="006C751F"/>
    <w:p w14:paraId="6B69F957" w14:textId="77777777" w:rsidR="00CD1E0D" w:rsidRDefault="00CD1E0D" w:rsidP="006C751F"/>
    <w:p w14:paraId="28F2948A" w14:textId="77777777" w:rsidR="00CD1E0D" w:rsidRDefault="00CD1E0D" w:rsidP="006C751F"/>
    <w:p w14:paraId="181C188A" w14:textId="77777777" w:rsidR="00CD1E0D" w:rsidRDefault="00CD1E0D" w:rsidP="006C751F"/>
    <w:p w14:paraId="00EF6AA3" w14:textId="77777777" w:rsidR="00CD1E0D" w:rsidRDefault="00CD1E0D" w:rsidP="006C751F"/>
    <w:p w14:paraId="0E6F28AA" w14:textId="77777777" w:rsidR="00CD1E0D" w:rsidRDefault="00CD1E0D" w:rsidP="006C751F"/>
    <w:p w14:paraId="63A0EBBD" w14:textId="77777777" w:rsidR="00CD1E0D" w:rsidRDefault="00CD1E0D" w:rsidP="006C751F"/>
    <w:p w14:paraId="74379F5B" w14:textId="77777777" w:rsidR="00CD1E0D" w:rsidRDefault="00CD1E0D" w:rsidP="006C751F"/>
    <w:p w14:paraId="5681070E" w14:textId="77777777" w:rsidR="00CD1E0D" w:rsidRDefault="00CD1E0D" w:rsidP="006C751F"/>
    <w:p w14:paraId="0F59CF62" w14:textId="77777777" w:rsidR="00CD1E0D" w:rsidRDefault="00CD1E0D" w:rsidP="006C751F"/>
    <w:p w14:paraId="5239215C" w14:textId="77777777" w:rsidR="00CD1E0D" w:rsidRDefault="00CD1E0D" w:rsidP="006C751F"/>
    <w:p w14:paraId="4181AF48" w14:textId="77777777" w:rsidR="00CD1E0D" w:rsidRDefault="00CD1E0D" w:rsidP="006C751F"/>
    <w:p w14:paraId="32FAE691" w14:textId="77777777" w:rsidR="00CD1E0D" w:rsidRDefault="00CD1E0D" w:rsidP="006C751F"/>
    <w:p w14:paraId="769FE62C" w14:textId="77777777" w:rsidR="00CD1E0D" w:rsidRDefault="00CD1E0D" w:rsidP="006C751F"/>
    <w:p w14:paraId="230D9D58" w14:textId="77777777" w:rsidR="00CD1E0D" w:rsidRDefault="00CD1E0D" w:rsidP="006C751F"/>
    <w:p w14:paraId="025D513E" w14:textId="77777777" w:rsidR="00CD1E0D" w:rsidRDefault="00CD1E0D" w:rsidP="006C751F"/>
    <w:p w14:paraId="65C125CF" w14:textId="77777777" w:rsidR="00CD1E0D" w:rsidRDefault="00CD1E0D" w:rsidP="006C751F"/>
    <w:p w14:paraId="184E1BEF" w14:textId="77777777" w:rsidR="00CD1E0D" w:rsidRDefault="00CD1E0D" w:rsidP="006C751F"/>
    <w:p w14:paraId="133F2666" w14:textId="77777777" w:rsidR="00CD1E0D" w:rsidRDefault="00CD1E0D" w:rsidP="006C751F"/>
    <w:p w14:paraId="31EEEE3A" w14:textId="77777777" w:rsidR="00CD1E0D" w:rsidRDefault="00CD1E0D" w:rsidP="006C751F"/>
    <w:p w14:paraId="4CC2EAE0" w14:textId="77777777" w:rsidR="00CD1E0D" w:rsidRDefault="00CD1E0D" w:rsidP="006C751F"/>
    <w:p w14:paraId="1EAB7F28" w14:textId="77777777" w:rsidR="00CD1E0D" w:rsidRDefault="00CD1E0D" w:rsidP="006C751F"/>
    <w:p w14:paraId="2D95D265" w14:textId="77777777" w:rsidR="00CD1E0D" w:rsidRDefault="00CD1E0D" w:rsidP="006C751F"/>
    <w:p w14:paraId="2E1AFB34" w14:textId="77777777" w:rsidR="00CD1E0D" w:rsidRDefault="00CD1E0D" w:rsidP="006C751F"/>
    <w:p w14:paraId="63B2934C" w14:textId="77777777" w:rsidR="00CD1E0D" w:rsidRDefault="00CD1E0D" w:rsidP="006C751F"/>
    <w:p w14:paraId="5DF0ECCA" w14:textId="77777777" w:rsidR="00CD1E0D" w:rsidRDefault="00CD1E0D" w:rsidP="006C751F"/>
    <w:sdt>
      <w:sdtPr>
        <w:rPr>
          <w:rFonts w:eastAsiaTheme="minorHAnsi" w:cstheme="minorBidi"/>
          <w:b/>
          <w:sz w:val="20"/>
          <w:szCs w:val="22"/>
          <w:lang w:val="en-CA"/>
        </w:rPr>
        <w:id w:val="-188842013"/>
        <w:docPartObj>
          <w:docPartGallery w:val="Table of Contents"/>
          <w:docPartUnique/>
        </w:docPartObj>
      </w:sdtPr>
      <w:sdtEndPr>
        <w:rPr>
          <w:b w:val="0"/>
          <w:bCs/>
          <w:noProof/>
        </w:rPr>
      </w:sdtEndPr>
      <w:sdtContent>
        <w:p w14:paraId="56E3AD9C" w14:textId="77777777" w:rsidR="008A54CC" w:rsidRPr="00636683" w:rsidRDefault="008A54CC" w:rsidP="008C7BA9">
          <w:pPr>
            <w:pStyle w:val="TOCHeading"/>
            <w:outlineLvl w:val="0"/>
          </w:pPr>
          <w:r w:rsidRPr="00636683">
            <w:t>Contents</w:t>
          </w:r>
        </w:p>
        <w:p w14:paraId="77881F32" w14:textId="32E768C3" w:rsidR="0056010F" w:rsidRDefault="00AF7288">
          <w:pPr>
            <w:pStyle w:val="TOC1"/>
            <w:tabs>
              <w:tab w:val="right" w:leader="dot" w:pos="10642"/>
            </w:tabs>
            <w:rPr>
              <w:rFonts w:asciiTheme="minorHAnsi" w:eastAsiaTheme="minorEastAsia" w:hAnsiTheme="minorHAnsi"/>
              <w:noProof/>
              <w:color w:val="auto"/>
              <w:kern w:val="2"/>
              <w:sz w:val="24"/>
              <w:szCs w:val="24"/>
              <w:lang w:val="en-GB" w:eastAsia="en-GB"/>
              <w14:ligatures w14:val="standardContextual"/>
            </w:rPr>
          </w:pPr>
          <w:r>
            <w:fldChar w:fldCharType="begin"/>
          </w:r>
          <w:r>
            <w:instrText xml:space="preserve"> TOC \o "1-4" \h \z \u </w:instrText>
          </w:r>
          <w:r>
            <w:fldChar w:fldCharType="separate"/>
          </w:r>
          <w:hyperlink w:anchor="_Toc207035266" w:history="1">
            <w:r w:rsidR="00224B70" w:rsidRPr="00224B70">
              <w:t>Executive summary</w:t>
            </w:r>
            <w:r w:rsidR="0056010F">
              <w:rPr>
                <w:noProof/>
                <w:webHidden/>
              </w:rPr>
              <w:tab/>
            </w:r>
            <w:r w:rsidR="0056010F">
              <w:rPr>
                <w:noProof/>
                <w:webHidden/>
              </w:rPr>
              <w:fldChar w:fldCharType="begin"/>
            </w:r>
            <w:r w:rsidR="0056010F">
              <w:rPr>
                <w:noProof/>
                <w:webHidden/>
              </w:rPr>
              <w:instrText xml:space="preserve"> PAGEREF _Toc207035266 \h </w:instrText>
            </w:r>
            <w:r w:rsidR="0056010F">
              <w:rPr>
                <w:noProof/>
                <w:webHidden/>
              </w:rPr>
            </w:r>
            <w:r w:rsidR="0056010F">
              <w:rPr>
                <w:noProof/>
                <w:webHidden/>
              </w:rPr>
              <w:fldChar w:fldCharType="separate"/>
            </w:r>
            <w:r w:rsidR="0056010F">
              <w:rPr>
                <w:noProof/>
                <w:webHidden/>
              </w:rPr>
              <w:t>4</w:t>
            </w:r>
            <w:r w:rsidR="0056010F">
              <w:rPr>
                <w:noProof/>
                <w:webHidden/>
              </w:rPr>
              <w:fldChar w:fldCharType="end"/>
            </w:r>
          </w:hyperlink>
        </w:p>
        <w:p w14:paraId="3C21C616" w14:textId="641560D9" w:rsidR="0056010F" w:rsidRDefault="00224B70" w:rsidP="002E30A7">
          <w:pPr>
            <w:pStyle w:val="TOC2"/>
            <w:tabs>
              <w:tab w:val="right" w:leader="dot" w:pos="10642"/>
            </w:tabs>
            <w:ind w:left="0"/>
            <w:rPr>
              <w:rFonts w:asciiTheme="minorHAnsi" w:eastAsiaTheme="minorEastAsia" w:hAnsiTheme="minorHAnsi"/>
              <w:noProof/>
              <w:color w:val="auto"/>
              <w:kern w:val="2"/>
              <w:sz w:val="24"/>
              <w:szCs w:val="24"/>
              <w:lang w:val="en-GB" w:eastAsia="en-GB"/>
              <w14:ligatures w14:val="standardContextual"/>
            </w:rPr>
          </w:pPr>
          <w:hyperlink w:anchor="_Toc207035267" w:history="1">
            <w:r w:rsidRPr="00224B70">
              <w:t>System requirements</w:t>
            </w:r>
            <w:r w:rsidR="0056010F">
              <w:rPr>
                <w:noProof/>
                <w:webHidden/>
              </w:rPr>
              <w:tab/>
            </w:r>
            <w:r w:rsidR="0056010F">
              <w:rPr>
                <w:noProof/>
                <w:webHidden/>
              </w:rPr>
              <w:fldChar w:fldCharType="begin"/>
            </w:r>
            <w:r w:rsidR="0056010F">
              <w:rPr>
                <w:noProof/>
                <w:webHidden/>
              </w:rPr>
              <w:instrText xml:space="preserve"> PAGEREF _Toc207035267 \h </w:instrText>
            </w:r>
            <w:r w:rsidR="0056010F">
              <w:rPr>
                <w:noProof/>
                <w:webHidden/>
              </w:rPr>
            </w:r>
            <w:r w:rsidR="0056010F">
              <w:rPr>
                <w:noProof/>
                <w:webHidden/>
              </w:rPr>
              <w:fldChar w:fldCharType="separate"/>
            </w:r>
            <w:r w:rsidR="0056010F">
              <w:rPr>
                <w:noProof/>
                <w:webHidden/>
              </w:rPr>
              <w:t>4</w:t>
            </w:r>
            <w:r w:rsidR="0056010F">
              <w:rPr>
                <w:noProof/>
                <w:webHidden/>
              </w:rPr>
              <w:fldChar w:fldCharType="end"/>
            </w:r>
          </w:hyperlink>
        </w:p>
        <w:p w14:paraId="76B91CD2" w14:textId="45D53119" w:rsidR="0056010F" w:rsidRDefault="00224B70" w:rsidP="002E30A7">
          <w:pPr>
            <w:pStyle w:val="TOC2"/>
            <w:tabs>
              <w:tab w:val="right" w:leader="dot" w:pos="10642"/>
            </w:tabs>
            <w:ind w:left="0"/>
            <w:rPr>
              <w:rFonts w:asciiTheme="minorHAnsi" w:eastAsiaTheme="minorEastAsia" w:hAnsiTheme="minorHAnsi"/>
              <w:noProof/>
              <w:color w:val="auto"/>
              <w:kern w:val="2"/>
              <w:sz w:val="24"/>
              <w:szCs w:val="24"/>
              <w:lang w:val="en-GB" w:eastAsia="en-GB"/>
              <w14:ligatures w14:val="standardContextual"/>
            </w:rPr>
          </w:pPr>
          <w:hyperlink w:anchor="_Toc207035268" w:history="1">
            <w:r w:rsidRPr="00224B70">
              <w:t>Deployment options</w:t>
            </w:r>
            <w:r w:rsidR="0056010F">
              <w:rPr>
                <w:noProof/>
                <w:webHidden/>
              </w:rPr>
              <w:tab/>
            </w:r>
            <w:r w:rsidR="004A4016">
              <w:rPr>
                <w:noProof/>
                <w:webHidden/>
              </w:rPr>
              <w:t>7</w:t>
            </w:r>
          </w:hyperlink>
        </w:p>
        <w:p w14:paraId="36939488" w14:textId="7C3853BC" w:rsidR="0056010F" w:rsidRDefault="00722B03" w:rsidP="002E30A7">
          <w:pPr>
            <w:pStyle w:val="TOC2"/>
            <w:tabs>
              <w:tab w:val="right" w:leader="dot" w:pos="10642"/>
            </w:tabs>
            <w:ind w:left="0"/>
            <w:rPr>
              <w:rFonts w:asciiTheme="minorHAnsi" w:eastAsiaTheme="minorEastAsia" w:hAnsiTheme="minorHAnsi"/>
              <w:noProof/>
              <w:color w:val="auto"/>
              <w:kern w:val="2"/>
              <w:sz w:val="24"/>
              <w:szCs w:val="24"/>
              <w:lang w:val="en-GB" w:eastAsia="en-GB"/>
              <w14:ligatures w14:val="standardContextual"/>
            </w:rPr>
          </w:pPr>
          <w:hyperlink w:anchor="_Toc207035269" w:history="1">
            <w:r>
              <w:t>D</w:t>
            </w:r>
            <w:r w:rsidR="00224B70" w:rsidRPr="00224B70">
              <w:t>ocker-based deployment</w:t>
            </w:r>
            <w:r w:rsidR="0056010F">
              <w:rPr>
                <w:noProof/>
                <w:webHidden/>
              </w:rPr>
              <w:tab/>
            </w:r>
            <w:r>
              <w:rPr>
                <w:noProof/>
                <w:webHidden/>
              </w:rPr>
              <w:t>8</w:t>
            </w:r>
          </w:hyperlink>
        </w:p>
        <w:p w14:paraId="56B60324" w14:textId="01D92E03" w:rsidR="0056010F" w:rsidRDefault="006538BA">
          <w:pPr>
            <w:pStyle w:val="TOC1"/>
            <w:tabs>
              <w:tab w:val="right" w:leader="dot" w:pos="10642"/>
            </w:tabs>
            <w:rPr>
              <w:rFonts w:asciiTheme="minorHAnsi" w:eastAsiaTheme="minorEastAsia" w:hAnsiTheme="minorHAnsi"/>
              <w:noProof/>
              <w:color w:val="auto"/>
              <w:kern w:val="2"/>
              <w:sz w:val="24"/>
              <w:szCs w:val="24"/>
              <w:lang w:val="en-GB" w:eastAsia="en-GB"/>
              <w14:ligatures w14:val="standardContextual"/>
            </w:rPr>
          </w:pPr>
          <w:hyperlink w:anchor="_Toc207035270" w:history="1">
            <w:r w:rsidRPr="006538BA">
              <w:t>Manual installation</w:t>
            </w:r>
            <w:r w:rsidR="0056010F">
              <w:rPr>
                <w:noProof/>
                <w:webHidden/>
              </w:rPr>
              <w:tab/>
            </w:r>
            <w:r w:rsidR="00722B03">
              <w:rPr>
                <w:noProof/>
                <w:webHidden/>
              </w:rPr>
              <w:t>1</w:t>
            </w:r>
            <w:r w:rsidR="00316415">
              <w:rPr>
                <w:noProof/>
                <w:webHidden/>
              </w:rPr>
              <w:t>3</w:t>
            </w:r>
          </w:hyperlink>
        </w:p>
        <w:p w14:paraId="5979FAA7" w14:textId="152C7192" w:rsidR="0056010F" w:rsidRDefault="006538BA" w:rsidP="002E30A7">
          <w:pPr>
            <w:pStyle w:val="TOC2"/>
            <w:tabs>
              <w:tab w:val="right" w:leader="dot" w:pos="10642"/>
            </w:tabs>
            <w:ind w:left="0"/>
          </w:pPr>
          <w:hyperlink w:anchor="_Toc207035271" w:history="1">
            <w:r w:rsidRPr="006538BA">
              <w:t>VM agent deployment</w:t>
            </w:r>
            <w:r w:rsidR="0056010F">
              <w:rPr>
                <w:noProof/>
                <w:webHidden/>
              </w:rPr>
              <w:tab/>
            </w:r>
            <w:r w:rsidR="002E30A7">
              <w:rPr>
                <w:noProof/>
                <w:webHidden/>
              </w:rPr>
              <w:t>1</w:t>
            </w:r>
            <w:r w:rsidR="00151028">
              <w:rPr>
                <w:noProof/>
                <w:webHidden/>
              </w:rPr>
              <w:t>7</w:t>
            </w:r>
          </w:hyperlink>
        </w:p>
        <w:p w14:paraId="3791BA60" w14:textId="610F8263" w:rsidR="0056010F" w:rsidRDefault="006538BA" w:rsidP="002E30A7">
          <w:pPr>
            <w:pStyle w:val="TOC2"/>
            <w:tabs>
              <w:tab w:val="right" w:leader="dot" w:pos="10642"/>
            </w:tabs>
            <w:ind w:left="0"/>
            <w:rPr>
              <w:rFonts w:asciiTheme="minorHAnsi" w:eastAsiaTheme="minorEastAsia" w:hAnsiTheme="minorHAnsi"/>
              <w:noProof/>
              <w:color w:val="auto"/>
              <w:kern w:val="2"/>
              <w:sz w:val="24"/>
              <w:szCs w:val="24"/>
              <w:lang w:val="en-GB" w:eastAsia="en-GB"/>
              <w14:ligatures w14:val="standardContextual"/>
            </w:rPr>
          </w:pPr>
          <w:hyperlink w:anchor="_Toc207035273" w:history="1">
            <w:r w:rsidRPr="006538BA">
              <w:t>Configuration and customization</w:t>
            </w:r>
            <w:r w:rsidR="0056010F">
              <w:rPr>
                <w:noProof/>
                <w:webHidden/>
              </w:rPr>
              <w:tab/>
            </w:r>
            <w:r w:rsidR="00151028">
              <w:rPr>
                <w:noProof/>
                <w:webHidden/>
              </w:rPr>
              <w:t>20</w:t>
            </w:r>
          </w:hyperlink>
        </w:p>
        <w:p w14:paraId="6CA7C951" w14:textId="3BD81FAC" w:rsidR="0056010F" w:rsidRDefault="006538BA" w:rsidP="002E30A7">
          <w:pPr>
            <w:pStyle w:val="TOC2"/>
            <w:tabs>
              <w:tab w:val="right" w:leader="dot" w:pos="10642"/>
            </w:tabs>
            <w:ind w:left="0"/>
          </w:pPr>
          <w:hyperlink w:anchor="_Toc207035274" w:history="1">
            <w:r w:rsidRPr="006538BA">
              <w:t>System verification</w:t>
            </w:r>
            <w:r w:rsidR="0056010F">
              <w:rPr>
                <w:noProof/>
                <w:webHidden/>
              </w:rPr>
              <w:tab/>
            </w:r>
            <w:r w:rsidR="002E30A7">
              <w:rPr>
                <w:noProof/>
                <w:webHidden/>
              </w:rPr>
              <w:t>2</w:t>
            </w:r>
            <w:r w:rsidR="007C691F">
              <w:rPr>
                <w:noProof/>
                <w:webHidden/>
              </w:rPr>
              <w:t>2</w:t>
            </w:r>
          </w:hyperlink>
        </w:p>
        <w:p w14:paraId="10DDBCE3" w14:textId="77777777" w:rsidR="002E30A7" w:rsidRDefault="002E30A7" w:rsidP="002E30A7">
          <w:pPr>
            <w:pStyle w:val="TOC2"/>
            <w:tabs>
              <w:tab w:val="right" w:leader="dot" w:pos="10642"/>
            </w:tabs>
            <w:ind w:left="0"/>
            <w:rPr>
              <w:rFonts w:asciiTheme="minorHAnsi" w:eastAsiaTheme="minorEastAsia" w:hAnsiTheme="minorHAnsi"/>
              <w:noProof/>
              <w:color w:val="auto"/>
              <w:kern w:val="2"/>
              <w:sz w:val="24"/>
              <w:szCs w:val="24"/>
              <w:lang w:val="en-GB" w:eastAsia="en-GB"/>
              <w14:ligatures w14:val="standardContextual"/>
            </w:rPr>
          </w:pPr>
          <w:hyperlink w:anchor="_Toc207035275" w:history="1">
            <w:r w:rsidRPr="006538BA">
              <w:t>Troubleshooting</w:t>
            </w:r>
            <w:r>
              <w:rPr>
                <w:noProof/>
                <w:webHidden/>
              </w:rPr>
              <w:tab/>
              <w:t>24</w:t>
            </w:r>
          </w:hyperlink>
        </w:p>
        <w:p w14:paraId="25CD97CD" w14:textId="562EF9CD" w:rsidR="006538BA" w:rsidRDefault="006538BA" w:rsidP="006538BA">
          <w:r w:rsidRPr="006538BA">
            <w:t>Security configuration</w:t>
          </w:r>
          <w:r w:rsidR="002E30A7">
            <w:t>………………………………………………………………………………………………………………</w:t>
          </w:r>
          <w:r w:rsidR="000869DB">
            <w:t>.</w:t>
          </w:r>
          <w:r w:rsidR="00B35DE4">
            <w:t>30</w:t>
          </w:r>
        </w:p>
        <w:p w14:paraId="34D4ABE5" w14:textId="633201D7" w:rsidR="006538BA" w:rsidRPr="006538BA" w:rsidRDefault="006538BA" w:rsidP="006538BA">
          <w:r w:rsidRPr="006538BA">
            <w:t>Maintenance and updates</w:t>
          </w:r>
          <w:r w:rsidR="002E30A7">
            <w:t>…………………………………………………………………………………………………………</w:t>
          </w:r>
          <w:r w:rsidR="000869DB">
            <w:t>.</w:t>
          </w:r>
          <w:r w:rsidR="002E30A7">
            <w:t>.</w:t>
          </w:r>
          <w:r w:rsidR="000E5A4E">
            <w:t>32</w:t>
          </w:r>
        </w:p>
        <w:p w14:paraId="0925A3E2" w14:textId="726D9BCF" w:rsidR="0056010F" w:rsidRDefault="0056010F" w:rsidP="009445D8">
          <w:pPr>
            <w:pStyle w:val="TOC2"/>
            <w:tabs>
              <w:tab w:val="right" w:leader="dot" w:pos="10642"/>
            </w:tabs>
            <w:ind w:left="0"/>
            <w:rPr>
              <w:rFonts w:asciiTheme="minorHAnsi" w:eastAsiaTheme="minorEastAsia" w:hAnsiTheme="minorHAnsi"/>
              <w:noProof/>
              <w:color w:val="auto"/>
              <w:kern w:val="2"/>
              <w:sz w:val="24"/>
              <w:szCs w:val="24"/>
              <w:lang w:val="en-GB" w:eastAsia="en-GB"/>
              <w14:ligatures w14:val="standardContextual"/>
            </w:rPr>
          </w:pPr>
          <w:hyperlink w:anchor="_Toc207035296" w:history="1">
            <w:r w:rsidRPr="00B7511F">
              <w:rPr>
                <w:rStyle w:val="Hyperlink"/>
                <w:noProof/>
              </w:rPr>
              <w:t>Please note</w:t>
            </w:r>
            <w:r>
              <w:rPr>
                <w:noProof/>
                <w:webHidden/>
              </w:rPr>
              <w:tab/>
            </w:r>
            <w:r w:rsidR="009445D8">
              <w:rPr>
                <w:noProof/>
                <w:webHidden/>
              </w:rPr>
              <w:t>35</w:t>
            </w:r>
          </w:hyperlink>
        </w:p>
        <w:p w14:paraId="040CCB0E" w14:textId="472AE1D9" w:rsidR="0056010F" w:rsidRDefault="0056010F" w:rsidP="009445D8">
          <w:pPr>
            <w:pStyle w:val="TOC2"/>
            <w:tabs>
              <w:tab w:val="right" w:leader="dot" w:pos="10642"/>
            </w:tabs>
            <w:ind w:left="0"/>
            <w:rPr>
              <w:rFonts w:asciiTheme="minorHAnsi" w:eastAsiaTheme="minorEastAsia" w:hAnsiTheme="minorHAnsi"/>
              <w:noProof/>
              <w:color w:val="auto"/>
              <w:kern w:val="2"/>
              <w:sz w:val="24"/>
              <w:szCs w:val="24"/>
              <w:lang w:val="en-GB" w:eastAsia="en-GB"/>
              <w14:ligatures w14:val="standardContextual"/>
            </w:rPr>
          </w:pPr>
          <w:hyperlink w:anchor="_Toc207035297" w:history="1">
            <w:r w:rsidRPr="00B7511F">
              <w:rPr>
                <w:rStyle w:val="Hyperlink"/>
                <w:noProof/>
              </w:rPr>
              <w:t>External legal statement – HPE</w:t>
            </w:r>
            <w:r>
              <w:rPr>
                <w:noProof/>
                <w:webHidden/>
              </w:rPr>
              <w:tab/>
            </w:r>
            <w:r w:rsidR="009445D8">
              <w:rPr>
                <w:noProof/>
                <w:webHidden/>
              </w:rPr>
              <w:t>36</w:t>
            </w:r>
          </w:hyperlink>
        </w:p>
        <w:p w14:paraId="79D6832B" w14:textId="01D4CFAB" w:rsidR="0056010F" w:rsidRDefault="0056010F" w:rsidP="009445D8">
          <w:pPr>
            <w:pStyle w:val="TOC2"/>
            <w:tabs>
              <w:tab w:val="right" w:leader="dot" w:pos="10642"/>
            </w:tabs>
            <w:ind w:left="0"/>
            <w:rPr>
              <w:rFonts w:asciiTheme="minorHAnsi" w:eastAsiaTheme="minorEastAsia" w:hAnsiTheme="minorHAnsi"/>
              <w:noProof/>
              <w:color w:val="auto"/>
              <w:kern w:val="2"/>
              <w:sz w:val="24"/>
              <w:szCs w:val="24"/>
              <w:lang w:val="en-GB" w:eastAsia="en-GB"/>
              <w14:ligatures w14:val="standardContextual"/>
            </w:rPr>
          </w:pPr>
          <w:hyperlink w:anchor="_Toc207035298" w:history="1">
            <w:r w:rsidRPr="00B7511F">
              <w:rPr>
                <w:rStyle w:val="Hyperlink"/>
                <w:noProof/>
              </w:rPr>
              <w:t>In</w:t>
            </w:r>
            <w:r w:rsidR="009445D8">
              <w:rPr>
                <w:rStyle w:val="Hyperlink"/>
                <w:noProof/>
              </w:rPr>
              <w:t>t</w:t>
            </w:r>
            <w:r w:rsidRPr="00B7511F">
              <w:rPr>
                <w:rStyle w:val="Hyperlink"/>
                <w:noProof/>
              </w:rPr>
              <w:t>ernal legal statement</w:t>
            </w:r>
            <w:r>
              <w:rPr>
                <w:noProof/>
                <w:webHidden/>
              </w:rPr>
              <w:tab/>
            </w:r>
            <w:r w:rsidR="009445D8">
              <w:rPr>
                <w:noProof/>
                <w:webHidden/>
              </w:rPr>
              <w:t>37</w:t>
            </w:r>
          </w:hyperlink>
        </w:p>
        <w:p w14:paraId="15F31D56" w14:textId="601159A1" w:rsidR="0056010F" w:rsidRDefault="0056010F" w:rsidP="009445D8">
          <w:pPr>
            <w:pStyle w:val="TOC2"/>
            <w:tabs>
              <w:tab w:val="right" w:leader="dot" w:pos="10642"/>
            </w:tabs>
            <w:ind w:left="0"/>
            <w:rPr>
              <w:rFonts w:asciiTheme="minorHAnsi" w:eastAsiaTheme="minorEastAsia" w:hAnsiTheme="minorHAnsi"/>
              <w:noProof/>
              <w:color w:val="auto"/>
              <w:kern w:val="2"/>
              <w:sz w:val="24"/>
              <w:szCs w:val="24"/>
              <w:lang w:val="en-GB" w:eastAsia="en-GB"/>
              <w14:ligatures w14:val="standardContextual"/>
            </w:rPr>
          </w:pPr>
          <w:hyperlink w:anchor="_Toc207035299" w:history="1">
            <w:r w:rsidRPr="00B7511F">
              <w:rPr>
                <w:rStyle w:val="Hyperlink"/>
                <w:noProof/>
              </w:rPr>
              <w:t>Internal and channel partner legal statement</w:t>
            </w:r>
            <w:r>
              <w:rPr>
                <w:noProof/>
                <w:webHidden/>
              </w:rPr>
              <w:tab/>
            </w:r>
            <w:r w:rsidR="009445D8">
              <w:rPr>
                <w:noProof/>
                <w:webHidden/>
              </w:rPr>
              <w:t>37</w:t>
            </w:r>
          </w:hyperlink>
        </w:p>
        <w:p w14:paraId="2AB91E72" w14:textId="77777777" w:rsidR="008A54CC" w:rsidRDefault="00AF7288">
          <w:r>
            <w:fldChar w:fldCharType="end"/>
          </w:r>
        </w:p>
      </w:sdtContent>
    </w:sdt>
    <w:p w14:paraId="1AD1C9B7" w14:textId="77777777" w:rsidR="00C26C50" w:rsidRDefault="00C26C50" w:rsidP="00C26C50">
      <w:r>
        <w:br w:type="page"/>
      </w:r>
    </w:p>
    <w:p w14:paraId="7D344433" w14:textId="77777777" w:rsidR="0092560C" w:rsidRDefault="00A02382" w:rsidP="0055570A">
      <w:pPr>
        <w:pStyle w:val="Heading1"/>
      </w:pPr>
      <w:r w:rsidRPr="00A02382">
        <w:lastRenderedPageBreak/>
        <w:t>Executive summary</w:t>
      </w:r>
    </w:p>
    <w:p w14:paraId="592946BF" w14:textId="77777777" w:rsidR="00A02382" w:rsidRPr="00A02382" w:rsidRDefault="00A02382" w:rsidP="00A02382">
      <w:pPr>
        <w:rPr>
          <w:lang w:val="en-US"/>
        </w:rPr>
      </w:pPr>
      <w:r w:rsidRPr="00A02382">
        <w:rPr>
          <w:lang w:val="en-US"/>
        </w:rPr>
        <w:t>GreenMatrix is an AI-powered monitoring and optimization platform designed to provide real-time insights into system performance, resource utilization, and cost optimization opportunities. This deployment guide provides comprehensive instructions for installing and configuring GreenMatrix across various infrastructure environments.</w:t>
      </w:r>
    </w:p>
    <w:p w14:paraId="1F8BEEB9" w14:textId="77777777" w:rsidR="00A02382" w:rsidRPr="00A02382" w:rsidRDefault="00A02382" w:rsidP="00A02382">
      <w:pPr>
        <w:rPr>
          <w:lang w:val="en-US"/>
        </w:rPr>
      </w:pPr>
      <w:r w:rsidRPr="00A02382">
        <w:rPr>
          <w:lang w:val="en-US"/>
        </w:rPr>
        <w:t>The platform supports deployment on Linux</w:t>
      </w:r>
      <w:r>
        <w:rPr>
          <w:lang w:val="en-US"/>
        </w:rPr>
        <w:t xml:space="preserve"> and</w:t>
      </w:r>
      <w:r w:rsidRPr="00A02382">
        <w:rPr>
          <w:lang w:val="en-US"/>
        </w:rPr>
        <w:t xml:space="preserve"> Windows</w:t>
      </w:r>
      <w:r>
        <w:rPr>
          <w:lang w:val="en-US"/>
        </w:rPr>
        <w:t xml:space="preserve"> </w:t>
      </w:r>
      <w:r w:rsidRPr="00A02382">
        <w:rPr>
          <w:lang w:val="en-US"/>
        </w:rPr>
        <w:t>systems with provisions for both host-level and virtual machine monitoring capabilities. The platform architecture consists of multiple components including a React-based frontend, FastAPI backend services, PostgreSQL</w:t>
      </w:r>
      <w:r>
        <w:rPr>
          <w:lang w:val="en-US"/>
        </w:rPr>
        <w:t xml:space="preserve"> and </w:t>
      </w:r>
      <w:r w:rsidRPr="00A02382">
        <w:rPr>
          <w:lang w:val="en-US"/>
        </w:rPr>
        <w:t>TimescaleDB databases, and distributed monitoring agents.</w:t>
      </w:r>
    </w:p>
    <w:p w14:paraId="5651E0CF" w14:textId="77777777" w:rsidR="00351C9F" w:rsidRPr="00351C9F" w:rsidRDefault="00A02382" w:rsidP="008C7BA9">
      <w:pPr>
        <w:pStyle w:val="Heading2"/>
      </w:pPr>
      <w:r w:rsidRPr="00A02382">
        <w:t>Deployment options</w:t>
      </w:r>
    </w:p>
    <w:p w14:paraId="1E2A487B" w14:textId="77777777" w:rsidR="008B7272" w:rsidRDefault="00A02382" w:rsidP="000E200B">
      <w:pPr>
        <w:pStyle w:val="Heading3"/>
      </w:pPr>
      <w:r>
        <w:t>Deployment Options</w:t>
      </w:r>
    </w:p>
    <w:p w14:paraId="572B6402" w14:textId="77777777" w:rsidR="00A02382" w:rsidRPr="00A02382" w:rsidRDefault="00A02382" w:rsidP="00A02382">
      <w:pPr>
        <w:rPr>
          <w:lang w:val="en-US"/>
        </w:rPr>
      </w:pPr>
      <w:r w:rsidRPr="00A02382">
        <w:rPr>
          <w:lang w:val="en-US"/>
        </w:rPr>
        <w:t>This guide covers three primary deployment approaches:</w:t>
      </w:r>
    </w:p>
    <w:p w14:paraId="36A88BF3" w14:textId="77777777" w:rsidR="00A02382" w:rsidRPr="00A02382" w:rsidRDefault="00A02382" w:rsidP="00A02382">
      <w:pPr>
        <w:numPr>
          <w:ilvl w:val="0"/>
          <w:numId w:val="4"/>
        </w:numPr>
        <w:rPr>
          <w:lang w:val="en-US"/>
        </w:rPr>
      </w:pPr>
      <w:r w:rsidRPr="00A02382">
        <w:rPr>
          <w:b/>
          <w:bCs/>
          <w:lang w:val="en-US"/>
        </w:rPr>
        <w:t>Automated Docker Deployment:</w:t>
      </w:r>
      <w:r w:rsidRPr="00A02382">
        <w:rPr>
          <w:lang w:val="en-US"/>
        </w:rPr>
        <w:t xml:space="preserve"> One-command installation using setup scripts</w:t>
      </w:r>
    </w:p>
    <w:p w14:paraId="7B0DC057" w14:textId="77777777" w:rsidR="00A02382" w:rsidRPr="00A02382" w:rsidRDefault="00A02382" w:rsidP="00A02382">
      <w:pPr>
        <w:numPr>
          <w:ilvl w:val="0"/>
          <w:numId w:val="4"/>
        </w:numPr>
        <w:rPr>
          <w:lang w:val="en-US"/>
        </w:rPr>
      </w:pPr>
      <w:r w:rsidRPr="00A02382">
        <w:rPr>
          <w:b/>
          <w:bCs/>
          <w:lang w:val="en-US"/>
        </w:rPr>
        <w:t>Manual Docker Deployment:</w:t>
      </w:r>
      <w:r w:rsidRPr="00A02382">
        <w:rPr>
          <w:lang w:val="en-US"/>
        </w:rPr>
        <w:t xml:space="preserve"> Step-by-step containerized deployment</w:t>
      </w:r>
    </w:p>
    <w:p w14:paraId="5998CC5B" w14:textId="77777777" w:rsidR="00A02382" w:rsidRDefault="00A02382" w:rsidP="00A02382">
      <w:pPr>
        <w:numPr>
          <w:ilvl w:val="0"/>
          <w:numId w:val="4"/>
        </w:numPr>
        <w:rPr>
          <w:lang w:val="en-US"/>
        </w:rPr>
      </w:pPr>
      <w:r w:rsidRPr="00A02382">
        <w:rPr>
          <w:b/>
          <w:bCs/>
          <w:lang w:val="en-US"/>
        </w:rPr>
        <w:t>Manual Installation:</w:t>
      </w:r>
      <w:r w:rsidRPr="00A02382">
        <w:rPr>
          <w:lang w:val="en-US"/>
        </w:rPr>
        <w:t xml:space="preserve"> Traditional component installation for maximum control</w:t>
      </w:r>
    </w:p>
    <w:p w14:paraId="55E4978C" w14:textId="77777777" w:rsidR="006F1D0F" w:rsidRDefault="006F1D0F" w:rsidP="00A02382">
      <w:pPr>
        <w:pStyle w:val="ListParagraph"/>
        <w:ind w:left="432"/>
      </w:pPr>
    </w:p>
    <w:p w14:paraId="3D96C38E" w14:textId="77777777" w:rsidR="004D23F2" w:rsidRPr="00303483" w:rsidRDefault="00A02382" w:rsidP="000E200B">
      <w:pPr>
        <w:pStyle w:val="Heading3"/>
      </w:pPr>
      <w:r>
        <w:t>Estimated Deployment Time</w:t>
      </w:r>
    </w:p>
    <w:p w14:paraId="5BD8F56D" w14:textId="77777777" w:rsidR="00A02382" w:rsidRPr="00A02382" w:rsidRDefault="00A02382" w:rsidP="00A02382">
      <w:pPr>
        <w:numPr>
          <w:ilvl w:val="0"/>
          <w:numId w:val="37"/>
        </w:numPr>
        <w:tabs>
          <w:tab w:val="num" w:pos="720"/>
        </w:tabs>
        <w:rPr>
          <w:lang w:val="en-US"/>
        </w:rPr>
      </w:pPr>
      <w:bookmarkStart w:id="0" w:name="_Toc207035273"/>
      <w:r w:rsidRPr="00A02382">
        <w:rPr>
          <w:b/>
          <w:bCs/>
          <w:lang w:val="en-US"/>
        </w:rPr>
        <w:t>Automated Docker Deployment:</w:t>
      </w:r>
      <w:r w:rsidRPr="00A02382">
        <w:rPr>
          <w:lang w:val="en-US"/>
        </w:rPr>
        <w:t xml:space="preserve"> 15-20 minutes</w:t>
      </w:r>
    </w:p>
    <w:p w14:paraId="2D4C4472" w14:textId="77777777" w:rsidR="00A02382" w:rsidRPr="00A02382" w:rsidRDefault="00A02382" w:rsidP="00A02382">
      <w:pPr>
        <w:numPr>
          <w:ilvl w:val="0"/>
          <w:numId w:val="37"/>
        </w:numPr>
        <w:tabs>
          <w:tab w:val="num" w:pos="720"/>
        </w:tabs>
        <w:rPr>
          <w:lang w:val="en-US"/>
        </w:rPr>
      </w:pPr>
      <w:r w:rsidRPr="00A02382">
        <w:rPr>
          <w:b/>
          <w:bCs/>
          <w:lang w:val="en-US"/>
        </w:rPr>
        <w:t>Manual Docker Deployment:</w:t>
      </w:r>
      <w:r w:rsidRPr="00A02382">
        <w:rPr>
          <w:lang w:val="en-US"/>
        </w:rPr>
        <w:t xml:space="preserve"> 20-30 minutes</w:t>
      </w:r>
    </w:p>
    <w:p w14:paraId="61EA87D4" w14:textId="77777777" w:rsidR="00A02382" w:rsidRPr="00A02382" w:rsidRDefault="00A02382" w:rsidP="00A02382">
      <w:pPr>
        <w:numPr>
          <w:ilvl w:val="0"/>
          <w:numId w:val="37"/>
        </w:numPr>
        <w:tabs>
          <w:tab w:val="num" w:pos="720"/>
        </w:tabs>
        <w:rPr>
          <w:lang w:val="en-US"/>
        </w:rPr>
      </w:pPr>
      <w:r w:rsidRPr="00A02382">
        <w:rPr>
          <w:b/>
          <w:bCs/>
          <w:lang w:val="en-US"/>
        </w:rPr>
        <w:t>Manual Installation:</w:t>
      </w:r>
      <w:r w:rsidRPr="00A02382">
        <w:rPr>
          <w:lang w:val="en-US"/>
        </w:rPr>
        <w:t xml:space="preserve"> 45-60 minutes</w:t>
      </w:r>
    </w:p>
    <w:p w14:paraId="7D69B59D" w14:textId="77777777" w:rsidR="00E33DD4" w:rsidRPr="00E33DD4" w:rsidRDefault="00A02382" w:rsidP="00B202BE">
      <w:pPr>
        <w:numPr>
          <w:ilvl w:val="0"/>
          <w:numId w:val="37"/>
        </w:numPr>
        <w:tabs>
          <w:tab w:val="num" w:pos="720"/>
        </w:tabs>
        <w:rPr>
          <w:lang w:val="en-US"/>
        </w:rPr>
      </w:pPr>
      <w:r w:rsidRPr="00A02382">
        <w:rPr>
          <w:b/>
          <w:bCs/>
          <w:lang w:val="en-US"/>
        </w:rPr>
        <w:t>Configuration and Testing:</w:t>
      </w:r>
      <w:r w:rsidRPr="00A02382">
        <w:rPr>
          <w:lang w:val="en-US"/>
        </w:rPr>
        <w:t xml:space="preserve"> Additional 15-20 minutes</w:t>
      </w:r>
    </w:p>
    <w:p w14:paraId="5B6953ED" w14:textId="77777777" w:rsidR="00E33DD4" w:rsidRPr="00A02382" w:rsidRDefault="00E33DD4" w:rsidP="00E33DD4">
      <w:pPr>
        <w:pStyle w:val="Heading1"/>
        <w:rPr>
          <w:lang w:val="en-US"/>
        </w:rPr>
      </w:pPr>
      <w:r>
        <w:t>System Requirements</w:t>
      </w:r>
    </w:p>
    <w:bookmarkEnd w:id="0"/>
    <w:p w14:paraId="72C589BB" w14:textId="77777777" w:rsidR="004D23F2" w:rsidRDefault="00E33DD4" w:rsidP="00E33DD4">
      <w:pPr>
        <w:pStyle w:val="Heading2"/>
        <w:keepNext/>
      </w:pPr>
      <w:r>
        <w:t xml:space="preserve">Minimum </w:t>
      </w:r>
      <w:r w:rsidRPr="00E33DD4">
        <w:t xml:space="preserve">Hardware </w:t>
      </w:r>
      <w:r>
        <w:t>R</w:t>
      </w:r>
      <w:r w:rsidRPr="00E33DD4">
        <w:t>equirements</w:t>
      </w:r>
    </w:p>
    <w:p w14:paraId="1F41B496" w14:textId="77777777" w:rsidR="00E33DD4" w:rsidRPr="00E33DD4" w:rsidRDefault="00E33DD4" w:rsidP="00E33DD4">
      <w:pPr>
        <w:pStyle w:val="ListParagraph"/>
        <w:numPr>
          <w:ilvl w:val="0"/>
          <w:numId w:val="37"/>
        </w:numPr>
        <w:rPr>
          <w:lang w:val="en-US"/>
        </w:rPr>
      </w:pPr>
      <w:r w:rsidRPr="00E33DD4">
        <w:rPr>
          <w:b/>
          <w:bCs/>
          <w:lang w:val="en-US"/>
        </w:rPr>
        <w:t>CPU:</w:t>
      </w:r>
      <w:r w:rsidRPr="00E33DD4">
        <w:rPr>
          <w:lang w:val="en-US"/>
        </w:rPr>
        <w:t xml:space="preserve"> 2 cores, 2.0 GHz processor </w:t>
      </w:r>
    </w:p>
    <w:p w14:paraId="36B99677" w14:textId="77777777" w:rsidR="00E33DD4" w:rsidRPr="00E33DD4" w:rsidRDefault="00E33DD4" w:rsidP="00E33DD4">
      <w:pPr>
        <w:pStyle w:val="ListParagraph"/>
        <w:numPr>
          <w:ilvl w:val="0"/>
          <w:numId w:val="37"/>
        </w:numPr>
        <w:rPr>
          <w:lang w:val="en-US"/>
        </w:rPr>
      </w:pPr>
      <w:r w:rsidRPr="00E33DD4">
        <w:rPr>
          <w:b/>
          <w:bCs/>
          <w:lang w:val="en-US"/>
        </w:rPr>
        <w:t>Memory:</w:t>
      </w:r>
      <w:r w:rsidRPr="00E33DD4">
        <w:rPr>
          <w:lang w:val="en-US"/>
        </w:rPr>
        <w:t xml:space="preserve"> 4 GB RAM </w:t>
      </w:r>
    </w:p>
    <w:p w14:paraId="08CE2102" w14:textId="77777777" w:rsidR="00E33DD4" w:rsidRPr="00E33DD4" w:rsidRDefault="00E33DD4" w:rsidP="00E33DD4">
      <w:pPr>
        <w:pStyle w:val="ListParagraph"/>
        <w:numPr>
          <w:ilvl w:val="0"/>
          <w:numId w:val="37"/>
        </w:numPr>
        <w:rPr>
          <w:lang w:val="en-US"/>
        </w:rPr>
      </w:pPr>
      <w:r w:rsidRPr="00E33DD4">
        <w:rPr>
          <w:b/>
          <w:bCs/>
          <w:lang w:val="en-US"/>
        </w:rPr>
        <w:t>Storage:</w:t>
      </w:r>
      <w:r w:rsidRPr="00E33DD4">
        <w:rPr>
          <w:lang w:val="en-US"/>
        </w:rPr>
        <w:t xml:space="preserve"> 20 GB available disk space (SSD recommended) </w:t>
      </w:r>
    </w:p>
    <w:p w14:paraId="66D51208" w14:textId="77777777" w:rsidR="00E33DD4" w:rsidRPr="00E33DD4" w:rsidRDefault="00E33DD4" w:rsidP="00E33DD4">
      <w:pPr>
        <w:pStyle w:val="ListParagraph"/>
        <w:numPr>
          <w:ilvl w:val="0"/>
          <w:numId w:val="37"/>
        </w:numPr>
        <w:rPr>
          <w:lang w:val="en-US"/>
        </w:rPr>
      </w:pPr>
      <w:r w:rsidRPr="00E33DD4">
        <w:rPr>
          <w:b/>
          <w:bCs/>
          <w:lang w:val="en-US"/>
        </w:rPr>
        <w:t>Network:</w:t>
      </w:r>
      <w:r w:rsidRPr="00E33DD4">
        <w:rPr>
          <w:lang w:val="en-US"/>
        </w:rPr>
        <w:t xml:space="preserve"> 10 Mbps internet connection </w:t>
      </w:r>
    </w:p>
    <w:p w14:paraId="1721A19D" w14:textId="77777777" w:rsidR="00E33DD4" w:rsidRDefault="00E33DD4" w:rsidP="00E33DD4">
      <w:pPr>
        <w:pStyle w:val="ListParagraph"/>
        <w:numPr>
          <w:ilvl w:val="0"/>
          <w:numId w:val="37"/>
        </w:numPr>
      </w:pPr>
      <w:r w:rsidRPr="00E33DD4">
        <w:rPr>
          <w:b/>
          <w:bCs/>
          <w:lang w:val="en-US"/>
        </w:rPr>
        <w:t>Operating System:</w:t>
      </w:r>
      <w:r w:rsidRPr="00E33DD4">
        <w:rPr>
          <w:lang w:val="en-US"/>
        </w:rPr>
        <w:t xml:space="preserve"> Linux (Ubuntu 18.04+), Windows 10+</w:t>
      </w:r>
    </w:p>
    <w:p w14:paraId="0041BC4F" w14:textId="77777777" w:rsidR="00E33DD4" w:rsidRDefault="00A362C3" w:rsidP="00E33DD4">
      <w:pPr>
        <w:pStyle w:val="Heading2"/>
        <w:keepNext/>
      </w:pPr>
      <w:r>
        <w:t>Recommended</w:t>
      </w:r>
      <w:r w:rsidR="00E33DD4">
        <w:t xml:space="preserve"> </w:t>
      </w:r>
      <w:r w:rsidR="00E33DD4" w:rsidRPr="00E33DD4">
        <w:t xml:space="preserve">Hardware </w:t>
      </w:r>
      <w:r w:rsidR="00E33DD4">
        <w:t>R</w:t>
      </w:r>
      <w:r w:rsidR="00E33DD4" w:rsidRPr="00E33DD4">
        <w:t>equirements</w:t>
      </w:r>
    </w:p>
    <w:p w14:paraId="74E1E5FB" w14:textId="77777777" w:rsidR="00A362C3" w:rsidRPr="00A362C3" w:rsidRDefault="00A362C3" w:rsidP="00A362C3">
      <w:pPr>
        <w:pStyle w:val="ListParagraph"/>
        <w:numPr>
          <w:ilvl w:val="0"/>
          <w:numId w:val="37"/>
        </w:numPr>
        <w:rPr>
          <w:lang w:val="en-US"/>
        </w:rPr>
      </w:pPr>
      <w:r w:rsidRPr="00A362C3">
        <w:rPr>
          <w:b/>
          <w:bCs/>
          <w:lang w:val="en-US"/>
        </w:rPr>
        <w:t>CPU:</w:t>
      </w:r>
      <w:r w:rsidRPr="00A362C3">
        <w:rPr>
          <w:lang w:val="en-US"/>
        </w:rPr>
        <w:t xml:space="preserve"> 4+ cores, 2.5+ GHz processor </w:t>
      </w:r>
    </w:p>
    <w:p w14:paraId="1940D2BC" w14:textId="77777777" w:rsidR="00A362C3" w:rsidRPr="00A362C3" w:rsidRDefault="00A362C3" w:rsidP="00A362C3">
      <w:pPr>
        <w:pStyle w:val="ListParagraph"/>
        <w:numPr>
          <w:ilvl w:val="0"/>
          <w:numId w:val="37"/>
        </w:numPr>
        <w:rPr>
          <w:lang w:val="en-US"/>
        </w:rPr>
      </w:pPr>
      <w:r w:rsidRPr="00A362C3">
        <w:rPr>
          <w:b/>
          <w:bCs/>
          <w:lang w:val="en-US"/>
        </w:rPr>
        <w:t>Memory:</w:t>
      </w:r>
      <w:r w:rsidRPr="00A362C3">
        <w:rPr>
          <w:lang w:val="en-US"/>
        </w:rPr>
        <w:t xml:space="preserve"> 16+ GB RAM </w:t>
      </w:r>
    </w:p>
    <w:p w14:paraId="66E14498" w14:textId="77777777" w:rsidR="00A362C3" w:rsidRPr="00A362C3" w:rsidRDefault="00A362C3" w:rsidP="00A362C3">
      <w:pPr>
        <w:pStyle w:val="ListParagraph"/>
        <w:numPr>
          <w:ilvl w:val="0"/>
          <w:numId w:val="37"/>
        </w:numPr>
        <w:rPr>
          <w:lang w:val="en-US"/>
        </w:rPr>
      </w:pPr>
      <w:r w:rsidRPr="00A362C3">
        <w:rPr>
          <w:b/>
          <w:bCs/>
          <w:lang w:val="en-US"/>
        </w:rPr>
        <w:t>Storage:</w:t>
      </w:r>
      <w:r w:rsidRPr="00A362C3">
        <w:rPr>
          <w:lang w:val="en-US"/>
        </w:rPr>
        <w:t xml:space="preserve"> 50+ GB SSD storage with high IOPS capability </w:t>
      </w:r>
    </w:p>
    <w:p w14:paraId="6B11744D" w14:textId="77777777" w:rsidR="00A362C3" w:rsidRPr="00A362C3" w:rsidRDefault="00A362C3" w:rsidP="00A362C3">
      <w:pPr>
        <w:pStyle w:val="ListParagraph"/>
        <w:keepNext/>
        <w:numPr>
          <w:ilvl w:val="0"/>
          <w:numId w:val="37"/>
        </w:numPr>
      </w:pPr>
      <w:r w:rsidRPr="00A362C3">
        <w:rPr>
          <w:b/>
          <w:bCs/>
          <w:lang w:val="en-US"/>
        </w:rPr>
        <w:lastRenderedPageBreak/>
        <w:t>Network:</w:t>
      </w:r>
      <w:r w:rsidRPr="00A362C3">
        <w:rPr>
          <w:lang w:val="en-US"/>
        </w:rPr>
        <w:t xml:space="preserve"> 100+ Mbps internet connection with low latency </w:t>
      </w:r>
    </w:p>
    <w:p w14:paraId="17A79C32" w14:textId="77777777" w:rsidR="00AF3534" w:rsidRDefault="00A362C3" w:rsidP="00A362C3">
      <w:pPr>
        <w:pStyle w:val="ListParagraph"/>
        <w:keepNext/>
        <w:numPr>
          <w:ilvl w:val="0"/>
          <w:numId w:val="37"/>
        </w:numPr>
      </w:pPr>
      <w:r w:rsidRPr="00A362C3">
        <w:rPr>
          <w:b/>
          <w:bCs/>
          <w:lang w:val="en-US"/>
        </w:rPr>
        <w:t>Operating System:</w:t>
      </w:r>
      <w:r w:rsidRPr="00A362C3">
        <w:rPr>
          <w:lang w:val="en-US"/>
        </w:rPr>
        <w:t xml:space="preserve"> Ubuntu 22.04 LTS, Windows Server 10+</w:t>
      </w:r>
    </w:p>
    <w:p w14:paraId="141FE523" w14:textId="77777777" w:rsidR="004E1C70" w:rsidRDefault="00A362C3" w:rsidP="00913085">
      <w:pPr>
        <w:pStyle w:val="Heading2"/>
        <w:keepNext/>
      </w:pPr>
      <w:r w:rsidRPr="00A362C3">
        <w:t xml:space="preserve">Production </w:t>
      </w:r>
      <w:r>
        <w:t>H</w:t>
      </w:r>
      <w:r w:rsidRPr="00A362C3">
        <w:t xml:space="preserve">ardware </w:t>
      </w:r>
      <w:r>
        <w:t>S</w:t>
      </w:r>
      <w:r w:rsidRPr="00A362C3">
        <w:t>pecifications</w:t>
      </w:r>
    </w:p>
    <w:p w14:paraId="26A62152" w14:textId="77777777" w:rsidR="00A362C3" w:rsidRPr="00A362C3" w:rsidRDefault="00A362C3" w:rsidP="00A362C3">
      <w:pPr>
        <w:pStyle w:val="ListParagraph"/>
        <w:keepNext/>
        <w:numPr>
          <w:ilvl w:val="0"/>
          <w:numId w:val="37"/>
        </w:numPr>
        <w:rPr>
          <w:lang w:val="en-US"/>
        </w:rPr>
      </w:pPr>
      <w:r w:rsidRPr="00A362C3">
        <w:rPr>
          <w:b/>
          <w:bCs/>
          <w:lang w:val="en-US"/>
        </w:rPr>
        <w:t>CPU:</w:t>
      </w:r>
      <w:r w:rsidRPr="00A362C3">
        <w:rPr>
          <w:lang w:val="en-US"/>
        </w:rPr>
        <w:t xml:space="preserve"> 8+ cores, 3.0+ GHz processor </w:t>
      </w:r>
    </w:p>
    <w:p w14:paraId="4E5903B5" w14:textId="77777777" w:rsidR="00A362C3" w:rsidRPr="00A362C3" w:rsidRDefault="00A362C3" w:rsidP="00A362C3">
      <w:pPr>
        <w:pStyle w:val="ListParagraph"/>
        <w:keepNext/>
        <w:numPr>
          <w:ilvl w:val="0"/>
          <w:numId w:val="37"/>
        </w:numPr>
        <w:rPr>
          <w:lang w:val="en-US"/>
        </w:rPr>
      </w:pPr>
      <w:r w:rsidRPr="00A362C3">
        <w:rPr>
          <w:b/>
          <w:bCs/>
          <w:lang w:val="en-US"/>
        </w:rPr>
        <w:t>Memory:</w:t>
      </w:r>
      <w:r w:rsidRPr="00A362C3">
        <w:rPr>
          <w:lang w:val="en-US"/>
        </w:rPr>
        <w:t xml:space="preserve"> 32+ GB RAM </w:t>
      </w:r>
    </w:p>
    <w:p w14:paraId="47F00414" w14:textId="77777777" w:rsidR="00A362C3" w:rsidRPr="00A362C3" w:rsidRDefault="00A362C3" w:rsidP="00A362C3">
      <w:pPr>
        <w:pStyle w:val="ListParagraph"/>
        <w:keepNext/>
        <w:numPr>
          <w:ilvl w:val="0"/>
          <w:numId w:val="37"/>
        </w:numPr>
        <w:rPr>
          <w:lang w:val="en-US"/>
        </w:rPr>
      </w:pPr>
      <w:r w:rsidRPr="00A362C3">
        <w:rPr>
          <w:b/>
          <w:bCs/>
          <w:lang w:val="en-US"/>
        </w:rPr>
        <w:t>Storage:</w:t>
      </w:r>
      <w:r w:rsidRPr="00A362C3">
        <w:rPr>
          <w:lang w:val="en-US"/>
        </w:rPr>
        <w:t xml:space="preserve"> 100+ GB NVMe SSD storage </w:t>
      </w:r>
    </w:p>
    <w:p w14:paraId="5DD95E7D" w14:textId="77777777" w:rsidR="00A362C3" w:rsidRPr="00A362C3" w:rsidRDefault="00A362C3" w:rsidP="00A362C3">
      <w:pPr>
        <w:pStyle w:val="ListParagraph"/>
        <w:keepNext/>
        <w:numPr>
          <w:ilvl w:val="0"/>
          <w:numId w:val="37"/>
        </w:numPr>
        <w:rPr>
          <w:lang w:val="en-US"/>
        </w:rPr>
      </w:pPr>
      <w:r w:rsidRPr="00A362C3">
        <w:rPr>
          <w:b/>
          <w:bCs/>
          <w:lang w:val="en-US"/>
        </w:rPr>
        <w:t>Network:</w:t>
      </w:r>
      <w:r w:rsidRPr="00A362C3">
        <w:rPr>
          <w:lang w:val="en-US"/>
        </w:rPr>
        <w:t xml:space="preserve"> 1+ Gbps connection </w:t>
      </w:r>
    </w:p>
    <w:p w14:paraId="770AB879" w14:textId="77777777" w:rsidR="006B49CE" w:rsidRDefault="00A362C3" w:rsidP="00A362C3">
      <w:pPr>
        <w:pStyle w:val="ListParagraph"/>
        <w:keepNext/>
        <w:numPr>
          <w:ilvl w:val="0"/>
          <w:numId w:val="37"/>
        </w:numPr>
      </w:pPr>
      <w:r w:rsidRPr="00A362C3">
        <w:rPr>
          <w:b/>
          <w:bCs/>
          <w:lang w:val="en-US"/>
        </w:rPr>
        <w:t>Operating System:</w:t>
      </w:r>
      <w:r w:rsidRPr="00A362C3">
        <w:rPr>
          <w:lang w:val="en-US"/>
        </w:rPr>
        <w:t xml:space="preserve"> Ubuntu 22.04 LTS, Windows </w:t>
      </w:r>
      <w:r>
        <w:rPr>
          <w:lang w:val="en-US"/>
        </w:rPr>
        <w:t>10+</w:t>
      </w:r>
    </w:p>
    <w:p w14:paraId="7153FCB4" w14:textId="77777777" w:rsidR="0048769B" w:rsidRDefault="00A362C3" w:rsidP="0048769B">
      <w:pPr>
        <w:pStyle w:val="Heading2"/>
      </w:pPr>
      <w:bookmarkStart w:id="1" w:name="_Disclosure_Statement"/>
      <w:bookmarkEnd w:id="1"/>
      <w:r w:rsidRPr="00A362C3">
        <w:t xml:space="preserve">Software </w:t>
      </w:r>
      <w:r>
        <w:t>R</w:t>
      </w:r>
      <w:r w:rsidRPr="00A362C3">
        <w:t>equirements</w:t>
      </w:r>
    </w:p>
    <w:p w14:paraId="3E12843F" w14:textId="77777777" w:rsidR="00981BF4" w:rsidRPr="00A362C3" w:rsidRDefault="00A362C3" w:rsidP="00981BF4">
      <w:pPr>
        <w:rPr>
          <w:sz w:val="28"/>
          <w:szCs w:val="32"/>
        </w:rPr>
      </w:pPr>
      <w:r w:rsidRPr="00A362C3">
        <w:rPr>
          <w:sz w:val="28"/>
          <w:szCs w:val="32"/>
        </w:rPr>
        <w:t xml:space="preserve">Prerequisites – </w:t>
      </w:r>
    </w:p>
    <w:p w14:paraId="67682C4B" w14:textId="77777777" w:rsidR="00A362C3" w:rsidRPr="00A362C3" w:rsidRDefault="00A362C3" w:rsidP="00A362C3">
      <w:pPr>
        <w:pStyle w:val="ListParagraph"/>
        <w:numPr>
          <w:ilvl w:val="0"/>
          <w:numId w:val="37"/>
        </w:numPr>
        <w:rPr>
          <w:sz w:val="24"/>
          <w:szCs w:val="28"/>
          <w:lang w:val="en-US"/>
        </w:rPr>
      </w:pPr>
      <w:r w:rsidRPr="00A362C3">
        <w:rPr>
          <w:b/>
          <w:bCs/>
          <w:sz w:val="24"/>
          <w:szCs w:val="28"/>
          <w:lang w:val="en-US"/>
        </w:rPr>
        <w:t>Docker:</w:t>
      </w:r>
      <w:r w:rsidRPr="00A362C3">
        <w:rPr>
          <w:sz w:val="24"/>
          <w:szCs w:val="28"/>
          <w:lang w:val="en-US"/>
        </w:rPr>
        <w:t xml:space="preserve"> Version 20.10+ (for Docker deployment) </w:t>
      </w:r>
    </w:p>
    <w:p w14:paraId="2278170F" w14:textId="77777777" w:rsidR="00A362C3" w:rsidRPr="00A362C3" w:rsidRDefault="00A362C3" w:rsidP="00A362C3">
      <w:pPr>
        <w:pStyle w:val="ListParagraph"/>
        <w:numPr>
          <w:ilvl w:val="0"/>
          <w:numId w:val="37"/>
        </w:numPr>
        <w:rPr>
          <w:sz w:val="24"/>
          <w:szCs w:val="28"/>
          <w:lang w:val="en-US"/>
        </w:rPr>
      </w:pPr>
      <w:r w:rsidRPr="00A362C3">
        <w:rPr>
          <w:b/>
          <w:bCs/>
          <w:sz w:val="24"/>
          <w:szCs w:val="28"/>
          <w:lang w:val="en-US"/>
        </w:rPr>
        <w:t>Docker Compose:</w:t>
      </w:r>
      <w:r w:rsidRPr="00A362C3">
        <w:rPr>
          <w:sz w:val="24"/>
          <w:szCs w:val="28"/>
          <w:lang w:val="en-US"/>
        </w:rPr>
        <w:t xml:space="preserve"> Version 2.0+ (for Docker deployment) </w:t>
      </w:r>
    </w:p>
    <w:p w14:paraId="74195DCF" w14:textId="77777777" w:rsidR="00A362C3" w:rsidRPr="00A362C3" w:rsidRDefault="00A362C3" w:rsidP="00A362C3">
      <w:pPr>
        <w:pStyle w:val="ListParagraph"/>
        <w:numPr>
          <w:ilvl w:val="0"/>
          <w:numId w:val="37"/>
        </w:numPr>
        <w:rPr>
          <w:sz w:val="24"/>
          <w:szCs w:val="28"/>
          <w:lang w:val="en-US"/>
        </w:rPr>
      </w:pPr>
      <w:r w:rsidRPr="00A362C3">
        <w:rPr>
          <w:b/>
          <w:bCs/>
          <w:sz w:val="24"/>
          <w:szCs w:val="28"/>
          <w:lang w:val="en-US"/>
        </w:rPr>
        <w:t>Python:</w:t>
      </w:r>
      <w:r w:rsidRPr="00A362C3">
        <w:rPr>
          <w:sz w:val="24"/>
          <w:szCs w:val="28"/>
          <w:lang w:val="en-US"/>
        </w:rPr>
        <w:t xml:space="preserve"> Version 3.8+ (for manual installation) </w:t>
      </w:r>
    </w:p>
    <w:p w14:paraId="0C30B35B" w14:textId="77777777" w:rsidR="00A362C3" w:rsidRPr="00A362C3" w:rsidRDefault="00A362C3" w:rsidP="00A362C3">
      <w:pPr>
        <w:pStyle w:val="ListParagraph"/>
        <w:numPr>
          <w:ilvl w:val="0"/>
          <w:numId w:val="37"/>
        </w:numPr>
        <w:rPr>
          <w:sz w:val="24"/>
          <w:szCs w:val="28"/>
          <w:lang w:val="en-US"/>
        </w:rPr>
      </w:pPr>
      <w:r w:rsidRPr="00A362C3">
        <w:rPr>
          <w:b/>
          <w:bCs/>
          <w:sz w:val="24"/>
          <w:szCs w:val="28"/>
          <w:lang w:val="en-US"/>
        </w:rPr>
        <w:t>Node.js:</w:t>
      </w:r>
      <w:r w:rsidRPr="00A362C3">
        <w:rPr>
          <w:sz w:val="24"/>
          <w:szCs w:val="28"/>
          <w:lang w:val="en-US"/>
        </w:rPr>
        <w:t xml:space="preserve"> Version 16+ (for manual installation) </w:t>
      </w:r>
    </w:p>
    <w:p w14:paraId="435D65ED" w14:textId="77777777" w:rsidR="00A362C3" w:rsidRPr="00A362C3" w:rsidRDefault="00A362C3" w:rsidP="00A362C3">
      <w:pPr>
        <w:pStyle w:val="ListParagraph"/>
        <w:numPr>
          <w:ilvl w:val="0"/>
          <w:numId w:val="37"/>
        </w:numPr>
        <w:rPr>
          <w:sz w:val="24"/>
          <w:szCs w:val="28"/>
        </w:rPr>
      </w:pPr>
      <w:r w:rsidRPr="00A362C3">
        <w:rPr>
          <w:b/>
          <w:bCs/>
          <w:sz w:val="24"/>
          <w:szCs w:val="28"/>
          <w:lang w:val="en-US"/>
        </w:rPr>
        <w:t>Git:</w:t>
      </w:r>
      <w:r w:rsidRPr="00A362C3">
        <w:rPr>
          <w:sz w:val="24"/>
          <w:szCs w:val="28"/>
          <w:lang w:val="en-US"/>
        </w:rPr>
        <w:t xml:space="preserve"> Version 2.0+ (for code repository access)</w:t>
      </w:r>
    </w:p>
    <w:p w14:paraId="711C13F4" w14:textId="77777777" w:rsidR="00A362C3" w:rsidRPr="00A362C3" w:rsidRDefault="00A362C3" w:rsidP="00A362C3">
      <w:pPr>
        <w:pStyle w:val="ListParagraph"/>
        <w:ind w:left="450"/>
        <w:rPr>
          <w:sz w:val="24"/>
          <w:szCs w:val="28"/>
        </w:rPr>
      </w:pPr>
    </w:p>
    <w:p w14:paraId="5D367631" w14:textId="77777777" w:rsidR="00A362C3" w:rsidRDefault="00A362C3" w:rsidP="00A362C3">
      <w:pPr>
        <w:ind w:left="90"/>
        <w:rPr>
          <w:sz w:val="28"/>
          <w:szCs w:val="32"/>
        </w:rPr>
      </w:pPr>
      <w:r w:rsidRPr="00A362C3">
        <w:rPr>
          <w:sz w:val="28"/>
          <w:szCs w:val="32"/>
        </w:rPr>
        <w:t xml:space="preserve">Operating </w:t>
      </w:r>
      <w:r>
        <w:rPr>
          <w:sz w:val="28"/>
          <w:szCs w:val="32"/>
        </w:rPr>
        <w:t>S</w:t>
      </w:r>
      <w:r w:rsidRPr="00A362C3">
        <w:rPr>
          <w:sz w:val="28"/>
          <w:szCs w:val="32"/>
        </w:rPr>
        <w:t xml:space="preserve">ystem </w:t>
      </w:r>
      <w:r>
        <w:rPr>
          <w:sz w:val="28"/>
          <w:szCs w:val="32"/>
        </w:rPr>
        <w:t>S</w:t>
      </w:r>
      <w:r w:rsidRPr="00A362C3">
        <w:rPr>
          <w:sz w:val="28"/>
          <w:szCs w:val="32"/>
        </w:rPr>
        <w:t>upport</w:t>
      </w:r>
    </w:p>
    <w:p w14:paraId="0D612E10" w14:textId="77777777" w:rsidR="00A362C3" w:rsidRPr="00A362C3" w:rsidRDefault="00A362C3" w:rsidP="00A362C3">
      <w:pPr>
        <w:pStyle w:val="ListParagraph"/>
        <w:numPr>
          <w:ilvl w:val="0"/>
          <w:numId w:val="37"/>
        </w:numPr>
        <w:rPr>
          <w:sz w:val="24"/>
          <w:szCs w:val="28"/>
          <w:lang w:val="en-US"/>
        </w:rPr>
      </w:pPr>
      <w:r w:rsidRPr="00A362C3">
        <w:rPr>
          <w:b/>
          <w:bCs/>
          <w:sz w:val="24"/>
          <w:szCs w:val="28"/>
          <w:lang w:val="en-US"/>
        </w:rPr>
        <w:t>Linux:</w:t>
      </w:r>
      <w:r w:rsidRPr="00A362C3">
        <w:rPr>
          <w:sz w:val="24"/>
          <w:szCs w:val="28"/>
          <w:lang w:val="en-US"/>
        </w:rPr>
        <w:t xml:space="preserve"> Ubuntu 18.04+, CentOS 7+, RHEL 7+, Debian 10+ </w:t>
      </w:r>
    </w:p>
    <w:p w14:paraId="6430E3BE" w14:textId="77777777" w:rsidR="00A362C3" w:rsidRPr="00A362C3" w:rsidRDefault="00A362C3" w:rsidP="00A362C3">
      <w:pPr>
        <w:pStyle w:val="ListParagraph"/>
        <w:numPr>
          <w:ilvl w:val="0"/>
          <w:numId w:val="37"/>
        </w:numPr>
        <w:rPr>
          <w:sz w:val="24"/>
          <w:szCs w:val="28"/>
        </w:rPr>
      </w:pPr>
      <w:r w:rsidRPr="00A362C3">
        <w:rPr>
          <w:b/>
          <w:bCs/>
          <w:sz w:val="24"/>
          <w:szCs w:val="28"/>
          <w:lang w:val="en-US"/>
        </w:rPr>
        <w:t>Windows:</w:t>
      </w:r>
      <w:r w:rsidRPr="00A362C3">
        <w:rPr>
          <w:sz w:val="24"/>
          <w:szCs w:val="28"/>
          <w:lang w:val="en-US"/>
        </w:rPr>
        <w:t xml:space="preserve"> Windows 10+, Windows Server 2016+</w:t>
      </w:r>
    </w:p>
    <w:p w14:paraId="429DD840" w14:textId="77777777" w:rsidR="00A362C3" w:rsidRDefault="00A362C3" w:rsidP="00A362C3">
      <w:pPr>
        <w:pStyle w:val="Heading2"/>
      </w:pPr>
      <w:r>
        <w:t>Network</w:t>
      </w:r>
      <w:r w:rsidRPr="00A362C3">
        <w:t xml:space="preserve"> </w:t>
      </w:r>
      <w:r>
        <w:t>R</w:t>
      </w:r>
      <w:r w:rsidRPr="00A362C3">
        <w:t>equirements</w:t>
      </w:r>
    </w:p>
    <w:p w14:paraId="3C7DDC21" w14:textId="77777777" w:rsidR="00A362C3" w:rsidRDefault="00A362C3" w:rsidP="00A362C3">
      <w:pPr>
        <w:rPr>
          <w:sz w:val="28"/>
          <w:szCs w:val="32"/>
        </w:rPr>
      </w:pPr>
      <w:r w:rsidRPr="00A362C3">
        <w:rPr>
          <w:sz w:val="28"/>
          <w:szCs w:val="32"/>
        </w:rPr>
        <w:t>Port configuration</w:t>
      </w:r>
      <w:r w:rsidR="00022C36">
        <w:rPr>
          <w:sz w:val="28"/>
          <w:szCs w:val="32"/>
        </w:rPr>
        <w:t xml:space="preserve"> - </w:t>
      </w:r>
    </w:p>
    <w:p w14:paraId="43729F67" w14:textId="77777777" w:rsidR="00A362C3" w:rsidRDefault="00A362C3" w:rsidP="00A362C3">
      <w:pPr>
        <w:rPr>
          <w:sz w:val="28"/>
          <w:szCs w:val="32"/>
        </w:rPr>
      </w:pPr>
      <w:r w:rsidRPr="00A362C3">
        <w:rPr>
          <w:sz w:val="28"/>
          <w:szCs w:val="32"/>
        </w:rPr>
        <w:t>The following network ports must be accessible:</w:t>
      </w:r>
    </w:p>
    <w:p w14:paraId="1F59FBDA" w14:textId="77777777" w:rsidR="00022C36" w:rsidRDefault="00022C36" w:rsidP="00A362C3">
      <w:pPr>
        <w:rPr>
          <w:sz w:val="28"/>
          <w:szCs w:val="32"/>
        </w:rPr>
      </w:pPr>
    </w:p>
    <w:tbl>
      <w:tblPr>
        <w:tblStyle w:val="TableGrid"/>
        <w:tblW w:w="0" w:type="auto"/>
        <w:tblLook w:val="04A0" w:firstRow="1" w:lastRow="0" w:firstColumn="1" w:lastColumn="0" w:noHBand="0" w:noVBand="1"/>
      </w:tblPr>
      <w:tblGrid>
        <w:gridCol w:w="2660"/>
        <w:gridCol w:w="2660"/>
        <w:gridCol w:w="2661"/>
        <w:gridCol w:w="2661"/>
      </w:tblGrid>
      <w:tr w:rsidR="00A362C3" w14:paraId="2C1A8999" w14:textId="77777777" w:rsidTr="00A362C3">
        <w:tc>
          <w:tcPr>
            <w:tcW w:w="2660" w:type="dxa"/>
          </w:tcPr>
          <w:p w14:paraId="5A1F8DF8" w14:textId="77777777" w:rsidR="00A362C3" w:rsidRDefault="00A362C3" w:rsidP="00A362C3">
            <w:pPr>
              <w:rPr>
                <w:sz w:val="28"/>
                <w:szCs w:val="32"/>
              </w:rPr>
            </w:pPr>
            <w:r>
              <w:rPr>
                <w:sz w:val="28"/>
                <w:szCs w:val="32"/>
              </w:rPr>
              <w:t>Service</w:t>
            </w:r>
          </w:p>
        </w:tc>
        <w:tc>
          <w:tcPr>
            <w:tcW w:w="2660" w:type="dxa"/>
          </w:tcPr>
          <w:p w14:paraId="079650A5" w14:textId="77777777" w:rsidR="00A362C3" w:rsidRDefault="00022C36" w:rsidP="00A362C3">
            <w:pPr>
              <w:rPr>
                <w:sz w:val="28"/>
                <w:szCs w:val="32"/>
              </w:rPr>
            </w:pPr>
            <w:r>
              <w:rPr>
                <w:sz w:val="28"/>
                <w:szCs w:val="32"/>
              </w:rPr>
              <w:t xml:space="preserve">Port </w:t>
            </w:r>
          </w:p>
        </w:tc>
        <w:tc>
          <w:tcPr>
            <w:tcW w:w="2661" w:type="dxa"/>
          </w:tcPr>
          <w:p w14:paraId="2CA06C7C" w14:textId="77777777" w:rsidR="00A362C3" w:rsidRDefault="00022C36" w:rsidP="00A362C3">
            <w:pPr>
              <w:rPr>
                <w:sz w:val="28"/>
                <w:szCs w:val="32"/>
              </w:rPr>
            </w:pPr>
            <w:r>
              <w:rPr>
                <w:sz w:val="28"/>
                <w:szCs w:val="32"/>
              </w:rPr>
              <w:t>Protocol</w:t>
            </w:r>
          </w:p>
        </w:tc>
        <w:tc>
          <w:tcPr>
            <w:tcW w:w="2661" w:type="dxa"/>
          </w:tcPr>
          <w:p w14:paraId="216EA0C6" w14:textId="77777777" w:rsidR="00A362C3" w:rsidRDefault="00022C36" w:rsidP="00A362C3">
            <w:pPr>
              <w:rPr>
                <w:sz w:val="28"/>
                <w:szCs w:val="32"/>
              </w:rPr>
            </w:pPr>
            <w:r>
              <w:rPr>
                <w:sz w:val="28"/>
                <w:szCs w:val="32"/>
              </w:rPr>
              <w:t>Description</w:t>
            </w:r>
          </w:p>
        </w:tc>
      </w:tr>
      <w:tr w:rsidR="00A362C3" w14:paraId="1E77D390" w14:textId="77777777" w:rsidTr="00A362C3">
        <w:tc>
          <w:tcPr>
            <w:tcW w:w="2660" w:type="dxa"/>
          </w:tcPr>
          <w:p w14:paraId="111D78DE" w14:textId="1934412E" w:rsidR="00A362C3" w:rsidRDefault="00224B70" w:rsidP="00A362C3">
            <w:pPr>
              <w:rPr>
                <w:sz w:val="28"/>
                <w:szCs w:val="32"/>
              </w:rPr>
            </w:pPr>
            <w:r w:rsidRPr="00224B70">
              <w:rPr>
                <w:sz w:val="28"/>
                <w:szCs w:val="32"/>
              </w:rPr>
              <w:t>Web Dashboard</w:t>
            </w:r>
          </w:p>
        </w:tc>
        <w:tc>
          <w:tcPr>
            <w:tcW w:w="2660" w:type="dxa"/>
          </w:tcPr>
          <w:p w14:paraId="32B29EA9" w14:textId="62405BE3" w:rsidR="00A362C3" w:rsidRDefault="00224B70" w:rsidP="00A362C3">
            <w:pPr>
              <w:rPr>
                <w:sz w:val="28"/>
                <w:szCs w:val="32"/>
              </w:rPr>
            </w:pPr>
            <w:r w:rsidRPr="00224B70">
              <w:rPr>
                <w:sz w:val="28"/>
                <w:szCs w:val="32"/>
              </w:rPr>
              <w:t>80, 443</w:t>
            </w:r>
          </w:p>
        </w:tc>
        <w:tc>
          <w:tcPr>
            <w:tcW w:w="2661" w:type="dxa"/>
          </w:tcPr>
          <w:p w14:paraId="097D9436" w14:textId="6C8395A0" w:rsidR="00A362C3" w:rsidRDefault="00224B70" w:rsidP="00A362C3">
            <w:pPr>
              <w:rPr>
                <w:sz w:val="28"/>
                <w:szCs w:val="32"/>
              </w:rPr>
            </w:pPr>
            <w:r w:rsidRPr="00224B70">
              <w:rPr>
                <w:sz w:val="28"/>
                <w:szCs w:val="32"/>
              </w:rPr>
              <w:t>HTTP/HTTPS</w:t>
            </w:r>
          </w:p>
        </w:tc>
        <w:tc>
          <w:tcPr>
            <w:tcW w:w="2661" w:type="dxa"/>
          </w:tcPr>
          <w:p w14:paraId="31AB94CA" w14:textId="4C354AAA" w:rsidR="00A362C3" w:rsidRDefault="00224B70" w:rsidP="00A362C3">
            <w:pPr>
              <w:rPr>
                <w:sz w:val="28"/>
                <w:szCs w:val="32"/>
              </w:rPr>
            </w:pPr>
            <w:r w:rsidRPr="00224B70">
              <w:rPr>
                <w:sz w:val="28"/>
                <w:szCs w:val="32"/>
              </w:rPr>
              <w:t>Frontend application access</w:t>
            </w:r>
          </w:p>
        </w:tc>
      </w:tr>
      <w:tr w:rsidR="00A362C3" w14:paraId="6B788D53" w14:textId="77777777" w:rsidTr="00A362C3">
        <w:tc>
          <w:tcPr>
            <w:tcW w:w="2660" w:type="dxa"/>
          </w:tcPr>
          <w:p w14:paraId="75FC0E68" w14:textId="72FD87B0" w:rsidR="00A362C3" w:rsidRDefault="00224B70" w:rsidP="00A362C3">
            <w:pPr>
              <w:rPr>
                <w:sz w:val="28"/>
                <w:szCs w:val="32"/>
              </w:rPr>
            </w:pPr>
            <w:r w:rsidRPr="00224B70">
              <w:rPr>
                <w:sz w:val="28"/>
                <w:szCs w:val="32"/>
              </w:rPr>
              <w:t>Backend API</w:t>
            </w:r>
          </w:p>
        </w:tc>
        <w:tc>
          <w:tcPr>
            <w:tcW w:w="2660" w:type="dxa"/>
          </w:tcPr>
          <w:p w14:paraId="61C1967A" w14:textId="4D0E357C" w:rsidR="00A362C3" w:rsidRDefault="00224B70" w:rsidP="00A362C3">
            <w:pPr>
              <w:rPr>
                <w:sz w:val="28"/>
                <w:szCs w:val="32"/>
              </w:rPr>
            </w:pPr>
            <w:r w:rsidRPr="00224B70">
              <w:rPr>
                <w:sz w:val="28"/>
                <w:szCs w:val="32"/>
              </w:rPr>
              <w:t>8000</w:t>
            </w:r>
          </w:p>
        </w:tc>
        <w:tc>
          <w:tcPr>
            <w:tcW w:w="2661" w:type="dxa"/>
          </w:tcPr>
          <w:p w14:paraId="5AB6B955" w14:textId="77A017DA" w:rsidR="00A362C3" w:rsidRDefault="00224B70" w:rsidP="00A362C3">
            <w:pPr>
              <w:rPr>
                <w:sz w:val="28"/>
                <w:szCs w:val="32"/>
              </w:rPr>
            </w:pPr>
            <w:r w:rsidRPr="00224B70">
              <w:rPr>
                <w:sz w:val="28"/>
                <w:szCs w:val="32"/>
              </w:rPr>
              <w:t>HTTP</w:t>
            </w:r>
          </w:p>
        </w:tc>
        <w:tc>
          <w:tcPr>
            <w:tcW w:w="2661" w:type="dxa"/>
          </w:tcPr>
          <w:p w14:paraId="2EF0EB1D" w14:textId="3DCE09AB" w:rsidR="00A362C3" w:rsidRDefault="00224B70" w:rsidP="00A362C3">
            <w:pPr>
              <w:rPr>
                <w:sz w:val="28"/>
                <w:szCs w:val="32"/>
              </w:rPr>
            </w:pPr>
            <w:r w:rsidRPr="00224B70">
              <w:rPr>
                <w:sz w:val="28"/>
                <w:szCs w:val="32"/>
              </w:rPr>
              <w:t>REST API services</w:t>
            </w:r>
          </w:p>
        </w:tc>
      </w:tr>
      <w:tr w:rsidR="00A362C3" w14:paraId="506AEDEE" w14:textId="77777777" w:rsidTr="00A362C3">
        <w:tc>
          <w:tcPr>
            <w:tcW w:w="2660" w:type="dxa"/>
          </w:tcPr>
          <w:p w14:paraId="0AD2A889" w14:textId="7F9043B4" w:rsidR="00A362C3" w:rsidRDefault="00224B70" w:rsidP="00A362C3">
            <w:pPr>
              <w:rPr>
                <w:sz w:val="28"/>
                <w:szCs w:val="32"/>
              </w:rPr>
            </w:pPr>
            <w:r w:rsidRPr="00224B70">
              <w:rPr>
                <w:sz w:val="28"/>
                <w:szCs w:val="32"/>
              </w:rPr>
              <w:t>PostgreSQL</w:t>
            </w:r>
          </w:p>
        </w:tc>
        <w:tc>
          <w:tcPr>
            <w:tcW w:w="2660" w:type="dxa"/>
          </w:tcPr>
          <w:p w14:paraId="4E983B27" w14:textId="341D007C" w:rsidR="00A362C3" w:rsidRDefault="00224B70" w:rsidP="00A362C3">
            <w:pPr>
              <w:rPr>
                <w:sz w:val="28"/>
                <w:szCs w:val="32"/>
              </w:rPr>
            </w:pPr>
            <w:r w:rsidRPr="00224B70">
              <w:rPr>
                <w:sz w:val="28"/>
                <w:szCs w:val="32"/>
              </w:rPr>
              <w:t>5432</w:t>
            </w:r>
          </w:p>
        </w:tc>
        <w:tc>
          <w:tcPr>
            <w:tcW w:w="2661" w:type="dxa"/>
          </w:tcPr>
          <w:p w14:paraId="41222787" w14:textId="49832763" w:rsidR="00A362C3" w:rsidRDefault="00224B70" w:rsidP="00224B70">
            <w:pPr>
              <w:rPr>
                <w:sz w:val="28"/>
                <w:szCs w:val="32"/>
              </w:rPr>
            </w:pPr>
            <w:r w:rsidRPr="00224B70">
              <w:rPr>
                <w:sz w:val="28"/>
                <w:szCs w:val="32"/>
              </w:rPr>
              <w:t>TCP</w:t>
            </w:r>
          </w:p>
        </w:tc>
        <w:tc>
          <w:tcPr>
            <w:tcW w:w="2661" w:type="dxa"/>
          </w:tcPr>
          <w:p w14:paraId="56533025" w14:textId="46CC3210" w:rsidR="00A362C3" w:rsidRDefault="00224B70" w:rsidP="00A362C3">
            <w:pPr>
              <w:rPr>
                <w:sz w:val="28"/>
                <w:szCs w:val="32"/>
              </w:rPr>
            </w:pPr>
            <w:r w:rsidRPr="00224B70">
              <w:rPr>
                <w:sz w:val="28"/>
                <w:szCs w:val="32"/>
              </w:rPr>
              <w:t>Primary database connection</w:t>
            </w:r>
          </w:p>
        </w:tc>
      </w:tr>
      <w:tr w:rsidR="00A362C3" w14:paraId="0F4044E2" w14:textId="77777777" w:rsidTr="00A362C3">
        <w:tc>
          <w:tcPr>
            <w:tcW w:w="2660" w:type="dxa"/>
          </w:tcPr>
          <w:p w14:paraId="3136B248" w14:textId="1D6C9F41" w:rsidR="00A362C3" w:rsidRDefault="00224B70" w:rsidP="00A362C3">
            <w:pPr>
              <w:rPr>
                <w:sz w:val="28"/>
                <w:szCs w:val="32"/>
              </w:rPr>
            </w:pPr>
            <w:r w:rsidRPr="00224B70">
              <w:rPr>
                <w:sz w:val="28"/>
                <w:szCs w:val="32"/>
              </w:rPr>
              <w:lastRenderedPageBreak/>
              <w:t>TimescaleDB</w:t>
            </w:r>
          </w:p>
        </w:tc>
        <w:tc>
          <w:tcPr>
            <w:tcW w:w="2660" w:type="dxa"/>
          </w:tcPr>
          <w:p w14:paraId="1A624070" w14:textId="42B4F020" w:rsidR="00A362C3" w:rsidRDefault="00224B70" w:rsidP="00224B70">
            <w:pPr>
              <w:rPr>
                <w:sz w:val="28"/>
                <w:szCs w:val="32"/>
              </w:rPr>
            </w:pPr>
            <w:r w:rsidRPr="00224B70">
              <w:rPr>
                <w:sz w:val="28"/>
                <w:szCs w:val="32"/>
              </w:rPr>
              <w:t>5433</w:t>
            </w:r>
          </w:p>
        </w:tc>
        <w:tc>
          <w:tcPr>
            <w:tcW w:w="2661" w:type="dxa"/>
          </w:tcPr>
          <w:p w14:paraId="464EB8B7" w14:textId="523A48F3" w:rsidR="00A362C3" w:rsidRDefault="00224B70" w:rsidP="00A362C3">
            <w:pPr>
              <w:rPr>
                <w:sz w:val="28"/>
                <w:szCs w:val="32"/>
              </w:rPr>
            </w:pPr>
            <w:r w:rsidRPr="00224B70">
              <w:rPr>
                <w:sz w:val="28"/>
                <w:szCs w:val="32"/>
              </w:rPr>
              <w:t>TCP</w:t>
            </w:r>
          </w:p>
        </w:tc>
        <w:tc>
          <w:tcPr>
            <w:tcW w:w="2661" w:type="dxa"/>
          </w:tcPr>
          <w:p w14:paraId="55112EE1" w14:textId="152E7280" w:rsidR="00A362C3" w:rsidRDefault="00224B70" w:rsidP="00A362C3">
            <w:pPr>
              <w:rPr>
                <w:sz w:val="28"/>
                <w:szCs w:val="32"/>
              </w:rPr>
            </w:pPr>
            <w:r w:rsidRPr="00224B70">
              <w:rPr>
                <w:sz w:val="28"/>
                <w:szCs w:val="32"/>
              </w:rPr>
              <w:t>Time-series database connection</w:t>
            </w:r>
          </w:p>
        </w:tc>
      </w:tr>
      <w:tr w:rsidR="00224B70" w14:paraId="799B655C" w14:textId="77777777" w:rsidTr="00A362C3">
        <w:tc>
          <w:tcPr>
            <w:tcW w:w="2660" w:type="dxa"/>
          </w:tcPr>
          <w:p w14:paraId="4A8F4BF8" w14:textId="0AB9E3CD" w:rsidR="00224B70" w:rsidRPr="00224B70" w:rsidRDefault="00224B70" w:rsidP="00A362C3">
            <w:pPr>
              <w:rPr>
                <w:sz w:val="28"/>
                <w:szCs w:val="32"/>
              </w:rPr>
            </w:pPr>
            <w:r w:rsidRPr="00224B70">
              <w:rPr>
                <w:sz w:val="28"/>
                <w:szCs w:val="32"/>
              </w:rPr>
              <w:t>Redis</w:t>
            </w:r>
          </w:p>
        </w:tc>
        <w:tc>
          <w:tcPr>
            <w:tcW w:w="2660" w:type="dxa"/>
          </w:tcPr>
          <w:p w14:paraId="76623E36" w14:textId="7CD2F1F8" w:rsidR="00224B70" w:rsidRDefault="00224B70" w:rsidP="00224B70">
            <w:pPr>
              <w:rPr>
                <w:sz w:val="28"/>
                <w:szCs w:val="32"/>
              </w:rPr>
            </w:pPr>
            <w:r w:rsidRPr="00224B70">
              <w:rPr>
                <w:sz w:val="28"/>
                <w:szCs w:val="32"/>
              </w:rPr>
              <w:t>6379</w:t>
            </w:r>
          </w:p>
        </w:tc>
        <w:tc>
          <w:tcPr>
            <w:tcW w:w="2661" w:type="dxa"/>
          </w:tcPr>
          <w:p w14:paraId="31F984A5" w14:textId="36705B7D" w:rsidR="00224B70" w:rsidRDefault="00224B70" w:rsidP="00A362C3">
            <w:pPr>
              <w:rPr>
                <w:sz w:val="28"/>
                <w:szCs w:val="32"/>
              </w:rPr>
            </w:pPr>
            <w:r w:rsidRPr="00224B70">
              <w:rPr>
                <w:sz w:val="28"/>
                <w:szCs w:val="32"/>
              </w:rPr>
              <w:t>TCP</w:t>
            </w:r>
          </w:p>
        </w:tc>
        <w:tc>
          <w:tcPr>
            <w:tcW w:w="2661" w:type="dxa"/>
          </w:tcPr>
          <w:p w14:paraId="4C627E7D" w14:textId="6546A5C0" w:rsidR="00224B70" w:rsidRDefault="00224B70" w:rsidP="00A362C3">
            <w:pPr>
              <w:rPr>
                <w:sz w:val="28"/>
                <w:szCs w:val="32"/>
              </w:rPr>
            </w:pPr>
            <w:r w:rsidRPr="00224B70">
              <w:rPr>
                <w:sz w:val="28"/>
                <w:szCs w:val="32"/>
              </w:rPr>
              <w:t>Cache and session storage</w:t>
            </w:r>
          </w:p>
        </w:tc>
      </w:tr>
      <w:tr w:rsidR="00224B70" w14:paraId="2D792C0E" w14:textId="77777777" w:rsidTr="00A362C3">
        <w:tc>
          <w:tcPr>
            <w:tcW w:w="2660" w:type="dxa"/>
          </w:tcPr>
          <w:p w14:paraId="64D946FB" w14:textId="7B50ACD5" w:rsidR="00224B70" w:rsidRPr="00224B70" w:rsidRDefault="00224B70" w:rsidP="00A362C3">
            <w:pPr>
              <w:rPr>
                <w:sz w:val="28"/>
                <w:szCs w:val="32"/>
              </w:rPr>
            </w:pPr>
            <w:r w:rsidRPr="00224B70">
              <w:rPr>
                <w:sz w:val="28"/>
                <w:szCs w:val="32"/>
              </w:rPr>
              <w:t>Airflow</w:t>
            </w:r>
          </w:p>
        </w:tc>
        <w:tc>
          <w:tcPr>
            <w:tcW w:w="2660" w:type="dxa"/>
          </w:tcPr>
          <w:p w14:paraId="7E84F38E" w14:textId="61155483" w:rsidR="00224B70" w:rsidRDefault="00224B70" w:rsidP="00A362C3">
            <w:pPr>
              <w:rPr>
                <w:sz w:val="28"/>
                <w:szCs w:val="32"/>
              </w:rPr>
            </w:pPr>
            <w:r w:rsidRPr="00224B70">
              <w:rPr>
                <w:sz w:val="28"/>
                <w:szCs w:val="32"/>
              </w:rPr>
              <w:t>8080</w:t>
            </w:r>
          </w:p>
        </w:tc>
        <w:tc>
          <w:tcPr>
            <w:tcW w:w="2661" w:type="dxa"/>
          </w:tcPr>
          <w:p w14:paraId="4D808FC3" w14:textId="6A1EFC15" w:rsidR="00224B70" w:rsidRDefault="00224B70" w:rsidP="00224B70">
            <w:pPr>
              <w:rPr>
                <w:sz w:val="28"/>
                <w:szCs w:val="32"/>
              </w:rPr>
            </w:pPr>
            <w:r w:rsidRPr="00224B70">
              <w:rPr>
                <w:sz w:val="28"/>
                <w:szCs w:val="32"/>
              </w:rPr>
              <w:t>HTT</w:t>
            </w:r>
            <w:r>
              <w:rPr>
                <w:sz w:val="28"/>
                <w:szCs w:val="32"/>
              </w:rPr>
              <w:t>P</w:t>
            </w:r>
          </w:p>
        </w:tc>
        <w:tc>
          <w:tcPr>
            <w:tcW w:w="2661" w:type="dxa"/>
          </w:tcPr>
          <w:p w14:paraId="58180B5F" w14:textId="58A1DE87" w:rsidR="00224B70" w:rsidRDefault="00224B70" w:rsidP="00A362C3">
            <w:pPr>
              <w:rPr>
                <w:sz w:val="28"/>
                <w:szCs w:val="32"/>
              </w:rPr>
            </w:pPr>
            <w:r w:rsidRPr="00224B70">
              <w:rPr>
                <w:sz w:val="28"/>
                <w:szCs w:val="32"/>
              </w:rPr>
              <w:t>Workflow monitoring interface</w:t>
            </w:r>
          </w:p>
        </w:tc>
      </w:tr>
    </w:tbl>
    <w:p w14:paraId="2F9F4F18" w14:textId="77777777" w:rsidR="00A362C3" w:rsidRDefault="00A362C3" w:rsidP="00A362C3">
      <w:pPr>
        <w:rPr>
          <w:sz w:val="28"/>
          <w:szCs w:val="32"/>
        </w:rPr>
      </w:pPr>
    </w:p>
    <w:p w14:paraId="0DAA2004" w14:textId="77777777" w:rsidR="00A362C3" w:rsidRPr="006538BA" w:rsidRDefault="00022C36" w:rsidP="008C7BA9">
      <w:pPr>
        <w:pStyle w:val="Heading2"/>
        <w:rPr>
          <w:b w:val="0"/>
          <w:bCs/>
          <w:sz w:val="60"/>
          <w:szCs w:val="60"/>
        </w:rPr>
      </w:pPr>
      <w:r w:rsidRPr="006538BA">
        <w:rPr>
          <w:bCs/>
          <w:sz w:val="60"/>
          <w:szCs w:val="60"/>
        </w:rPr>
        <w:t xml:space="preserve">Firewall Configuration- </w:t>
      </w:r>
    </w:p>
    <w:p w14:paraId="27296ECC" w14:textId="77777777" w:rsidR="00224B70" w:rsidRPr="00224B70" w:rsidRDefault="00224B70" w:rsidP="00224B70">
      <w:pPr>
        <w:rPr>
          <w:sz w:val="28"/>
          <w:szCs w:val="32"/>
        </w:rPr>
      </w:pPr>
      <w:r w:rsidRPr="00224B70">
        <w:rPr>
          <w:sz w:val="28"/>
          <w:szCs w:val="32"/>
        </w:rPr>
        <w:t>Configure firewall rules to allow inbound connections on required ports:</w:t>
      </w:r>
    </w:p>
    <w:p w14:paraId="7B8C46AC" w14:textId="77777777" w:rsidR="00224B70" w:rsidRPr="00224B70" w:rsidRDefault="00224B70" w:rsidP="00224B70">
      <w:pPr>
        <w:rPr>
          <w:sz w:val="28"/>
          <w:szCs w:val="32"/>
        </w:rPr>
      </w:pPr>
    </w:p>
    <w:p w14:paraId="4F802806" w14:textId="77777777" w:rsidR="00224B70" w:rsidRPr="006538BA" w:rsidRDefault="00224B70" w:rsidP="00432157">
      <w:pPr>
        <w:pStyle w:val="Heading3"/>
        <w:rPr>
          <w:b w:val="0"/>
          <w:bCs/>
          <w:sz w:val="28"/>
          <w:szCs w:val="32"/>
        </w:rPr>
      </w:pPr>
      <w:r w:rsidRPr="006538BA">
        <w:rPr>
          <w:bCs/>
          <w:sz w:val="28"/>
          <w:szCs w:val="32"/>
        </w:rPr>
        <w:t>Ubuntu/Debian:</w:t>
      </w:r>
    </w:p>
    <w:p w14:paraId="028C4B9F" w14:textId="77777777" w:rsidR="00224B70" w:rsidRPr="00224B70" w:rsidRDefault="00224B70" w:rsidP="00224B70">
      <w:pPr>
        <w:rPr>
          <w:sz w:val="28"/>
          <w:szCs w:val="32"/>
        </w:rPr>
      </w:pPr>
    </w:p>
    <w:p w14:paraId="5B3DB347" w14:textId="77777777" w:rsidR="00224B70" w:rsidRPr="00224B70" w:rsidRDefault="00224B70" w:rsidP="00224B70">
      <w:pPr>
        <w:rPr>
          <w:sz w:val="28"/>
          <w:szCs w:val="32"/>
        </w:rPr>
      </w:pPr>
      <w:r w:rsidRPr="00224B70">
        <w:rPr>
          <w:sz w:val="28"/>
          <w:szCs w:val="32"/>
        </w:rPr>
        <w:t>```bash</w:t>
      </w:r>
    </w:p>
    <w:p w14:paraId="6913A48D" w14:textId="77777777" w:rsidR="00224B70" w:rsidRPr="00224B70" w:rsidRDefault="00224B70" w:rsidP="00224B70">
      <w:pPr>
        <w:rPr>
          <w:sz w:val="28"/>
          <w:szCs w:val="32"/>
        </w:rPr>
      </w:pPr>
      <w:r w:rsidRPr="00224B70">
        <w:rPr>
          <w:sz w:val="28"/>
          <w:szCs w:val="32"/>
        </w:rPr>
        <w:t>sudo ufw allow 80/tcp</w:t>
      </w:r>
    </w:p>
    <w:p w14:paraId="319CAC6F" w14:textId="77777777" w:rsidR="00224B70" w:rsidRPr="00224B70" w:rsidRDefault="00224B70" w:rsidP="00224B70">
      <w:pPr>
        <w:rPr>
          <w:sz w:val="28"/>
          <w:szCs w:val="32"/>
        </w:rPr>
      </w:pPr>
      <w:r w:rsidRPr="00224B70">
        <w:rPr>
          <w:sz w:val="28"/>
          <w:szCs w:val="32"/>
        </w:rPr>
        <w:t>sudo ufw allow 443/tcp</w:t>
      </w:r>
    </w:p>
    <w:p w14:paraId="628FF7C9" w14:textId="77777777" w:rsidR="00224B70" w:rsidRPr="00224B70" w:rsidRDefault="00224B70" w:rsidP="00224B70">
      <w:pPr>
        <w:rPr>
          <w:sz w:val="28"/>
          <w:szCs w:val="32"/>
        </w:rPr>
      </w:pPr>
      <w:r w:rsidRPr="00224B70">
        <w:rPr>
          <w:sz w:val="28"/>
          <w:szCs w:val="32"/>
        </w:rPr>
        <w:t>sudo ufw allow 8000/tcp</w:t>
      </w:r>
    </w:p>
    <w:p w14:paraId="4821D593" w14:textId="77777777" w:rsidR="00224B70" w:rsidRPr="00224B70" w:rsidRDefault="00224B70" w:rsidP="00224B70">
      <w:pPr>
        <w:rPr>
          <w:sz w:val="28"/>
          <w:szCs w:val="32"/>
        </w:rPr>
      </w:pPr>
      <w:r w:rsidRPr="00224B70">
        <w:rPr>
          <w:sz w:val="28"/>
          <w:szCs w:val="32"/>
        </w:rPr>
        <w:t>sudo ufw allow 5432/tcp</w:t>
      </w:r>
    </w:p>
    <w:p w14:paraId="550B5665" w14:textId="77777777" w:rsidR="00224B70" w:rsidRPr="00224B70" w:rsidRDefault="00224B70" w:rsidP="00224B70">
      <w:pPr>
        <w:rPr>
          <w:sz w:val="28"/>
          <w:szCs w:val="32"/>
        </w:rPr>
      </w:pPr>
      <w:r w:rsidRPr="00224B70">
        <w:rPr>
          <w:sz w:val="28"/>
          <w:szCs w:val="32"/>
        </w:rPr>
        <w:t>sudo ufw allow 5433/tcp</w:t>
      </w:r>
    </w:p>
    <w:p w14:paraId="2EFE5368" w14:textId="77777777" w:rsidR="00224B70" w:rsidRPr="00224B70" w:rsidRDefault="00224B70" w:rsidP="00224B70">
      <w:pPr>
        <w:rPr>
          <w:sz w:val="28"/>
          <w:szCs w:val="32"/>
        </w:rPr>
      </w:pPr>
      <w:r w:rsidRPr="00224B70">
        <w:rPr>
          <w:sz w:val="28"/>
          <w:szCs w:val="32"/>
        </w:rPr>
        <w:t>sudo ufw allow 6379/tcp</w:t>
      </w:r>
    </w:p>
    <w:p w14:paraId="6DD29A24" w14:textId="77777777" w:rsidR="00224B70" w:rsidRPr="00224B70" w:rsidRDefault="00224B70" w:rsidP="00224B70">
      <w:pPr>
        <w:rPr>
          <w:sz w:val="28"/>
          <w:szCs w:val="32"/>
        </w:rPr>
      </w:pPr>
      <w:r w:rsidRPr="00224B70">
        <w:rPr>
          <w:sz w:val="28"/>
          <w:szCs w:val="32"/>
        </w:rPr>
        <w:t>sudo ufw allow 8080/tcp</w:t>
      </w:r>
    </w:p>
    <w:p w14:paraId="43703D5B" w14:textId="77777777" w:rsidR="00224B70" w:rsidRPr="00224B70" w:rsidRDefault="00224B70" w:rsidP="00224B70">
      <w:pPr>
        <w:rPr>
          <w:sz w:val="28"/>
          <w:szCs w:val="32"/>
        </w:rPr>
      </w:pPr>
      <w:r w:rsidRPr="00224B70">
        <w:rPr>
          <w:sz w:val="28"/>
          <w:szCs w:val="32"/>
        </w:rPr>
        <w:t>```</w:t>
      </w:r>
    </w:p>
    <w:p w14:paraId="3508FE1B" w14:textId="77777777" w:rsidR="00224B70" w:rsidRPr="006538BA" w:rsidRDefault="00224B70" w:rsidP="00432157">
      <w:pPr>
        <w:pStyle w:val="Heading3"/>
        <w:rPr>
          <w:b w:val="0"/>
          <w:bCs/>
          <w:sz w:val="28"/>
          <w:szCs w:val="32"/>
        </w:rPr>
      </w:pPr>
      <w:r w:rsidRPr="006538BA">
        <w:rPr>
          <w:bCs/>
          <w:sz w:val="28"/>
          <w:szCs w:val="32"/>
        </w:rPr>
        <w:t>CentOS/RHEL:</w:t>
      </w:r>
    </w:p>
    <w:p w14:paraId="350933BE" w14:textId="77777777" w:rsidR="00224B70" w:rsidRPr="00224B70" w:rsidRDefault="00224B70" w:rsidP="00224B70">
      <w:pPr>
        <w:rPr>
          <w:sz w:val="28"/>
          <w:szCs w:val="32"/>
        </w:rPr>
      </w:pPr>
    </w:p>
    <w:p w14:paraId="3D12C303" w14:textId="77777777" w:rsidR="00224B70" w:rsidRPr="00224B70" w:rsidRDefault="00224B70" w:rsidP="00224B70">
      <w:pPr>
        <w:rPr>
          <w:sz w:val="28"/>
          <w:szCs w:val="32"/>
        </w:rPr>
      </w:pPr>
      <w:r w:rsidRPr="00224B70">
        <w:rPr>
          <w:sz w:val="28"/>
          <w:szCs w:val="32"/>
        </w:rPr>
        <w:t>```bash</w:t>
      </w:r>
    </w:p>
    <w:p w14:paraId="13D00C68" w14:textId="77777777" w:rsidR="00224B70" w:rsidRPr="00224B70" w:rsidRDefault="00224B70" w:rsidP="00224B70">
      <w:pPr>
        <w:rPr>
          <w:sz w:val="28"/>
          <w:szCs w:val="32"/>
        </w:rPr>
      </w:pPr>
      <w:r w:rsidRPr="00224B70">
        <w:rPr>
          <w:sz w:val="28"/>
          <w:szCs w:val="32"/>
        </w:rPr>
        <w:t>sudo firewall-cmd --permanent --add-service=http</w:t>
      </w:r>
    </w:p>
    <w:p w14:paraId="2F789BBE" w14:textId="77777777" w:rsidR="00224B70" w:rsidRPr="00224B70" w:rsidRDefault="00224B70" w:rsidP="00224B70">
      <w:pPr>
        <w:rPr>
          <w:sz w:val="28"/>
          <w:szCs w:val="32"/>
        </w:rPr>
      </w:pPr>
      <w:r w:rsidRPr="00224B70">
        <w:rPr>
          <w:sz w:val="28"/>
          <w:szCs w:val="32"/>
        </w:rPr>
        <w:t>sudo firewall-cmd --permanent --add-service=https</w:t>
      </w:r>
    </w:p>
    <w:p w14:paraId="40FB9713" w14:textId="77777777" w:rsidR="00224B70" w:rsidRPr="00224B70" w:rsidRDefault="00224B70" w:rsidP="00224B70">
      <w:pPr>
        <w:rPr>
          <w:sz w:val="28"/>
          <w:szCs w:val="32"/>
        </w:rPr>
      </w:pPr>
      <w:r w:rsidRPr="00224B70">
        <w:rPr>
          <w:sz w:val="28"/>
          <w:szCs w:val="32"/>
        </w:rPr>
        <w:t>sudo firewall-cmd --permanent --add-port=8000/tcp</w:t>
      </w:r>
    </w:p>
    <w:p w14:paraId="0EDF7F95" w14:textId="77777777" w:rsidR="00224B70" w:rsidRPr="00224B70" w:rsidRDefault="00224B70" w:rsidP="00224B70">
      <w:pPr>
        <w:rPr>
          <w:sz w:val="28"/>
          <w:szCs w:val="32"/>
        </w:rPr>
      </w:pPr>
      <w:r w:rsidRPr="00224B70">
        <w:rPr>
          <w:sz w:val="28"/>
          <w:szCs w:val="32"/>
        </w:rPr>
        <w:t>sudo firewall-cmd --permanent --add-port=5432/tcp</w:t>
      </w:r>
    </w:p>
    <w:p w14:paraId="2F2E3C24" w14:textId="77777777" w:rsidR="00224B70" w:rsidRPr="00224B70" w:rsidRDefault="00224B70" w:rsidP="00224B70">
      <w:pPr>
        <w:rPr>
          <w:sz w:val="28"/>
          <w:szCs w:val="32"/>
        </w:rPr>
      </w:pPr>
      <w:r w:rsidRPr="00224B70">
        <w:rPr>
          <w:sz w:val="28"/>
          <w:szCs w:val="32"/>
        </w:rPr>
        <w:lastRenderedPageBreak/>
        <w:t>sudo firewall-cmd --permanent --add-port=5433/tcp</w:t>
      </w:r>
    </w:p>
    <w:p w14:paraId="1BC5EFB9" w14:textId="77777777" w:rsidR="00224B70" w:rsidRPr="00224B70" w:rsidRDefault="00224B70" w:rsidP="00224B70">
      <w:pPr>
        <w:rPr>
          <w:sz w:val="28"/>
          <w:szCs w:val="32"/>
        </w:rPr>
      </w:pPr>
      <w:r w:rsidRPr="00224B70">
        <w:rPr>
          <w:sz w:val="28"/>
          <w:szCs w:val="32"/>
        </w:rPr>
        <w:t>sudo firewall-cmd --permanent --add-port=6379/tcp</w:t>
      </w:r>
    </w:p>
    <w:p w14:paraId="138A39FE" w14:textId="77777777" w:rsidR="00224B70" w:rsidRPr="00224B70" w:rsidRDefault="00224B70" w:rsidP="00224B70">
      <w:pPr>
        <w:rPr>
          <w:sz w:val="28"/>
          <w:szCs w:val="32"/>
        </w:rPr>
      </w:pPr>
      <w:r w:rsidRPr="00224B70">
        <w:rPr>
          <w:sz w:val="28"/>
          <w:szCs w:val="32"/>
        </w:rPr>
        <w:t>sudo firewall-cmd --permanent --add-port=8080/tcp</w:t>
      </w:r>
    </w:p>
    <w:p w14:paraId="38DF7813" w14:textId="77777777" w:rsidR="00224B70" w:rsidRPr="00224B70" w:rsidRDefault="00224B70" w:rsidP="00224B70">
      <w:pPr>
        <w:rPr>
          <w:sz w:val="28"/>
          <w:szCs w:val="32"/>
        </w:rPr>
      </w:pPr>
      <w:r w:rsidRPr="00224B70">
        <w:rPr>
          <w:sz w:val="28"/>
          <w:szCs w:val="32"/>
        </w:rPr>
        <w:t>sudo firewall-cmd --reload</w:t>
      </w:r>
    </w:p>
    <w:p w14:paraId="700E5095" w14:textId="77777777" w:rsidR="00224B70" w:rsidRPr="00224B70" w:rsidRDefault="00224B70" w:rsidP="00224B70">
      <w:pPr>
        <w:rPr>
          <w:sz w:val="28"/>
          <w:szCs w:val="32"/>
        </w:rPr>
      </w:pPr>
      <w:r w:rsidRPr="00224B70">
        <w:rPr>
          <w:sz w:val="28"/>
          <w:szCs w:val="32"/>
        </w:rPr>
        <w:t>```</w:t>
      </w:r>
    </w:p>
    <w:p w14:paraId="7036629B" w14:textId="77777777" w:rsidR="00224B70" w:rsidRPr="00224B70" w:rsidRDefault="00224B70" w:rsidP="00224B70">
      <w:pPr>
        <w:rPr>
          <w:sz w:val="28"/>
          <w:szCs w:val="32"/>
        </w:rPr>
      </w:pPr>
    </w:p>
    <w:p w14:paraId="7171C586" w14:textId="1A0F5418" w:rsidR="00224B70" w:rsidRPr="006538BA" w:rsidRDefault="00224B70" w:rsidP="004C2DBB">
      <w:pPr>
        <w:pStyle w:val="Heading1"/>
        <w:rPr>
          <w:b/>
          <w:bCs/>
          <w:szCs w:val="60"/>
        </w:rPr>
      </w:pPr>
      <w:r w:rsidRPr="006538BA">
        <w:rPr>
          <w:b/>
          <w:bCs/>
          <w:szCs w:val="60"/>
        </w:rPr>
        <w:t>Deployment options</w:t>
      </w:r>
      <w:r w:rsidR="005D42A3">
        <w:rPr>
          <w:b/>
          <w:bCs/>
          <w:szCs w:val="60"/>
        </w:rPr>
        <w:t>:</w:t>
      </w:r>
    </w:p>
    <w:p w14:paraId="34B39134" w14:textId="77777777" w:rsidR="00224B70" w:rsidRPr="006538BA" w:rsidRDefault="00224B70" w:rsidP="00224B70">
      <w:pPr>
        <w:rPr>
          <w:b/>
          <w:bCs/>
          <w:sz w:val="28"/>
          <w:szCs w:val="32"/>
        </w:rPr>
      </w:pPr>
    </w:p>
    <w:p w14:paraId="67D6448A" w14:textId="7D0E3D9A" w:rsidR="00224B70" w:rsidRPr="000E200B" w:rsidRDefault="00224B70" w:rsidP="00432157">
      <w:pPr>
        <w:pStyle w:val="Heading2"/>
        <w:rPr>
          <w:b w:val="0"/>
          <w:bCs/>
          <w:szCs w:val="30"/>
        </w:rPr>
      </w:pPr>
      <w:r w:rsidRPr="000E200B">
        <w:rPr>
          <w:bCs/>
          <w:szCs w:val="30"/>
        </w:rPr>
        <w:t>Option 1: Automated Docker deployment (recommended)</w:t>
      </w:r>
    </w:p>
    <w:p w14:paraId="22105B5E" w14:textId="77777777" w:rsidR="00224B70" w:rsidRPr="00224B70" w:rsidRDefault="00224B70" w:rsidP="00224B70">
      <w:pPr>
        <w:rPr>
          <w:sz w:val="28"/>
          <w:szCs w:val="32"/>
        </w:rPr>
      </w:pPr>
    </w:p>
    <w:p w14:paraId="688DFAF0" w14:textId="04E194A5" w:rsidR="00224B70" w:rsidRPr="00224B70" w:rsidRDefault="00224B70" w:rsidP="00224B70">
      <w:pPr>
        <w:rPr>
          <w:sz w:val="28"/>
          <w:szCs w:val="32"/>
        </w:rPr>
      </w:pPr>
      <w:r w:rsidRPr="00224B70">
        <w:rPr>
          <w:sz w:val="28"/>
          <w:szCs w:val="32"/>
        </w:rPr>
        <w:t>- Best for: Most users, quick setup, consistent environment</w:t>
      </w:r>
    </w:p>
    <w:p w14:paraId="29E0C891" w14:textId="53F96860" w:rsidR="00224B70" w:rsidRPr="00224B70" w:rsidRDefault="00224B70" w:rsidP="00224B70">
      <w:pPr>
        <w:rPr>
          <w:sz w:val="28"/>
          <w:szCs w:val="32"/>
        </w:rPr>
      </w:pPr>
      <w:r w:rsidRPr="00224B70">
        <w:rPr>
          <w:sz w:val="28"/>
          <w:szCs w:val="32"/>
        </w:rPr>
        <w:t>- Time: 15-20 minutes</w:t>
      </w:r>
    </w:p>
    <w:p w14:paraId="2F7B346D" w14:textId="28224B8F" w:rsidR="00224B70" w:rsidRPr="00224B70" w:rsidRDefault="00224B70" w:rsidP="00224B70">
      <w:pPr>
        <w:rPr>
          <w:sz w:val="28"/>
          <w:szCs w:val="32"/>
        </w:rPr>
      </w:pPr>
      <w:r w:rsidRPr="00224B70">
        <w:rPr>
          <w:sz w:val="28"/>
          <w:szCs w:val="32"/>
        </w:rPr>
        <w:t>- Complexity: Low</w:t>
      </w:r>
    </w:p>
    <w:p w14:paraId="2496F398" w14:textId="53A34584" w:rsidR="00224B70" w:rsidRPr="00224B70" w:rsidRDefault="00224B70" w:rsidP="00224B70">
      <w:pPr>
        <w:rPr>
          <w:sz w:val="28"/>
          <w:szCs w:val="32"/>
        </w:rPr>
      </w:pPr>
      <w:r w:rsidRPr="00224B70">
        <w:rPr>
          <w:sz w:val="28"/>
          <w:szCs w:val="32"/>
        </w:rPr>
        <w:t>- Maintenance: Easy</w:t>
      </w:r>
    </w:p>
    <w:p w14:paraId="4E0BD853" w14:textId="7DC60AA6" w:rsidR="00224B70" w:rsidRPr="00224B70" w:rsidRDefault="00224B70" w:rsidP="00224B70">
      <w:pPr>
        <w:rPr>
          <w:sz w:val="28"/>
          <w:szCs w:val="32"/>
        </w:rPr>
      </w:pPr>
      <w:r w:rsidRPr="00224B70">
        <w:rPr>
          <w:sz w:val="28"/>
          <w:szCs w:val="32"/>
        </w:rPr>
        <w:t>- Method: Single script execution</w:t>
      </w:r>
    </w:p>
    <w:p w14:paraId="3776B448" w14:textId="77777777" w:rsidR="00224B70" w:rsidRPr="00224B70" w:rsidRDefault="00224B70" w:rsidP="00224B70">
      <w:pPr>
        <w:rPr>
          <w:sz w:val="28"/>
          <w:szCs w:val="32"/>
        </w:rPr>
      </w:pPr>
    </w:p>
    <w:p w14:paraId="5FEEF69C" w14:textId="01227C80" w:rsidR="00224B70" w:rsidRPr="000E200B" w:rsidRDefault="00224B70" w:rsidP="00432157">
      <w:pPr>
        <w:pStyle w:val="Heading2"/>
        <w:rPr>
          <w:szCs w:val="30"/>
        </w:rPr>
      </w:pPr>
      <w:r w:rsidRPr="000E200B">
        <w:rPr>
          <w:bCs/>
          <w:szCs w:val="30"/>
        </w:rPr>
        <w:t>Option 2: Manual Docker deployment</w:t>
      </w:r>
    </w:p>
    <w:p w14:paraId="6D77B14F" w14:textId="77777777" w:rsidR="00224B70" w:rsidRPr="00224B70" w:rsidRDefault="00224B70" w:rsidP="00224B70">
      <w:pPr>
        <w:rPr>
          <w:sz w:val="28"/>
          <w:szCs w:val="32"/>
        </w:rPr>
      </w:pPr>
    </w:p>
    <w:p w14:paraId="23DA2075" w14:textId="0E620648" w:rsidR="00224B70" w:rsidRPr="00224B70" w:rsidRDefault="00224B70" w:rsidP="00224B70">
      <w:pPr>
        <w:rPr>
          <w:sz w:val="28"/>
          <w:szCs w:val="32"/>
        </w:rPr>
      </w:pPr>
      <w:r w:rsidRPr="00224B70">
        <w:rPr>
          <w:sz w:val="28"/>
          <w:szCs w:val="32"/>
        </w:rPr>
        <w:t>- Best for: Custom deployments, specific requirements</w:t>
      </w:r>
    </w:p>
    <w:p w14:paraId="021BEC9E" w14:textId="1422D622" w:rsidR="00224B70" w:rsidRPr="00224B70" w:rsidRDefault="00224B70" w:rsidP="00224B70">
      <w:pPr>
        <w:rPr>
          <w:sz w:val="28"/>
          <w:szCs w:val="32"/>
        </w:rPr>
      </w:pPr>
      <w:r w:rsidRPr="00224B70">
        <w:rPr>
          <w:sz w:val="28"/>
          <w:szCs w:val="32"/>
        </w:rPr>
        <w:t>- Time: 20-30 minutes</w:t>
      </w:r>
    </w:p>
    <w:p w14:paraId="04512126" w14:textId="4659B8F9" w:rsidR="00224B70" w:rsidRPr="00224B70" w:rsidRDefault="00224B70" w:rsidP="00224B70">
      <w:pPr>
        <w:rPr>
          <w:sz w:val="28"/>
          <w:szCs w:val="32"/>
        </w:rPr>
      </w:pPr>
      <w:r w:rsidRPr="00224B70">
        <w:rPr>
          <w:sz w:val="28"/>
          <w:szCs w:val="32"/>
        </w:rPr>
        <w:t>- Complexity: Medium</w:t>
      </w:r>
    </w:p>
    <w:p w14:paraId="377167AE" w14:textId="2E4D2100" w:rsidR="00224B70" w:rsidRPr="00224B70" w:rsidRDefault="00224B70" w:rsidP="00224B70">
      <w:pPr>
        <w:rPr>
          <w:sz w:val="28"/>
          <w:szCs w:val="32"/>
        </w:rPr>
      </w:pPr>
      <w:r w:rsidRPr="00224B70">
        <w:rPr>
          <w:sz w:val="28"/>
          <w:szCs w:val="32"/>
        </w:rPr>
        <w:t>- Maintenance: Moderate</w:t>
      </w:r>
    </w:p>
    <w:p w14:paraId="14A34383" w14:textId="404A9B2D" w:rsidR="00224B70" w:rsidRPr="00224B70" w:rsidRDefault="00224B70" w:rsidP="00224B70">
      <w:pPr>
        <w:rPr>
          <w:sz w:val="28"/>
          <w:szCs w:val="32"/>
        </w:rPr>
      </w:pPr>
      <w:r w:rsidRPr="00224B70">
        <w:rPr>
          <w:sz w:val="28"/>
          <w:szCs w:val="32"/>
        </w:rPr>
        <w:t>- Method: Step-by-step docker-compose execution</w:t>
      </w:r>
    </w:p>
    <w:p w14:paraId="5661C3D1" w14:textId="77777777" w:rsidR="00224B70" w:rsidRPr="00224B70" w:rsidRDefault="00224B70" w:rsidP="00224B70">
      <w:pPr>
        <w:rPr>
          <w:sz w:val="28"/>
          <w:szCs w:val="32"/>
        </w:rPr>
      </w:pPr>
    </w:p>
    <w:p w14:paraId="7FA210D9" w14:textId="0E5A6763" w:rsidR="00224B70" w:rsidRPr="000E200B" w:rsidRDefault="00224B70" w:rsidP="00432157">
      <w:pPr>
        <w:pStyle w:val="Heading2"/>
        <w:rPr>
          <w:szCs w:val="30"/>
        </w:rPr>
      </w:pPr>
      <w:r w:rsidRPr="000E200B">
        <w:rPr>
          <w:bCs/>
          <w:szCs w:val="30"/>
        </w:rPr>
        <w:t>Option 3: Manual installation</w:t>
      </w:r>
    </w:p>
    <w:p w14:paraId="076D5291" w14:textId="77777777" w:rsidR="00224B70" w:rsidRPr="00224B70" w:rsidRDefault="00224B70" w:rsidP="00224B70">
      <w:pPr>
        <w:rPr>
          <w:sz w:val="28"/>
          <w:szCs w:val="32"/>
        </w:rPr>
      </w:pPr>
    </w:p>
    <w:p w14:paraId="0805305D" w14:textId="68CA8A14" w:rsidR="00224B70" w:rsidRPr="00224B70" w:rsidRDefault="00224B70" w:rsidP="00224B70">
      <w:pPr>
        <w:rPr>
          <w:sz w:val="28"/>
          <w:szCs w:val="32"/>
        </w:rPr>
      </w:pPr>
      <w:r w:rsidRPr="00224B70">
        <w:rPr>
          <w:sz w:val="28"/>
          <w:szCs w:val="32"/>
        </w:rPr>
        <w:lastRenderedPageBreak/>
        <w:t>- Best for: Maximum control and customization</w:t>
      </w:r>
    </w:p>
    <w:p w14:paraId="4A1D0F4A" w14:textId="597EA3F7" w:rsidR="00224B70" w:rsidRPr="00224B70" w:rsidRDefault="00224B70" w:rsidP="00224B70">
      <w:pPr>
        <w:rPr>
          <w:sz w:val="28"/>
          <w:szCs w:val="32"/>
        </w:rPr>
      </w:pPr>
      <w:r w:rsidRPr="00224B70">
        <w:rPr>
          <w:sz w:val="28"/>
          <w:szCs w:val="32"/>
        </w:rPr>
        <w:t>- Time: 45-60 minutes</w:t>
      </w:r>
    </w:p>
    <w:p w14:paraId="57E069DD" w14:textId="677C3FD5" w:rsidR="00224B70" w:rsidRPr="00224B70" w:rsidRDefault="00224B70" w:rsidP="00224B70">
      <w:pPr>
        <w:rPr>
          <w:sz w:val="28"/>
          <w:szCs w:val="32"/>
        </w:rPr>
      </w:pPr>
      <w:r w:rsidRPr="00224B70">
        <w:rPr>
          <w:sz w:val="28"/>
          <w:szCs w:val="32"/>
        </w:rPr>
        <w:t>- Complexity: High</w:t>
      </w:r>
    </w:p>
    <w:p w14:paraId="574A3746" w14:textId="24A9C1D8" w:rsidR="00224B70" w:rsidRPr="00224B70" w:rsidRDefault="00224B70" w:rsidP="00224B70">
      <w:pPr>
        <w:rPr>
          <w:sz w:val="28"/>
          <w:szCs w:val="32"/>
        </w:rPr>
      </w:pPr>
      <w:r w:rsidRPr="00224B70">
        <w:rPr>
          <w:sz w:val="28"/>
          <w:szCs w:val="32"/>
        </w:rPr>
        <w:t>- Maintenance: High</w:t>
      </w:r>
    </w:p>
    <w:p w14:paraId="55375929" w14:textId="0F64E49E" w:rsidR="00224B70" w:rsidRPr="00224B70" w:rsidRDefault="00224B70" w:rsidP="00224B70">
      <w:pPr>
        <w:rPr>
          <w:sz w:val="28"/>
          <w:szCs w:val="32"/>
        </w:rPr>
      </w:pPr>
      <w:r w:rsidRPr="00224B70">
        <w:rPr>
          <w:sz w:val="28"/>
          <w:szCs w:val="32"/>
        </w:rPr>
        <w:t>- Method: Component-by-component installation</w:t>
      </w:r>
    </w:p>
    <w:p w14:paraId="05FB15B0" w14:textId="10EB501A" w:rsidR="007C691F" w:rsidRPr="007C691F" w:rsidRDefault="007C691F" w:rsidP="007C691F">
      <w:pPr>
        <w:rPr>
          <w:b/>
          <w:bCs/>
          <w:sz w:val="28"/>
          <w:szCs w:val="32"/>
        </w:rPr>
      </w:pPr>
    </w:p>
    <w:p w14:paraId="71CA23FD" w14:textId="0BE2AA8B" w:rsidR="00224B70" w:rsidRPr="006538BA" w:rsidRDefault="00224B70" w:rsidP="007C691F">
      <w:pPr>
        <w:pStyle w:val="Heading1"/>
        <w:rPr>
          <w:b/>
          <w:bCs/>
          <w:sz w:val="28"/>
        </w:rPr>
      </w:pPr>
      <w:r w:rsidRPr="006538BA">
        <w:rPr>
          <w:b/>
          <w:bCs/>
          <w:szCs w:val="60"/>
        </w:rPr>
        <w:t>Docker-based deployment</w:t>
      </w:r>
    </w:p>
    <w:p w14:paraId="72D39199" w14:textId="77777777" w:rsidR="00224B70" w:rsidRPr="006538BA" w:rsidRDefault="00224B70" w:rsidP="00224B70">
      <w:pPr>
        <w:rPr>
          <w:b/>
          <w:bCs/>
          <w:sz w:val="28"/>
          <w:szCs w:val="32"/>
        </w:rPr>
      </w:pPr>
    </w:p>
    <w:p w14:paraId="3985A1FA" w14:textId="14E1E29D" w:rsidR="00224B70" w:rsidRPr="000E200B" w:rsidRDefault="00224B70" w:rsidP="007C691F">
      <w:pPr>
        <w:pStyle w:val="Heading2"/>
        <w:rPr>
          <w:b w:val="0"/>
          <w:bCs/>
          <w:szCs w:val="30"/>
        </w:rPr>
      </w:pPr>
      <w:r w:rsidRPr="000E200B">
        <w:rPr>
          <w:bCs/>
          <w:szCs w:val="30"/>
        </w:rPr>
        <w:t>Option 1: Automated Docker deployment</w:t>
      </w:r>
    </w:p>
    <w:p w14:paraId="56A3D65A" w14:textId="77777777" w:rsidR="00224B70" w:rsidRPr="006538BA" w:rsidRDefault="00224B70" w:rsidP="00224B70">
      <w:pPr>
        <w:rPr>
          <w:b/>
          <w:bCs/>
          <w:sz w:val="28"/>
          <w:szCs w:val="32"/>
        </w:rPr>
      </w:pPr>
    </w:p>
    <w:p w14:paraId="66630F10" w14:textId="255FC8C3" w:rsidR="00224B70" w:rsidRPr="006538BA" w:rsidRDefault="00224B70" w:rsidP="00432157">
      <w:pPr>
        <w:pStyle w:val="Heading3"/>
        <w:rPr>
          <w:b w:val="0"/>
          <w:bCs/>
          <w:sz w:val="28"/>
          <w:szCs w:val="32"/>
        </w:rPr>
      </w:pPr>
      <w:r w:rsidRPr="006538BA">
        <w:rPr>
          <w:bCs/>
          <w:sz w:val="28"/>
          <w:szCs w:val="32"/>
        </w:rPr>
        <w:t>Linux systems</w:t>
      </w:r>
    </w:p>
    <w:p w14:paraId="0145C6E3" w14:textId="77777777" w:rsidR="00224B70" w:rsidRPr="00224B70" w:rsidRDefault="00224B70" w:rsidP="00224B70">
      <w:pPr>
        <w:rPr>
          <w:sz w:val="28"/>
          <w:szCs w:val="32"/>
        </w:rPr>
      </w:pPr>
    </w:p>
    <w:p w14:paraId="6CEB9F6B" w14:textId="77777777" w:rsidR="00224B70" w:rsidRPr="00224B70" w:rsidRDefault="00224B70" w:rsidP="00224B70">
      <w:pPr>
        <w:rPr>
          <w:sz w:val="28"/>
          <w:szCs w:val="32"/>
        </w:rPr>
      </w:pPr>
      <w:r w:rsidRPr="00224B70">
        <w:rPr>
          <w:sz w:val="28"/>
          <w:szCs w:val="32"/>
        </w:rPr>
        <w:t>```bash</w:t>
      </w:r>
    </w:p>
    <w:p w14:paraId="264FCB7A" w14:textId="03FEEA94" w:rsidR="00224B70" w:rsidRPr="00224B70" w:rsidRDefault="00224B70" w:rsidP="00224B70">
      <w:pPr>
        <w:rPr>
          <w:sz w:val="28"/>
          <w:szCs w:val="32"/>
        </w:rPr>
      </w:pPr>
      <w:r w:rsidRPr="00432157">
        <w:rPr>
          <w:b/>
          <w:bCs/>
          <w:sz w:val="28"/>
          <w:szCs w:val="32"/>
        </w:rPr>
        <w:t>Clone the repository</w:t>
      </w:r>
    </w:p>
    <w:p w14:paraId="5E3DD339" w14:textId="77777777" w:rsidR="00224B70" w:rsidRPr="00224B70" w:rsidRDefault="00224B70" w:rsidP="00224B70">
      <w:pPr>
        <w:rPr>
          <w:sz w:val="28"/>
          <w:szCs w:val="32"/>
        </w:rPr>
      </w:pPr>
      <w:r w:rsidRPr="00224B70">
        <w:rPr>
          <w:sz w:val="28"/>
          <w:szCs w:val="32"/>
        </w:rPr>
        <w:t>git clone https://github.com/your-org/greenmatrix.git</w:t>
      </w:r>
    </w:p>
    <w:p w14:paraId="04DD0BA0" w14:textId="77777777" w:rsidR="00224B70" w:rsidRPr="00224B70" w:rsidRDefault="00224B70" w:rsidP="00224B70">
      <w:pPr>
        <w:rPr>
          <w:sz w:val="28"/>
          <w:szCs w:val="32"/>
        </w:rPr>
      </w:pPr>
      <w:r w:rsidRPr="00224B70">
        <w:rPr>
          <w:sz w:val="28"/>
          <w:szCs w:val="32"/>
        </w:rPr>
        <w:t>cd greenmatrix</w:t>
      </w:r>
    </w:p>
    <w:p w14:paraId="2F13AB67" w14:textId="77777777" w:rsidR="00224B70" w:rsidRPr="00224B70" w:rsidRDefault="00224B70" w:rsidP="00224B70">
      <w:pPr>
        <w:rPr>
          <w:sz w:val="28"/>
          <w:szCs w:val="32"/>
        </w:rPr>
      </w:pPr>
    </w:p>
    <w:p w14:paraId="20A363B0" w14:textId="111DC70B" w:rsidR="00224B70" w:rsidRPr="00224B70" w:rsidRDefault="00224B70" w:rsidP="00224B70">
      <w:pPr>
        <w:rPr>
          <w:sz w:val="28"/>
          <w:szCs w:val="32"/>
        </w:rPr>
      </w:pPr>
      <w:r w:rsidRPr="00432157">
        <w:rPr>
          <w:b/>
          <w:bCs/>
          <w:sz w:val="28"/>
          <w:szCs w:val="32"/>
        </w:rPr>
        <w:t>Run automated setup script</w:t>
      </w:r>
    </w:p>
    <w:p w14:paraId="3734258A" w14:textId="77777777" w:rsidR="00224B70" w:rsidRPr="00224B70" w:rsidRDefault="00224B70" w:rsidP="00224B70">
      <w:pPr>
        <w:rPr>
          <w:sz w:val="28"/>
          <w:szCs w:val="32"/>
        </w:rPr>
      </w:pPr>
      <w:r w:rsidRPr="00224B70">
        <w:rPr>
          <w:sz w:val="28"/>
          <w:szCs w:val="32"/>
        </w:rPr>
        <w:t>chmod +x setup-greenmatrix.sh</w:t>
      </w:r>
    </w:p>
    <w:p w14:paraId="6690E75D" w14:textId="77777777" w:rsidR="00224B70" w:rsidRPr="00224B70" w:rsidRDefault="00224B70" w:rsidP="00224B70">
      <w:pPr>
        <w:rPr>
          <w:sz w:val="28"/>
          <w:szCs w:val="32"/>
        </w:rPr>
      </w:pPr>
      <w:r w:rsidRPr="00224B70">
        <w:rPr>
          <w:sz w:val="28"/>
          <w:szCs w:val="32"/>
        </w:rPr>
        <w:t>./setup-greenmatrix.sh</w:t>
      </w:r>
    </w:p>
    <w:p w14:paraId="6008B885" w14:textId="77777777" w:rsidR="00224B70" w:rsidRPr="00224B70" w:rsidRDefault="00224B70" w:rsidP="00224B70">
      <w:pPr>
        <w:rPr>
          <w:sz w:val="28"/>
          <w:szCs w:val="32"/>
        </w:rPr>
      </w:pPr>
      <w:r w:rsidRPr="00224B70">
        <w:rPr>
          <w:sz w:val="28"/>
          <w:szCs w:val="32"/>
        </w:rPr>
        <w:t>```</w:t>
      </w:r>
    </w:p>
    <w:p w14:paraId="499BA912" w14:textId="77777777" w:rsidR="00224B70" w:rsidRPr="00224B70" w:rsidRDefault="00224B70" w:rsidP="00224B70">
      <w:pPr>
        <w:rPr>
          <w:sz w:val="28"/>
          <w:szCs w:val="32"/>
        </w:rPr>
      </w:pPr>
    </w:p>
    <w:p w14:paraId="73B200CF" w14:textId="795A378B" w:rsidR="00224B70" w:rsidRPr="00224B70" w:rsidRDefault="00224B70" w:rsidP="00432157">
      <w:pPr>
        <w:pStyle w:val="Heading3"/>
        <w:rPr>
          <w:sz w:val="28"/>
          <w:szCs w:val="32"/>
        </w:rPr>
      </w:pPr>
      <w:r w:rsidRPr="006538BA">
        <w:rPr>
          <w:bCs/>
          <w:sz w:val="28"/>
          <w:szCs w:val="32"/>
        </w:rPr>
        <w:t>Windows systems</w:t>
      </w:r>
    </w:p>
    <w:p w14:paraId="0ED60D46" w14:textId="77777777" w:rsidR="00224B70" w:rsidRPr="00224B70" w:rsidRDefault="00224B70" w:rsidP="00224B70">
      <w:pPr>
        <w:rPr>
          <w:sz w:val="28"/>
          <w:szCs w:val="32"/>
        </w:rPr>
      </w:pPr>
    </w:p>
    <w:p w14:paraId="44C7E483" w14:textId="77777777" w:rsidR="00224B70" w:rsidRPr="00224B70" w:rsidRDefault="00224B70" w:rsidP="00224B70">
      <w:pPr>
        <w:rPr>
          <w:sz w:val="28"/>
          <w:szCs w:val="32"/>
        </w:rPr>
      </w:pPr>
      <w:r w:rsidRPr="00224B70">
        <w:rPr>
          <w:sz w:val="28"/>
          <w:szCs w:val="32"/>
        </w:rPr>
        <w:t>```cmd</w:t>
      </w:r>
    </w:p>
    <w:p w14:paraId="43964444" w14:textId="75368EDE" w:rsidR="00224B70" w:rsidRPr="00224B70" w:rsidRDefault="00224B70" w:rsidP="00224B70">
      <w:pPr>
        <w:rPr>
          <w:sz w:val="28"/>
          <w:szCs w:val="32"/>
        </w:rPr>
      </w:pPr>
      <w:r w:rsidRPr="00432157">
        <w:rPr>
          <w:b/>
          <w:bCs/>
          <w:sz w:val="28"/>
          <w:szCs w:val="32"/>
        </w:rPr>
        <w:t>Clone the repository</w:t>
      </w:r>
    </w:p>
    <w:p w14:paraId="76C5B3E6" w14:textId="77777777" w:rsidR="00224B70" w:rsidRPr="00224B70" w:rsidRDefault="00224B70" w:rsidP="00224B70">
      <w:pPr>
        <w:rPr>
          <w:sz w:val="28"/>
          <w:szCs w:val="32"/>
        </w:rPr>
      </w:pPr>
      <w:r w:rsidRPr="00224B70">
        <w:rPr>
          <w:sz w:val="28"/>
          <w:szCs w:val="32"/>
        </w:rPr>
        <w:t>git clone https://github.com/your-org/greenmatrix.git</w:t>
      </w:r>
    </w:p>
    <w:p w14:paraId="19937E89" w14:textId="77777777" w:rsidR="00224B70" w:rsidRPr="00224B70" w:rsidRDefault="00224B70" w:rsidP="00224B70">
      <w:pPr>
        <w:rPr>
          <w:sz w:val="28"/>
          <w:szCs w:val="32"/>
        </w:rPr>
      </w:pPr>
      <w:r w:rsidRPr="00224B70">
        <w:rPr>
          <w:sz w:val="28"/>
          <w:szCs w:val="32"/>
        </w:rPr>
        <w:lastRenderedPageBreak/>
        <w:t>cd greenmatrix</w:t>
      </w:r>
    </w:p>
    <w:p w14:paraId="4A6A0A89" w14:textId="77777777" w:rsidR="00224B70" w:rsidRPr="00224B70" w:rsidRDefault="00224B70" w:rsidP="00224B70">
      <w:pPr>
        <w:rPr>
          <w:sz w:val="28"/>
          <w:szCs w:val="32"/>
        </w:rPr>
      </w:pPr>
    </w:p>
    <w:p w14:paraId="61230F85" w14:textId="19C56EB0" w:rsidR="00224B70" w:rsidRPr="00224B70" w:rsidRDefault="00224B70" w:rsidP="00224B70">
      <w:pPr>
        <w:rPr>
          <w:sz w:val="28"/>
          <w:szCs w:val="32"/>
        </w:rPr>
      </w:pPr>
      <w:r w:rsidRPr="00432157">
        <w:rPr>
          <w:b/>
          <w:bCs/>
          <w:sz w:val="28"/>
          <w:szCs w:val="32"/>
        </w:rPr>
        <w:t>Run automated setup script</w:t>
      </w:r>
    </w:p>
    <w:p w14:paraId="191754C9" w14:textId="77777777" w:rsidR="00224B70" w:rsidRPr="00224B70" w:rsidRDefault="00224B70" w:rsidP="00224B70">
      <w:pPr>
        <w:rPr>
          <w:sz w:val="28"/>
          <w:szCs w:val="32"/>
        </w:rPr>
      </w:pPr>
      <w:r w:rsidRPr="00224B70">
        <w:rPr>
          <w:sz w:val="28"/>
          <w:szCs w:val="32"/>
        </w:rPr>
        <w:t>setup-greenmatrix.bat</w:t>
      </w:r>
    </w:p>
    <w:p w14:paraId="2F1C52FA" w14:textId="77777777" w:rsidR="00224B70" w:rsidRPr="00224B70" w:rsidRDefault="00224B70" w:rsidP="00224B70">
      <w:pPr>
        <w:rPr>
          <w:sz w:val="28"/>
          <w:szCs w:val="32"/>
        </w:rPr>
      </w:pPr>
      <w:r w:rsidRPr="00224B70">
        <w:rPr>
          <w:sz w:val="28"/>
          <w:szCs w:val="32"/>
        </w:rPr>
        <w:t>```</w:t>
      </w:r>
    </w:p>
    <w:p w14:paraId="6CA7FDE2" w14:textId="77777777" w:rsidR="00224B70" w:rsidRPr="00224B70" w:rsidRDefault="00224B70" w:rsidP="00224B70">
      <w:pPr>
        <w:rPr>
          <w:sz w:val="28"/>
          <w:szCs w:val="32"/>
        </w:rPr>
      </w:pPr>
    </w:p>
    <w:p w14:paraId="03C3C8BB" w14:textId="7A546AB6" w:rsidR="00224B70" w:rsidRPr="00432157" w:rsidRDefault="00224B70" w:rsidP="00432157">
      <w:pPr>
        <w:pStyle w:val="Heading3"/>
        <w:rPr>
          <w:sz w:val="28"/>
          <w:szCs w:val="32"/>
        </w:rPr>
      </w:pPr>
      <w:r w:rsidRPr="00432157">
        <w:rPr>
          <w:sz w:val="28"/>
          <w:szCs w:val="32"/>
        </w:rPr>
        <w:t>What the automated script performs:</w:t>
      </w:r>
    </w:p>
    <w:p w14:paraId="08F86AB4" w14:textId="77777777" w:rsidR="00224B70" w:rsidRPr="00224B70" w:rsidRDefault="00224B70" w:rsidP="00224B70">
      <w:pPr>
        <w:rPr>
          <w:sz w:val="28"/>
          <w:szCs w:val="32"/>
        </w:rPr>
      </w:pPr>
    </w:p>
    <w:p w14:paraId="3D223AC8" w14:textId="77777777" w:rsidR="00224B70" w:rsidRPr="00224B70" w:rsidRDefault="00224B70" w:rsidP="00224B70">
      <w:pPr>
        <w:rPr>
          <w:sz w:val="28"/>
          <w:szCs w:val="32"/>
        </w:rPr>
      </w:pPr>
      <w:r w:rsidRPr="00224B70">
        <w:rPr>
          <w:sz w:val="28"/>
          <w:szCs w:val="32"/>
        </w:rPr>
        <w:t>- Prerequisites verification (Docker, system resources)</w:t>
      </w:r>
    </w:p>
    <w:p w14:paraId="6535D7C1" w14:textId="77777777" w:rsidR="00224B70" w:rsidRPr="00224B70" w:rsidRDefault="00224B70" w:rsidP="00224B70">
      <w:pPr>
        <w:rPr>
          <w:sz w:val="28"/>
          <w:szCs w:val="32"/>
        </w:rPr>
      </w:pPr>
      <w:r w:rsidRPr="00224B70">
        <w:rPr>
          <w:sz w:val="28"/>
          <w:szCs w:val="32"/>
        </w:rPr>
        <w:t>- Environment configuration setup</w:t>
      </w:r>
    </w:p>
    <w:p w14:paraId="5DA303CB" w14:textId="77777777" w:rsidR="00224B70" w:rsidRPr="00224B70" w:rsidRDefault="00224B70" w:rsidP="00224B70">
      <w:pPr>
        <w:rPr>
          <w:sz w:val="28"/>
          <w:szCs w:val="32"/>
        </w:rPr>
      </w:pPr>
      <w:r w:rsidRPr="00224B70">
        <w:rPr>
          <w:sz w:val="28"/>
          <w:szCs w:val="32"/>
        </w:rPr>
        <w:t>- Directory structure creation</w:t>
      </w:r>
    </w:p>
    <w:p w14:paraId="51D5662D" w14:textId="77777777" w:rsidR="00224B70" w:rsidRPr="00224B70" w:rsidRDefault="00224B70" w:rsidP="00224B70">
      <w:pPr>
        <w:rPr>
          <w:sz w:val="28"/>
          <w:szCs w:val="32"/>
        </w:rPr>
      </w:pPr>
      <w:r w:rsidRPr="00224B70">
        <w:rPr>
          <w:sz w:val="28"/>
          <w:szCs w:val="32"/>
        </w:rPr>
        <w:t>- Docker container building and startup</w:t>
      </w:r>
    </w:p>
    <w:p w14:paraId="02BDA79D" w14:textId="77777777" w:rsidR="00224B70" w:rsidRPr="00224B70" w:rsidRDefault="00224B70" w:rsidP="00224B70">
      <w:pPr>
        <w:rPr>
          <w:sz w:val="28"/>
          <w:szCs w:val="32"/>
        </w:rPr>
      </w:pPr>
      <w:r w:rsidRPr="00224B70">
        <w:rPr>
          <w:sz w:val="28"/>
          <w:szCs w:val="32"/>
        </w:rPr>
        <w:t>- Database initialization and population</w:t>
      </w:r>
    </w:p>
    <w:p w14:paraId="40D3EEA7" w14:textId="77777777" w:rsidR="00224B70" w:rsidRPr="00224B70" w:rsidRDefault="00224B70" w:rsidP="00224B70">
      <w:pPr>
        <w:rPr>
          <w:sz w:val="28"/>
          <w:szCs w:val="32"/>
        </w:rPr>
      </w:pPr>
      <w:r w:rsidRPr="00224B70">
        <w:rPr>
          <w:sz w:val="28"/>
          <w:szCs w:val="32"/>
        </w:rPr>
        <w:t>- Host metrics collection service setup</w:t>
      </w:r>
    </w:p>
    <w:p w14:paraId="1D77547D" w14:textId="77777777" w:rsidR="00224B70" w:rsidRPr="00224B70" w:rsidRDefault="00224B70" w:rsidP="00224B70">
      <w:pPr>
        <w:rPr>
          <w:sz w:val="28"/>
          <w:szCs w:val="32"/>
        </w:rPr>
      </w:pPr>
      <w:r w:rsidRPr="00224B70">
        <w:rPr>
          <w:sz w:val="28"/>
          <w:szCs w:val="32"/>
        </w:rPr>
        <w:t>- System health verification</w:t>
      </w:r>
    </w:p>
    <w:p w14:paraId="05F10566" w14:textId="77777777" w:rsidR="00224B70" w:rsidRPr="00224B70" w:rsidRDefault="00224B70" w:rsidP="00224B70">
      <w:pPr>
        <w:rPr>
          <w:sz w:val="28"/>
          <w:szCs w:val="32"/>
        </w:rPr>
      </w:pPr>
    </w:p>
    <w:p w14:paraId="0A68C032" w14:textId="6E39CD0A" w:rsidR="00224B70" w:rsidRPr="00432157" w:rsidRDefault="00224B70" w:rsidP="007C691F">
      <w:pPr>
        <w:pStyle w:val="Heading2"/>
        <w:rPr>
          <w:b w:val="0"/>
          <w:bCs/>
          <w:szCs w:val="30"/>
        </w:rPr>
      </w:pPr>
      <w:r w:rsidRPr="00432157">
        <w:rPr>
          <w:bCs/>
          <w:szCs w:val="30"/>
        </w:rPr>
        <w:t>Option 2: Manual Docker deployment</w:t>
      </w:r>
    </w:p>
    <w:p w14:paraId="6FA20318" w14:textId="77777777" w:rsidR="00224B70" w:rsidRPr="006538BA" w:rsidRDefault="00224B70" w:rsidP="00224B70">
      <w:pPr>
        <w:rPr>
          <w:b/>
          <w:bCs/>
          <w:sz w:val="28"/>
          <w:szCs w:val="32"/>
        </w:rPr>
      </w:pPr>
    </w:p>
    <w:p w14:paraId="355DB41E" w14:textId="4BF24858" w:rsidR="00224B70" w:rsidRPr="00432157" w:rsidRDefault="00224B70" w:rsidP="007C691F">
      <w:pPr>
        <w:pStyle w:val="Heading3"/>
        <w:rPr>
          <w:b w:val="0"/>
          <w:bCs/>
          <w:sz w:val="30"/>
          <w:szCs w:val="30"/>
        </w:rPr>
      </w:pPr>
      <w:r w:rsidRPr="00432157">
        <w:rPr>
          <w:bCs/>
          <w:sz w:val="30"/>
          <w:szCs w:val="30"/>
        </w:rPr>
        <w:t>Step 1: Environment setup</w:t>
      </w:r>
    </w:p>
    <w:p w14:paraId="66D3BB3D" w14:textId="77777777" w:rsidR="00224B70" w:rsidRPr="00224B70" w:rsidRDefault="00224B70" w:rsidP="00224B70">
      <w:pPr>
        <w:rPr>
          <w:sz w:val="28"/>
          <w:szCs w:val="32"/>
        </w:rPr>
      </w:pPr>
    </w:p>
    <w:p w14:paraId="63C2F2EB" w14:textId="77777777" w:rsidR="00224B70" w:rsidRPr="00224B70" w:rsidRDefault="00224B70" w:rsidP="00224B70">
      <w:pPr>
        <w:rPr>
          <w:sz w:val="28"/>
          <w:szCs w:val="32"/>
        </w:rPr>
      </w:pPr>
      <w:r w:rsidRPr="00224B70">
        <w:rPr>
          <w:sz w:val="28"/>
          <w:szCs w:val="32"/>
        </w:rPr>
        <w:t>```bash</w:t>
      </w:r>
    </w:p>
    <w:p w14:paraId="48EE0074" w14:textId="5517DC27" w:rsidR="00224B70" w:rsidRPr="00224B70" w:rsidRDefault="00224B70" w:rsidP="00224B70">
      <w:pPr>
        <w:rPr>
          <w:sz w:val="28"/>
          <w:szCs w:val="32"/>
        </w:rPr>
      </w:pPr>
      <w:r w:rsidRPr="00432157">
        <w:rPr>
          <w:b/>
          <w:bCs/>
          <w:sz w:val="28"/>
          <w:szCs w:val="32"/>
        </w:rPr>
        <w:t>Clone the repository</w:t>
      </w:r>
    </w:p>
    <w:p w14:paraId="6D944F3C" w14:textId="77777777" w:rsidR="00224B70" w:rsidRPr="00224B70" w:rsidRDefault="00224B70" w:rsidP="00224B70">
      <w:pPr>
        <w:rPr>
          <w:sz w:val="28"/>
          <w:szCs w:val="32"/>
        </w:rPr>
      </w:pPr>
      <w:r w:rsidRPr="00224B70">
        <w:rPr>
          <w:sz w:val="28"/>
          <w:szCs w:val="32"/>
        </w:rPr>
        <w:t>git clone https://github.com/your-org/greenmatrix.git</w:t>
      </w:r>
    </w:p>
    <w:p w14:paraId="6DB09C9E" w14:textId="77777777" w:rsidR="00224B70" w:rsidRPr="00224B70" w:rsidRDefault="00224B70" w:rsidP="00224B70">
      <w:pPr>
        <w:rPr>
          <w:sz w:val="28"/>
          <w:szCs w:val="32"/>
        </w:rPr>
      </w:pPr>
      <w:r w:rsidRPr="00224B70">
        <w:rPr>
          <w:sz w:val="28"/>
          <w:szCs w:val="32"/>
        </w:rPr>
        <w:t>cd greenmatrix</w:t>
      </w:r>
    </w:p>
    <w:p w14:paraId="2B7541ED" w14:textId="77777777" w:rsidR="00224B70" w:rsidRPr="00224B70" w:rsidRDefault="00224B70" w:rsidP="00224B70">
      <w:pPr>
        <w:rPr>
          <w:sz w:val="28"/>
          <w:szCs w:val="32"/>
        </w:rPr>
      </w:pPr>
    </w:p>
    <w:p w14:paraId="4C6EE38F" w14:textId="4B0F0602" w:rsidR="00224B70" w:rsidRPr="00224B70" w:rsidRDefault="00224B70" w:rsidP="00224B70">
      <w:pPr>
        <w:rPr>
          <w:sz w:val="28"/>
          <w:szCs w:val="32"/>
        </w:rPr>
      </w:pPr>
      <w:r w:rsidRPr="00432157">
        <w:rPr>
          <w:b/>
          <w:bCs/>
          <w:sz w:val="28"/>
          <w:szCs w:val="32"/>
        </w:rPr>
        <w:t>Create environment file</w:t>
      </w:r>
    </w:p>
    <w:p w14:paraId="551CC335" w14:textId="77777777" w:rsidR="00224B70" w:rsidRPr="00224B70" w:rsidRDefault="00224B70" w:rsidP="00224B70">
      <w:pPr>
        <w:rPr>
          <w:sz w:val="28"/>
          <w:szCs w:val="32"/>
        </w:rPr>
      </w:pPr>
      <w:r w:rsidRPr="00224B70">
        <w:rPr>
          <w:sz w:val="28"/>
          <w:szCs w:val="32"/>
        </w:rPr>
        <w:t>cp .env.example .env</w:t>
      </w:r>
    </w:p>
    <w:p w14:paraId="4B79B56D" w14:textId="77777777" w:rsidR="00224B70" w:rsidRPr="00224B70" w:rsidRDefault="00224B70" w:rsidP="00224B70">
      <w:pPr>
        <w:rPr>
          <w:sz w:val="28"/>
          <w:szCs w:val="32"/>
        </w:rPr>
      </w:pPr>
    </w:p>
    <w:p w14:paraId="1731E307" w14:textId="614E814A" w:rsidR="00224B70" w:rsidRPr="00224B70" w:rsidRDefault="00224B70" w:rsidP="00224B70">
      <w:pPr>
        <w:rPr>
          <w:sz w:val="28"/>
          <w:szCs w:val="32"/>
        </w:rPr>
      </w:pPr>
      <w:r w:rsidRPr="00432157">
        <w:rPr>
          <w:b/>
          <w:bCs/>
          <w:sz w:val="28"/>
          <w:szCs w:val="32"/>
        </w:rPr>
        <w:t>Edit environment variables (optional)</w:t>
      </w:r>
    </w:p>
    <w:p w14:paraId="6FDF4182" w14:textId="77777777" w:rsidR="00224B70" w:rsidRPr="00224B70" w:rsidRDefault="00224B70" w:rsidP="00224B70">
      <w:pPr>
        <w:rPr>
          <w:sz w:val="28"/>
          <w:szCs w:val="32"/>
        </w:rPr>
      </w:pPr>
      <w:r w:rsidRPr="00224B70">
        <w:rPr>
          <w:sz w:val="28"/>
          <w:szCs w:val="32"/>
        </w:rPr>
        <w:lastRenderedPageBreak/>
        <w:t>nano .env</w:t>
      </w:r>
    </w:p>
    <w:p w14:paraId="62E0FA61" w14:textId="77777777" w:rsidR="00224B70" w:rsidRPr="00224B70" w:rsidRDefault="00224B70" w:rsidP="00224B70">
      <w:pPr>
        <w:rPr>
          <w:sz w:val="28"/>
          <w:szCs w:val="32"/>
        </w:rPr>
      </w:pPr>
      <w:r w:rsidRPr="00224B70">
        <w:rPr>
          <w:sz w:val="28"/>
          <w:szCs w:val="32"/>
        </w:rPr>
        <w:t>```</w:t>
      </w:r>
    </w:p>
    <w:p w14:paraId="6BF259A4" w14:textId="77777777" w:rsidR="00224B70" w:rsidRPr="00224B70" w:rsidRDefault="00224B70" w:rsidP="00224B70">
      <w:pPr>
        <w:rPr>
          <w:sz w:val="28"/>
          <w:szCs w:val="32"/>
        </w:rPr>
      </w:pPr>
    </w:p>
    <w:p w14:paraId="4B65D2D3" w14:textId="08934CCC" w:rsidR="00224B70" w:rsidRPr="006538BA" w:rsidRDefault="00224B70" w:rsidP="00224B70">
      <w:pPr>
        <w:rPr>
          <w:b/>
          <w:bCs/>
          <w:sz w:val="28"/>
          <w:szCs w:val="32"/>
        </w:rPr>
      </w:pPr>
      <w:r w:rsidRPr="006538BA">
        <w:rPr>
          <w:b/>
          <w:bCs/>
          <w:sz w:val="28"/>
          <w:szCs w:val="32"/>
        </w:rPr>
        <w:t>Key environment variables:</w:t>
      </w:r>
    </w:p>
    <w:p w14:paraId="1C55D85F" w14:textId="77777777" w:rsidR="00224B70" w:rsidRPr="00224B70" w:rsidRDefault="00224B70" w:rsidP="00224B70">
      <w:pPr>
        <w:rPr>
          <w:sz w:val="28"/>
          <w:szCs w:val="32"/>
        </w:rPr>
      </w:pPr>
    </w:p>
    <w:p w14:paraId="245A87AF" w14:textId="77777777" w:rsidR="00224B70" w:rsidRPr="00224B70" w:rsidRDefault="00224B70" w:rsidP="00224B70">
      <w:pPr>
        <w:rPr>
          <w:sz w:val="28"/>
          <w:szCs w:val="32"/>
        </w:rPr>
      </w:pPr>
      <w:r w:rsidRPr="00224B70">
        <w:rPr>
          <w:sz w:val="28"/>
          <w:szCs w:val="32"/>
        </w:rPr>
        <w:t>```bash</w:t>
      </w:r>
    </w:p>
    <w:p w14:paraId="40140FE1" w14:textId="4A8252ED" w:rsidR="00224B70" w:rsidRPr="00224B70" w:rsidRDefault="00224B70" w:rsidP="00224B70">
      <w:pPr>
        <w:rPr>
          <w:sz w:val="28"/>
          <w:szCs w:val="32"/>
        </w:rPr>
      </w:pPr>
      <w:r w:rsidRPr="00432157">
        <w:rPr>
          <w:b/>
          <w:bCs/>
          <w:sz w:val="28"/>
          <w:szCs w:val="32"/>
        </w:rPr>
        <w:t>Database Configuration</w:t>
      </w:r>
    </w:p>
    <w:p w14:paraId="5CB1F344" w14:textId="77777777" w:rsidR="00224B70" w:rsidRPr="00224B70" w:rsidRDefault="00224B70" w:rsidP="00224B70">
      <w:pPr>
        <w:rPr>
          <w:sz w:val="28"/>
          <w:szCs w:val="32"/>
        </w:rPr>
      </w:pPr>
      <w:r w:rsidRPr="00224B70">
        <w:rPr>
          <w:sz w:val="28"/>
          <w:szCs w:val="32"/>
        </w:rPr>
        <w:t>POSTGRES_USER=postgres</w:t>
      </w:r>
    </w:p>
    <w:p w14:paraId="31CE7150" w14:textId="77777777" w:rsidR="00224B70" w:rsidRPr="00224B70" w:rsidRDefault="00224B70" w:rsidP="00224B70">
      <w:pPr>
        <w:rPr>
          <w:sz w:val="28"/>
          <w:szCs w:val="32"/>
        </w:rPr>
      </w:pPr>
      <w:r w:rsidRPr="00224B70">
        <w:rPr>
          <w:sz w:val="28"/>
          <w:szCs w:val="32"/>
        </w:rPr>
        <w:t>POSTGRES_PASSWORD=your_secure_password</w:t>
      </w:r>
    </w:p>
    <w:p w14:paraId="57DDDC55" w14:textId="77777777" w:rsidR="00224B70" w:rsidRPr="00224B70" w:rsidRDefault="00224B70" w:rsidP="00224B70">
      <w:pPr>
        <w:rPr>
          <w:sz w:val="28"/>
          <w:szCs w:val="32"/>
        </w:rPr>
      </w:pPr>
      <w:r w:rsidRPr="00224B70">
        <w:rPr>
          <w:sz w:val="28"/>
          <w:szCs w:val="32"/>
        </w:rPr>
        <w:t>POSTGRES_PORT=5432</w:t>
      </w:r>
    </w:p>
    <w:p w14:paraId="755A93A6" w14:textId="77777777" w:rsidR="00224B70" w:rsidRPr="00224B70" w:rsidRDefault="00224B70" w:rsidP="00224B70">
      <w:pPr>
        <w:rPr>
          <w:sz w:val="28"/>
          <w:szCs w:val="32"/>
        </w:rPr>
      </w:pPr>
    </w:p>
    <w:p w14:paraId="2EDF414A" w14:textId="0C36AD57" w:rsidR="00224B70" w:rsidRPr="00224B70" w:rsidRDefault="00224B70" w:rsidP="00224B70">
      <w:pPr>
        <w:rPr>
          <w:sz w:val="28"/>
          <w:szCs w:val="32"/>
        </w:rPr>
      </w:pPr>
      <w:r w:rsidRPr="00432157">
        <w:rPr>
          <w:b/>
          <w:bCs/>
          <w:sz w:val="28"/>
          <w:szCs w:val="32"/>
        </w:rPr>
        <w:t>Backend Configuration</w:t>
      </w:r>
    </w:p>
    <w:p w14:paraId="45D882A2" w14:textId="77777777" w:rsidR="00224B70" w:rsidRPr="00224B70" w:rsidRDefault="00224B70" w:rsidP="00224B70">
      <w:pPr>
        <w:rPr>
          <w:sz w:val="28"/>
          <w:szCs w:val="32"/>
        </w:rPr>
      </w:pPr>
      <w:r w:rsidRPr="00224B70">
        <w:rPr>
          <w:sz w:val="28"/>
          <w:szCs w:val="32"/>
        </w:rPr>
        <w:t>BACKEND_PORT=8000</w:t>
      </w:r>
    </w:p>
    <w:p w14:paraId="1E185706" w14:textId="77777777" w:rsidR="00224B70" w:rsidRPr="00224B70" w:rsidRDefault="00224B70" w:rsidP="00224B70">
      <w:pPr>
        <w:rPr>
          <w:sz w:val="28"/>
          <w:szCs w:val="32"/>
        </w:rPr>
      </w:pPr>
      <w:r w:rsidRPr="00224B70">
        <w:rPr>
          <w:sz w:val="28"/>
          <w:szCs w:val="32"/>
        </w:rPr>
        <w:t>FRONTEND_PORT=3000</w:t>
      </w:r>
    </w:p>
    <w:p w14:paraId="26CF3050" w14:textId="77777777" w:rsidR="00224B70" w:rsidRPr="00224B70" w:rsidRDefault="00224B70" w:rsidP="00224B70">
      <w:pPr>
        <w:rPr>
          <w:sz w:val="28"/>
          <w:szCs w:val="32"/>
        </w:rPr>
      </w:pPr>
    </w:p>
    <w:p w14:paraId="757D2A33" w14:textId="4DFBCB58" w:rsidR="00224B70" w:rsidRPr="00224B70" w:rsidRDefault="00224B70" w:rsidP="00224B70">
      <w:pPr>
        <w:rPr>
          <w:sz w:val="28"/>
          <w:szCs w:val="32"/>
        </w:rPr>
      </w:pPr>
      <w:r w:rsidRPr="00432157">
        <w:rPr>
          <w:b/>
          <w:bCs/>
          <w:sz w:val="28"/>
          <w:szCs w:val="32"/>
        </w:rPr>
        <w:t>Airflow Configuration</w:t>
      </w:r>
    </w:p>
    <w:p w14:paraId="5DC8EF1F" w14:textId="77777777" w:rsidR="00224B70" w:rsidRPr="00224B70" w:rsidRDefault="00224B70" w:rsidP="00224B70">
      <w:pPr>
        <w:rPr>
          <w:sz w:val="28"/>
          <w:szCs w:val="32"/>
        </w:rPr>
      </w:pPr>
      <w:r w:rsidRPr="00224B70">
        <w:rPr>
          <w:sz w:val="28"/>
          <w:szCs w:val="32"/>
        </w:rPr>
        <w:t>AIRFLOW_UID=50000</w:t>
      </w:r>
    </w:p>
    <w:p w14:paraId="008A5733" w14:textId="77777777" w:rsidR="00224B70" w:rsidRPr="00224B70" w:rsidRDefault="00224B70" w:rsidP="00224B70">
      <w:pPr>
        <w:rPr>
          <w:sz w:val="28"/>
          <w:szCs w:val="32"/>
        </w:rPr>
      </w:pPr>
      <w:r w:rsidRPr="00224B70">
        <w:rPr>
          <w:sz w:val="28"/>
          <w:szCs w:val="32"/>
        </w:rPr>
        <w:t>```</w:t>
      </w:r>
    </w:p>
    <w:p w14:paraId="563FF852" w14:textId="77777777" w:rsidR="00224B70" w:rsidRPr="00224B70" w:rsidRDefault="00224B70" w:rsidP="00224B70">
      <w:pPr>
        <w:rPr>
          <w:sz w:val="28"/>
          <w:szCs w:val="32"/>
        </w:rPr>
      </w:pPr>
    </w:p>
    <w:p w14:paraId="6F2655DA" w14:textId="15F5F0F3" w:rsidR="00224B70" w:rsidRPr="00224B70" w:rsidRDefault="00224B70" w:rsidP="007C691F">
      <w:pPr>
        <w:pStyle w:val="Heading3"/>
        <w:rPr>
          <w:sz w:val="28"/>
          <w:szCs w:val="32"/>
        </w:rPr>
      </w:pPr>
      <w:r w:rsidRPr="006538BA">
        <w:rPr>
          <w:bCs/>
          <w:sz w:val="28"/>
          <w:szCs w:val="32"/>
        </w:rPr>
        <w:t>Step 2: Start core services</w:t>
      </w:r>
    </w:p>
    <w:p w14:paraId="2CB87F5D" w14:textId="77777777" w:rsidR="00224B70" w:rsidRPr="00224B70" w:rsidRDefault="00224B70" w:rsidP="00224B70">
      <w:pPr>
        <w:rPr>
          <w:sz w:val="28"/>
          <w:szCs w:val="32"/>
        </w:rPr>
      </w:pPr>
    </w:p>
    <w:p w14:paraId="3CFACD4E" w14:textId="77777777" w:rsidR="00224B70" w:rsidRPr="00224B70" w:rsidRDefault="00224B70" w:rsidP="00224B70">
      <w:pPr>
        <w:rPr>
          <w:sz w:val="28"/>
          <w:szCs w:val="32"/>
        </w:rPr>
      </w:pPr>
      <w:r w:rsidRPr="00224B70">
        <w:rPr>
          <w:sz w:val="28"/>
          <w:szCs w:val="32"/>
        </w:rPr>
        <w:t>```bash</w:t>
      </w:r>
    </w:p>
    <w:p w14:paraId="7CA2FDDA" w14:textId="63E7B19F" w:rsidR="00224B70" w:rsidRPr="00224B70" w:rsidRDefault="00224B70" w:rsidP="00224B70">
      <w:pPr>
        <w:rPr>
          <w:sz w:val="28"/>
          <w:szCs w:val="32"/>
        </w:rPr>
      </w:pPr>
      <w:r w:rsidRPr="00432157">
        <w:rPr>
          <w:b/>
          <w:bCs/>
          <w:sz w:val="28"/>
          <w:szCs w:val="32"/>
        </w:rPr>
        <w:t>Start database and core services</w:t>
      </w:r>
    </w:p>
    <w:p w14:paraId="13F19034" w14:textId="77777777" w:rsidR="00224B70" w:rsidRPr="00224B70" w:rsidRDefault="00224B70" w:rsidP="00224B70">
      <w:pPr>
        <w:rPr>
          <w:sz w:val="28"/>
          <w:szCs w:val="32"/>
        </w:rPr>
      </w:pPr>
      <w:r w:rsidRPr="00224B70">
        <w:rPr>
          <w:sz w:val="28"/>
          <w:szCs w:val="32"/>
        </w:rPr>
        <w:t>docker-compose up -d postgres redis timescaledb</w:t>
      </w:r>
    </w:p>
    <w:p w14:paraId="3535E60B" w14:textId="77777777" w:rsidR="00224B70" w:rsidRPr="00224B70" w:rsidRDefault="00224B70" w:rsidP="00224B70">
      <w:pPr>
        <w:rPr>
          <w:sz w:val="28"/>
          <w:szCs w:val="32"/>
        </w:rPr>
      </w:pPr>
    </w:p>
    <w:p w14:paraId="6FC714F3" w14:textId="79FA723D" w:rsidR="00224B70" w:rsidRPr="00224B70" w:rsidRDefault="00224B70" w:rsidP="00224B70">
      <w:pPr>
        <w:rPr>
          <w:sz w:val="28"/>
          <w:szCs w:val="32"/>
        </w:rPr>
      </w:pPr>
      <w:r w:rsidRPr="00432157">
        <w:rPr>
          <w:b/>
          <w:bCs/>
          <w:sz w:val="28"/>
          <w:szCs w:val="32"/>
        </w:rPr>
        <w:t>Wait for database to be ready</w:t>
      </w:r>
    </w:p>
    <w:p w14:paraId="437BB021" w14:textId="77777777" w:rsidR="00224B70" w:rsidRPr="00224B70" w:rsidRDefault="00224B70" w:rsidP="00224B70">
      <w:pPr>
        <w:rPr>
          <w:sz w:val="28"/>
          <w:szCs w:val="32"/>
        </w:rPr>
      </w:pPr>
      <w:r w:rsidRPr="00224B70">
        <w:rPr>
          <w:sz w:val="28"/>
          <w:szCs w:val="32"/>
        </w:rPr>
        <w:t>docker-compose exec -T postgres pg_isready -U postgres</w:t>
      </w:r>
    </w:p>
    <w:p w14:paraId="7B20B395" w14:textId="77777777" w:rsidR="00224B70" w:rsidRPr="00224B70" w:rsidRDefault="00224B70" w:rsidP="00224B70">
      <w:pPr>
        <w:rPr>
          <w:sz w:val="28"/>
          <w:szCs w:val="32"/>
        </w:rPr>
      </w:pPr>
      <w:r w:rsidRPr="00224B70">
        <w:rPr>
          <w:sz w:val="28"/>
          <w:szCs w:val="32"/>
        </w:rPr>
        <w:t>```</w:t>
      </w:r>
    </w:p>
    <w:p w14:paraId="309653EA" w14:textId="77777777" w:rsidR="00224B70" w:rsidRPr="00224B70" w:rsidRDefault="00224B70" w:rsidP="00224B70">
      <w:pPr>
        <w:rPr>
          <w:sz w:val="28"/>
          <w:szCs w:val="32"/>
        </w:rPr>
      </w:pPr>
    </w:p>
    <w:p w14:paraId="121E0A5B" w14:textId="17294EA8" w:rsidR="00224B70" w:rsidRPr="006538BA" w:rsidRDefault="00224B70" w:rsidP="007C691F">
      <w:pPr>
        <w:pStyle w:val="Heading3"/>
        <w:rPr>
          <w:b w:val="0"/>
          <w:bCs/>
          <w:sz w:val="28"/>
          <w:szCs w:val="32"/>
        </w:rPr>
      </w:pPr>
      <w:r w:rsidRPr="006538BA">
        <w:rPr>
          <w:bCs/>
          <w:sz w:val="28"/>
          <w:szCs w:val="32"/>
        </w:rPr>
        <w:lastRenderedPageBreak/>
        <w:t>Step 3: Start Airflow services</w:t>
      </w:r>
    </w:p>
    <w:p w14:paraId="25801070" w14:textId="77777777" w:rsidR="00224B70" w:rsidRPr="00224B70" w:rsidRDefault="00224B70" w:rsidP="00224B70">
      <w:pPr>
        <w:rPr>
          <w:sz w:val="28"/>
          <w:szCs w:val="32"/>
        </w:rPr>
      </w:pPr>
    </w:p>
    <w:p w14:paraId="3D036830" w14:textId="77777777" w:rsidR="00224B70" w:rsidRPr="00224B70" w:rsidRDefault="00224B70" w:rsidP="00224B70">
      <w:pPr>
        <w:rPr>
          <w:sz w:val="28"/>
          <w:szCs w:val="32"/>
        </w:rPr>
      </w:pPr>
      <w:r w:rsidRPr="00224B70">
        <w:rPr>
          <w:sz w:val="28"/>
          <w:szCs w:val="32"/>
        </w:rPr>
        <w:t>```bash</w:t>
      </w:r>
    </w:p>
    <w:p w14:paraId="46C0C890" w14:textId="74F7FB5B" w:rsidR="00224B70" w:rsidRPr="00224B70" w:rsidRDefault="00224B70" w:rsidP="00224B70">
      <w:pPr>
        <w:rPr>
          <w:sz w:val="28"/>
          <w:szCs w:val="32"/>
        </w:rPr>
      </w:pPr>
      <w:r w:rsidRPr="00432157">
        <w:rPr>
          <w:b/>
          <w:bCs/>
          <w:sz w:val="28"/>
          <w:szCs w:val="32"/>
        </w:rPr>
        <w:t>Start Airflow database</w:t>
      </w:r>
    </w:p>
    <w:p w14:paraId="6CDB0EF5" w14:textId="77777777" w:rsidR="00224B70" w:rsidRPr="00224B70" w:rsidRDefault="00224B70" w:rsidP="00224B70">
      <w:pPr>
        <w:rPr>
          <w:sz w:val="28"/>
          <w:szCs w:val="32"/>
        </w:rPr>
      </w:pPr>
      <w:r w:rsidRPr="00224B70">
        <w:rPr>
          <w:sz w:val="28"/>
          <w:szCs w:val="32"/>
        </w:rPr>
        <w:t>docker-compose up -d airflow-postgres</w:t>
      </w:r>
    </w:p>
    <w:p w14:paraId="2AD9B442" w14:textId="77777777" w:rsidR="00224B70" w:rsidRPr="00224B70" w:rsidRDefault="00224B70" w:rsidP="00224B70">
      <w:pPr>
        <w:rPr>
          <w:sz w:val="28"/>
          <w:szCs w:val="32"/>
        </w:rPr>
      </w:pPr>
    </w:p>
    <w:p w14:paraId="7CE50723" w14:textId="14E86978" w:rsidR="00224B70" w:rsidRPr="00224B70" w:rsidRDefault="00224B70" w:rsidP="00224B70">
      <w:pPr>
        <w:rPr>
          <w:sz w:val="28"/>
          <w:szCs w:val="32"/>
        </w:rPr>
      </w:pPr>
      <w:r w:rsidRPr="00432157">
        <w:rPr>
          <w:b/>
          <w:bCs/>
          <w:sz w:val="28"/>
          <w:szCs w:val="32"/>
        </w:rPr>
        <w:t>Wait for Airflow database</w:t>
      </w:r>
    </w:p>
    <w:p w14:paraId="794FCEA2" w14:textId="77777777" w:rsidR="00224B70" w:rsidRPr="00224B70" w:rsidRDefault="00224B70" w:rsidP="00224B70">
      <w:pPr>
        <w:rPr>
          <w:sz w:val="28"/>
          <w:szCs w:val="32"/>
        </w:rPr>
      </w:pPr>
      <w:r w:rsidRPr="00224B70">
        <w:rPr>
          <w:sz w:val="28"/>
          <w:szCs w:val="32"/>
        </w:rPr>
        <w:t>docker-compose exec -T airflow-postgres pg_isready -U airflow</w:t>
      </w:r>
    </w:p>
    <w:p w14:paraId="05B7260D" w14:textId="77777777" w:rsidR="00224B70" w:rsidRPr="00224B70" w:rsidRDefault="00224B70" w:rsidP="00224B70">
      <w:pPr>
        <w:rPr>
          <w:sz w:val="28"/>
          <w:szCs w:val="32"/>
        </w:rPr>
      </w:pPr>
    </w:p>
    <w:p w14:paraId="5E3B6450" w14:textId="5E13FB55" w:rsidR="00224B70" w:rsidRPr="00224B70" w:rsidRDefault="00224B70" w:rsidP="00224B70">
      <w:pPr>
        <w:rPr>
          <w:sz w:val="28"/>
          <w:szCs w:val="32"/>
        </w:rPr>
      </w:pPr>
      <w:r w:rsidRPr="00432157">
        <w:rPr>
          <w:b/>
          <w:bCs/>
          <w:sz w:val="28"/>
          <w:szCs w:val="32"/>
        </w:rPr>
        <w:t>Initialize Airflow</w:t>
      </w:r>
    </w:p>
    <w:p w14:paraId="2784359E" w14:textId="77777777" w:rsidR="00224B70" w:rsidRPr="00224B70" w:rsidRDefault="00224B70" w:rsidP="00224B70">
      <w:pPr>
        <w:rPr>
          <w:sz w:val="28"/>
          <w:szCs w:val="32"/>
        </w:rPr>
      </w:pPr>
      <w:r w:rsidRPr="00224B70">
        <w:rPr>
          <w:sz w:val="28"/>
          <w:szCs w:val="32"/>
        </w:rPr>
        <w:t>docker-compose up airflow-init</w:t>
      </w:r>
    </w:p>
    <w:p w14:paraId="1609BF19" w14:textId="77777777" w:rsidR="00224B70" w:rsidRPr="00224B70" w:rsidRDefault="00224B70" w:rsidP="00224B70">
      <w:pPr>
        <w:rPr>
          <w:sz w:val="28"/>
          <w:szCs w:val="32"/>
        </w:rPr>
      </w:pPr>
    </w:p>
    <w:p w14:paraId="0EF4ED9D" w14:textId="26D02650" w:rsidR="00224B70" w:rsidRPr="00224B70" w:rsidRDefault="00224B70" w:rsidP="00224B70">
      <w:pPr>
        <w:rPr>
          <w:sz w:val="28"/>
          <w:szCs w:val="32"/>
        </w:rPr>
      </w:pPr>
      <w:r w:rsidRPr="00432157">
        <w:rPr>
          <w:b/>
          <w:bCs/>
          <w:sz w:val="28"/>
          <w:szCs w:val="32"/>
        </w:rPr>
        <w:t>Start all services</w:t>
      </w:r>
    </w:p>
    <w:p w14:paraId="654C571B" w14:textId="77777777" w:rsidR="00224B70" w:rsidRPr="00224B70" w:rsidRDefault="00224B70" w:rsidP="00224B70">
      <w:pPr>
        <w:rPr>
          <w:sz w:val="28"/>
          <w:szCs w:val="32"/>
        </w:rPr>
      </w:pPr>
      <w:r w:rsidRPr="00224B70">
        <w:rPr>
          <w:sz w:val="28"/>
          <w:szCs w:val="32"/>
        </w:rPr>
        <w:t>docker-compose up -d</w:t>
      </w:r>
    </w:p>
    <w:p w14:paraId="3CB6940E" w14:textId="77777777" w:rsidR="00224B70" w:rsidRPr="00224B70" w:rsidRDefault="00224B70" w:rsidP="00224B70">
      <w:pPr>
        <w:rPr>
          <w:sz w:val="28"/>
          <w:szCs w:val="32"/>
        </w:rPr>
      </w:pPr>
      <w:r w:rsidRPr="00224B70">
        <w:rPr>
          <w:sz w:val="28"/>
          <w:szCs w:val="32"/>
        </w:rPr>
        <w:t>```</w:t>
      </w:r>
    </w:p>
    <w:p w14:paraId="435AB07B" w14:textId="77777777" w:rsidR="00224B70" w:rsidRPr="00224B70" w:rsidRDefault="00224B70" w:rsidP="00224B70">
      <w:pPr>
        <w:rPr>
          <w:sz w:val="28"/>
          <w:szCs w:val="32"/>
        </w:rPr>
      </w:pPr>
    </w:p>
    <w:p w14:paraId="09313EE5" w14:textId="76F60D18" w:rsidR="00224B70" w:rsidRPr="006538BA" w:rsidRDefault="00224B70" w:rsidP="007C691F">
      <w:pPr>
        <w:pStyle w:val="Heading3"/>
        <w:rPr>
          <w:b w:val="0"/>
          <w:bCs/>
          <w:sz w:val="28"/>
          <w:szCs w:val="32"/>
        </w:rPr>
      </w:pPr>
      <w:r w:rsidRPr="006538BA">
        <w:rPr>
          <w:bCs/>
          <w:sz w:val="28"/>
          <w:szCs w:val="32"/>
        </w:rPr>
        <w:t>Step 4: Setup host metrics collection</w:t>
      </w:r>
    </w:p>
    <w:p w14:paraId="4146935C" w14:textId="77777777" w:rsidR="00224B70" w:rsidRPr="00224B70" w:rsidRDefault="00224B70" w:rsidP="00224B70">
      <w:pPr>
        <w:rPr>
          <w:sz w:val="28"/>
          <w:szCs w:val="32"/>
        </w:rPr>
      </w:pPr>
    </w:p>
    <w:p w14:paraId="4B9004CA" w14:textId="77777777" w:rsidR="00224B70" w:rsidRPr="00224B70" w:rsidRDefault="00224B70" w:rsidP="00224B70">
      <w:pPr>
        <w:rPr>
          <w:sz w:val="28"/>
          <w:szCs w:val="32"/>
        </w:rPr>
      </w:pPr>
      <w:r w:rsidRPr="00224B70">
        <w:rPr>
          <w:sz w:val="28"/>
          <w:szCs w:val="32"/>
        </w:rPr>
        <w:t>```bash</w:t>
      </w:r>
    </w:p>
    <w:p w14:paraId="6F14A773" w14:textId="21303235" w:rsidR="00224B70" w:rsidRPr="00224B70" w:rsidRDefault="00224B70" w:rsidP="00224B70">
      <w:pPr>
        <w:rPr>
          <w:sz w:val="28"/>
          <w:szCs w:val="32"/>
        </w:rPr>
      </w:pPr>
      <w:r w:rsidRPr="00432157">
        <w:rPr>
          <w:b/>
          <w:bCs/>
          <w:sz w:val="28"/>
          <w:szCs w:val="32"/>
        </w:rPr>
        <w:t>Linux Systems</w:t>
      </w:r>
    </w:p>
    <w:p w14:paraId="0668E077" w14:textId="77777777" w:rsidR="00224B70" w:rsidRPr="00224B70" w:rsidRDefault="00224B70" w:rsidP="00224B70">
      <w:pPr>
        <w:rPr>
          <w:sz w:val="28"/>
          <w:szCs w:val="32"/>
        </w:rPr>
      </w:pPr>
      <w:r w:rsidRPr="00224B70">
        <w:rPr>
          <w:sz w:val="28"/>
          <w:szCs w:val="32"/>
        </w:rPr>
        <w:t>chmod +x setup-host-metrics.sh</w:t>
      </w:r>
    </w:p>
    <w:p w14:paraId="0077E81C" w14:textId="77777777" w:rsidR="00224B70" w:rsidRPr="00224B70" w:rsidRDefault="00224B70" w:rsidP="00224B70">
      <w:pPr>
        <w:rPr>
          <w:sz w:val="28"/>
          <w:szCs w:val="32"/>
        </w:rPr>
      </w:pPr>
      <w:r w:rsidRPr="00224B70">
        <w:rPr>
          <w:sz w:val="28"/>
          <w:szCs w:val="32"/>
        </w:rPr>
        <w:t>./setup-host-metrics.sh</w:t>
      </w:r>
    </w:p>
    <w:p w14:paraId="13103A77" w14:textId="77777777" w:rsidR="00224B70" w:rsidRPr="00224B70" w:rsidRDefault="00224B70" w:rsidP="00224B70">
      <w:pPr>
        <w:rPr>
          <w:sz w:val="28"/>
          <w:szCs w:val="32"/>
        </w:rPr>
      </w:pPr>
    </w:p>
    <w:p w14:paraId="709F94DC" w14:textId="747C8532" w:rsidR="00224B70" w:rsidRPr="00224B70" w:rsidRDefault="00224B70" w:rsidP="00224B70">
      <w:pPr>
        <w:rPr>
          <w:sz w:val="28"/>
          <w:szCs w:val="32"/>
        </w:rPr>
      </w:pPr>
      <w:r w:rsidRPr="00432157">
        <w:rPr>
          <w:b/>
          <w:bCs/>
          <w:sz w:val="28"/>
          <w:szCs w:val="32"/>
        </w:rPr>
        <w:t>Windows Systems</w:t>
      </w:r>
    </w:p>
    <w:p w14:paraId="351EB904" w14:textId="77777777" w:rsidR="00224B70" w:rsidRPr="00224B70" w:rsidRDefault="00224B70" w:rsidP="00224B70">
      <w:pPr>
        <w:rPr>
          <w:sz w:val="28"/>
          <w:szCs w:val="32"/>
        </w:rPr>
      </w:pPr>
      <w:r w:rsidRPr="00224B70">
        <w:rPr>
          <w:sz w:val="28"/>
          <w:szCs w:val="32"/>
        </w:rPr>
        <w:t>setup-host-metrics.bat</w:t>
      </w:r>
    </w:p>
    <w:p w14:paraId="76AC9EB3" w14:textId="77777777" w:rsidR="00224B70" w:rsidRPr="00224B70" w:rsidRDefault="00224B70" w:rsidP="00224B70">
      <w:pPr>
        <w:rPr>
          <w:sz w:val="28"/>
          <w:szCs w:val="32"/>
        </w:rPr>
      </w:pPr>
      <w:r w:rsidRPr="00224B70">
        <w:rPr>
          <w:sz w:val="28"/>
          <w:szCs w:val="32"/>
        </w:rPr>
        <w:t>```</w:t>
      </w:r>
    </w:p>
    <w:p w14:paraId="5F641CE7" w14:textId="58614ACD" w:rsidR="00224B70" w:rsidRPr="00224B70" w:rsidRDefault="00224B70" w:rsidP="007C691F">
      <w:pPr>
        <w:pStyle w:val="Heading3"/>
        <w:rPr>
          <w:sz w:val="28"/>
          <w:szCs w:val="32"/>
        </w:rPr>
      </w:pPr>
      <w:r w:rsidRPr="006538BA">
        <w:rPr>
          <w:bCs/>
          <w:sz w:val="28"/>
          <w:szCs w:val="32"/>
        </w:rPr>
        <w:t>Step 5: Verify deployment</w:t>
      </w:r>
    </w:p>
    <w:p w14:paraId="1EB5C2DB" w14:textId="77777777" w:rsidR="00224B70" w:rsidRPr="00224B70" w:rsidRDefault="00224B70" w:rsidP="00224B70">
      <w:pPr>
        <w:rPr>
          <w:sz w:val="28"/>
          <w:szCs w:val="32"/>
        </w:rPr>
      </w:pPr>
    </w:p>
    <w:p w14:paraId="3E01057B" w14:textId="77777777" w:rsidR="00224B70" w:rsidRPr="00224B70" w:rsidRDefault="00224B70" w:rsidP="00224B70">
      <w:pPr>
        <w:rPr>
          <w:sz w:val="28"/>
          <w:szCs w:val="32"/>
        </w:rPr>
      </w:pPr>
      <w:r w:rsidRPr="00224B70">
        <w:rPr>
          <w:sz w:val="28"/>
          <w:szCs w:val="32"/>
        </w:rPr>
        <w:t>```bash</w:t>
      </w:r>
    </w:p>
    <w:p w14:paraId="483C02D2" w14:textId="373689C8" w:rsidR="00224B70" w:rsidRPr="00224B70" w:rsidRDefault="00224B70" w:rsidP="00224B70">
      <w:pPr>
        <w:rPr>
          <w:sz w:val="28"/>
          <w:szCs w:val="32"/>
        </w:rPr>
      </w:pPr>
      <w:r w:rsidRPr="00432157">
        <w:rPr>
          <w:b/>
          <w:bCs/>
          <w:sz w:val="28"/>
          <w:szCs w:val="32"/>
        </w:rPr>
        <w:lastRenderedPageBreak/>
        <w:t>Check service status</w:t>
      </w:r>
    </w:p>
    <w:p w14:paraId="4145028A" w14:textId="77777777" w:rsidR="00224B70" w:rsidRPr="00224B70" w:rsidRDefault="00224B70" w:rsidP="00224B70">
      <w:pPr>
        <w:rPr>
          <w:sz w:val="28"/>
          <w:szCs w:val="32"/>
        </w:rPr>
      </w:pPr>
      <w:r w:rsidRPr="00224B70">
        <w:rPr>
          <w:sz w:val="28"/>
          <w:szCs w:val="32"/>
        </w:rPr>
        <w:t>docker-compose ps</w:t>
      </w:r>
    </w:p>
    <w:p w14:paraId="0F7F3038" w14:textId="77777777" w:rsidR="00224B70" w:rsidRPr="00224B70" w:rsidRDefault="00224B70" w:rsidP="00224B70">
      <w:pPr>
        <w:rPr>
          <w:sz w:val="28"/>
          <w:szCs w:val="32"/>
        </w:rPr>
      </w:pPr>
    </w:p>
    <w:p w14:paraId="1D697DC8" w14:textId="28AE365D" w:rsidR="00224B70" w:rsidRPr="00224B70" w:rsidRDefault="00224B70" w:rsidP="00224B70">
      <w:pPr>
        <w:rPr>
          <w:sz w:val="28"/>
          <w:szCs w:val="32"/>
        </w:rPr>
      </w:pPr>
      <w:r w:rsidRPr="00432157">
        <w:rPr>
          <w:b/>
          <w:bCs/>
          <w:sz w:val="28"/>
          <w:szCs w:val="32"/>
        </w:rPr>
        <w:t>Test API health</w:t>
      </w:r>
    </w:p>
    <w:p w14:paraId="730B264A" w14:textId="77777777" w:rsidR="00224B70" w:rsidRPr="00224B70" w:rsidRDefault="00224B70" w:rsidP="00224B70">
      <w:pPr>
        <w:rPr>
          <w:sz w:val="28"/>
          <w:szCs w:val="32"/>
        </w:rPr>
      </w:pPr>
      <w:r w:rsidRPr="00224B70">
        <w:rPr>
          <w:sz w:val="28"/>
          <w:szCs w:val="32"/>
        </w:rPr>
        <w:t>curl http://localhost:8000/health</w:t>
      </w:r>
    </w:p>
    <w:p w14:paraId="43C056B4" w14:textId="77777777" w:rsidR="00432157" w:rsidRDefault="00432157" w:rsidP="00224B70">
      <w:pPr>
        <w:rPr>
          <w:sz w:val="28"/>
          <w:szCs w:val="32"/>
        </w:rPr>
      </w:pPr>
    </w:p>
    <w:p w14:paraId="6B7CF79B" w14:textId="44CB01F2" w:rsidR="00224B70" w:rsidRPr="00432157" w:rsidRDefault="00224B70" w:rsidP="00224B70">
      <w:pPr>
        <w:rPr>
          <w:b/>
          <w:bCs/>
          <w:sz w:val="28"/>
          <w:szCs w:val="32"/>
        </w:rPr>
      </w:pPr>
      <w:r w:rsidRPr="00432157">
        <w:rPr>
          <w:b/>
          <w:bCs/>
          <w:sz w:val="28"/>
          <w:szCs w:val="32"/>
        </w:rPr>
        <w:t xml:space="preserve"> View logs</w:t>
      </w:r>
    </w:p>
    <w:p w14:paraId="3433D392" w14:textId="77777777" w:rsidR="00224B70" w:rsidRPr="00224B70" w:rsidRDefault="00224B70" w:rsidP="00224B70">
      <w:pPr>
        <w:rPr>
          <w:sz w:val="28"/>
          <w:szCs w:val="32"/>
        </w:rPr>
      </w:pPr>
      <w:r w:rsidRPr="00224B70">
        <w:rPr>
          <w:sz w:val="28"/>
          <w:szCs w:val="32"/>
        </w:rPr>
        <w:t>docker-compose logs -f</w:t>
      </w:r>
    </w:p>
    <w:p w14:paraId="43484EFF" w14:textId="77777777" w:rsidR="00224B70" w:rsidRPr="00224B70" w:rsidRDefault="00224B70" w:rsidP="00224B70">
      <w:pPr>
        <w:rPr>
          <w:sz w:val="28"/>
          <w:szCs w:val="32"/>
        </w:rPr>
      </w:pPr>
      <w:r w:rsidRPr="00224B70">
        <w:rPr>
          <w:sz w:val="28"/>
          <w:szCs w:val="32"/>
        </w:rPr>
        <w:t>```</w:t>
      </w:r>
    </w:p>
    <w:p w14:paraId="480B6700" w14:textId="77777777" w:rsidR="00224B70" w:rsidRPr="00224B70" w:rsidRDefault="00224B70" w:rsidP="00224B70">
      <w:pPr>
        <w:rPr>
          <w:sz w:val="28"/>
          <w:szCs w:val="32"/>
        </w:rPr>
      </w:pPr>
    </w:p>
    <w:p w14:paraId="787B4715" w14:textId="744671F2" w:rsidR="00224B70" w:rsidRDefault="00224B70" w:rsidP="007C691F">
      <w:pPr>
        <w:pStyle w:val="Heading3"/>
        <w:rPr>
          <w:b w:val="0"/>
          <w:bCs/>
          <w:sz w:val="28"/>
          <w:szCs w:val="32"/>
        </w:rPr>
      </w:pPr>
      <w:r w:rsidRPr="006538BA">
        <w:rPr>
          <w:bCs/>
          <w:sz w:val="28"/>
          <w:szCs w:val="32"/>
        </w:rPr>
        <w:t>Expected service status:</w:t>
      </w:r>
    </w:p>
    <w:p w14:paraId="6E0D1A9E" w14:textId="77777777" w:rsidR="00434457" w:rsidRDefault="00434457" w:rsidP="00224B70">
      <w:pPr>
        <w:rPr>
          <w:b/>
          <w:bCs/>
          <w:sz w:val="28"/>
          <w:szCs w:val="32"/>
        </w:rPr>
      </w:pPr>
    </w:p>
    <w:tbl>
      <w:tblPr>
        <w:tblStyle w:val="TableGrid"/>
        <w:tblW w:w="0" w:type="auto"/>
        <w:tblLook w:val="04A0" w:firstRow="1" w:lastRow="0" w:firstColumn="1" w:lastColumn="0" w:noHBand="0" w:noVBand="1"/>
      </w:tblPr>
      <w:tblGrid>
        <w:gridCol w:w="2660"/>
        <w:gridCol w:w="2660"/>
        <w:gridCol w:w="2661"/>
        <w:gridCol w:w="2661"/>
      </w:tblGrid>
      <w:tr w:rsidR="00434457" w14:paraId="014502B8" w14:textId="77777777" w:rsidTr="00434457">
        <w:tc>
          <w:tcPr>
            <w:tcW w:w="2660" w:type="dxa"/>
          </w:tcPr>
          <w:p w14:paraId="4751A6BB" w14:textId="43973714" w:rsidR="00434457" w:rsidRDefault="00434457" w:rsidP="00224B70">
            <w:pPr>
              <w:rPr>
                <w:b/>
                <w:bCs/>
                <w:sz w:val="28"/>
                <w:szCs w:val="32"/>
              </w:rPr>
            </w:pPr>
            <w:r w:rsidRPr="00224B70">
              <w:rPr>
                <w:sz w:val="28"/>
                <w:szCs w:val="32"/>
              </w:rPr>
              <w:t>Name</w:t>
            </w:r>
          </w:p>
        </w:tc>
        <w:tc>
          <w:tcPr>
            <w:tcW w:w="2660" w:type="dxa"/>
          </w:tcPr>
          <w:p w14:paraId="22763485" w14:textId="72D582B4" w:rsidR="00434457" w:rsidRDefault="00434457" w:rsidP="00224B70">
            <w:pPr>
              <w:rPr>
                <w:b/>
                <w:bCs/>
                <w:sz w:val="28"/>
                <w:szCs w:val="32"/>
              </w:rPr>
            </w:pPr>
            <w:r w:rsidRPr="00224B70">
              <w:rPr>
                <w:sz w:val="28"/>
                <w:szCs w:val="32"/>
              </w:rPr>
              <w:t>Command</w:t>
            </w:r>
          </w:p>
        </w:tc>
        <w:tc>
          <w:tcPr>
            <w:tcW w:w="2661" w:type="dxa"/>
          </w:tcPr>
          <w:p w14:paraId="2BC98AF7" w14:textId="06620E49" w:rsidR="00434457" w:rsidRDefault="00434457" w:rsidP="00224B70">
            <w:pPr>
              <w:rPr>
                <w:b/>
                <w:bCs/>
                <w:sz w:val="28"/>
                <w:szCs w:val="32"/>
              </w:rPr>
            </w:pPr>
            <w:r w:rsidRPr="00224B70">
              <w:rPr>
                <w:sz w:val="28"/>
                <w:szCs w:val="32"/>
              </w:rPr>
              <w:t>State</w:t>
            </w:r>
          </w:p>
        </w:tc>
        <w:tc>
          <w:tcPr>
            <w:tcW w:w="2661" w:type="dxa"/>
          </w:tcPr>
          <w:p w14:paraId="6DE4E57E" w14:textId="7508BF70" w:rsidR="00434457" w:rsidRDefault="00434457" w:rsidP="00224B70">
            <w:pPr>
              <w:rPr>
                <w:b/>
                <w:bCs/>
                <w:sz w:val="28"/>
                <w:szCs w:val="32"/>
              </w:rPr>
            </w:pPr>
            <w:r w:rsidRPr="00224B70">
              <w:rPr>
                <w:sz w:val="28"/>
                <w:szCs w:val="32"/>
              </w:rPr>
              <w:t>Ports</w:t>
            </w:r>
          </w:p>
        </w:tc>
      </w:tr>
      <w:tr w:rsidR="00434457" w14:paraId="3AD25FC3" w14:textId="77777777" w:rsidTr="00434457">
        <w:tc>
          <w:tcPr>
            <w:tcW w:w="2660" w:type="dxa"/>
          </w:tcPr>
          <w:p w14:paraId="4F860EB5" w14:textId="4B8FEFC7" w:rsidR="00434457" w:rsidRDefault="00283BEF" w:rsidP="00224B70">
            <w:pPr>
              <w:rPr>
                <w:b/>
                <w:bCs/>
                <w:sz w:val="28"/>
                <w:szCs w:val="32"/>
              </w:rPr>
            </w:pPr>
            <w:r w:rsidRPr="00224B70">
              <w:rPr>
                <w:sz w:val="28"/>
                <w:szCs w:val="32"/>
              </w:rPr>
              <w:t xml:space="preserve">greenmatrix-airflow-postgres   </w:t>
            </w:r>
          </w:p>
        </w:tc>
        <w:tc>
          <w:tcPr>
            <w:tcW w:w="2660" w:type="dxa"/>
          </w:tcPr>
          <w:p w14:paraId="64EF02A1" w14:textId="5F581CB1" w:rsidR="00434457" w:rsidRDefault="00283BEF" w:rsidP="00224B70">
            <w:pPr>
              <w:rPr>
                <w:b/>
                <w:bCs/>
                <w:sz w:val="28"/>
                <w:szCs w:val="32"/>
              </w:rPr>
            </w:pPr>
            <w:r w:rsidRPr="00224B70">
              <w:rPr>
                <w:sz w:val="28"/>
                <w:szCs w:val="32"/>
              </w:rPr>
              <w:t xml:space="preserve">docker-entrypoint.sh postgres    </w:t>
            </w:r>
          </w:p>
        </w:tc>
        <w:tc>
          <w:tcPr>
            <w:tcW w:w="2661" w:type="dxa"/>
          </w:tcPr>
          <w:p w14:paraId="4044CDBA" w14:textId="3946B82C" w:rsidR="00434457" w:rsidRDefault="00283BEF" w:rsidP="00224B70">
            <w:pPr>
              <w:rPr>
                <w:b/>
                <w:bCs/>
                <w:sz w:val="28"/>
                <w:szCs w:val="32"/>
              </w:rPr>
            </w:pPr>
            <w:r w:rsidRPr="00224B70">
              <w:rPr>
                <w:sz w:val="28"/>
                <w:szCs w:val="32"/>
              </w:rPr>
              <w:t>Up</w:t>
            </w:r>
          </w:p>
        </w:tc>
        <w:tc>
          <w:tcPr>
            <w:tcW w:w="2661" w:type="dxa"/>
          </w:tcPr>
          <w:p w14:paraId="2A954059" w14:textId="7F39D88F" w:rsidR="00434457" w:rsidRDefault="00283BEF" w:rsidP="00224B70">
            <w:pPr>
              <w:rPr>
                <w:b/>
                <w:bCs/>
                <w:sz w:val="28"/>
                <w:szCs w:val="32"/>
              </w:rPr>
            </w:pPr>
            <w:r w:rsidRPr="00224B70">
              <w:rPr>
                <w:sz w:val="28"/>
                <w:szCs w:val="32"/>
              </w:rPr>
              <w:t>0.0.0.0:5432-&gt;5432/tcp</w:t>
            </w:r>
          </w:p>
        </w:tc>
      </w:tr>
      <w:tr w:rsidR="00434457" w14:paraId="56FAE13A" w14:textId="77777777" w:rsidTr="00434457">
        <w:tc>
          <w:tcPr>
            <w:tcW w:w="2660" w:type="dxa"/>
          </w:tcPr>
          <w:p w14:paraId="33B095FB" w14:textId="7CB8CD59" w:rsidR="00434457" w:rsidRDefault="00283BEF" w:rsidP="00224B70">
            <w:pPr>
              <w:rPr>
                <w:b/>
                <w:bCs/>
                <w:sz w:val="28"/>
                <w:szCs w:val="32"/>
              </w:rPr>
            </w:pPr>
            <w:r w:rsidRPr="00224B70">
              <w:rPr>
                <w:sz w:val="28"/>
                <w:szCs w:val="32"/>
              </w:rPr>
              <w:t xml:space="preserve">greenmatrix-backend            </w:t>
            </w:r>
          </w:p>
        </w:tc>
        <w:tc>
          <w:tcPr>
            <w:tcW w:w="2660" w:type="dxa"/>
          </w:tcPr>
          <w:p w14:paraId="1876855E" w14:textId="46597910" w:rsidR="00434457" w:rsidRDefault="00283BEF" w:rsidP="00224B70">
            <w:pPr>
              <w:rPr>
                <w:b/>
                <w:bCs/>
                <w:sz w:val="28"/>
                <w:szCs w:val="32"/>
              </w:rPr>
            </w:pPr>
            <w:r w:rsidRPr="00224B70">
              <w:rPr>
                <w:sz w:val="28"/>
                <w:szCs w:val="32"/>
              </w:rPr>
              <w:t>uvicorn views.model ...</w:t>
            </w:r>
          </w:p>
        </w:tc>
        <w:tc>
          <w:tcPr>
            <w:tcW w:w="2661" w:type="dxa"/>
          </w:tcPr>
          <w:p w14:paraId="15E7300E" w14:textId="41D40768" w:rsidR="00434457" w:rsidRDefault="00283BEF" w:rsidP="00224B70">
            <w:pPr>
              <w:rPr>
                <w:b/>
                <w:bCs/>
                <w:sz w:val="28"/>
                <w:szCs w:val="32"/>
              </w:rPr>
            </w:pPr>
            <w:r w:rsidRPr="00224B70">
              <w:rPr>
                <w:sz w:val="28"/>
                <w:szCs w:val="32"/>
              </w:rPr>
              <w:t xml:space="preserve">Up      </w:t>
            </w:r>
          </w:p>
        </w:tc>
        <w:tc>
          <w:tcPr>
            <w:tcW w:w="2661" w:type="dxa"/>
          </w:tcPr>
          <w:p w14:paraId="612B58CF" w14:textId="17918303" w:rsidR="00434457" w:rsidRDefault="00283BEF" w:rsidP="00224B70">
            <w:pPr>
              <w:rPr>
                <w:b/>
                <w:bCs/>
                <w:sz w:val="28"/>
                <w:szCs w:val="32"/>
              </w:rPr>
            </w:pPr>
            <w:r w:rsidRPr="00224B70">
              <w:rPr>
                <w:sz w:val="28"/>
                <w:szCs w:val="32"/>
              </w:rPr>
              <w:t>0.0.0.0:8000-&gt;8000/tcp</w:t>
            </w:r>
          </w:p>
        </w:tc>
      </w:tr>
      <w:tr w:rsidR="00434457" w14:paraId="30E6566E" w14:textId="77777777" w:rsidTr="00434457">
        <w:tc>
          <w:tcPr>
            <w:tcW w:w="2660" w:type="dxa"/>
          </w:tcPr>
          <w:p w14:paraId="719F5AB7" w14:textId="405924D9" w:rsidR="00434457" w:rsidRDefault="00283BEF" w:rsidP="00224B70">
            <w:pPr>
              <w:rPr>
                <w:b/>
                <w:bCs/>
                <w:sz w:val="28"/>
                <w:szCs w:val="32"/>
              </w:rPr>
            </w:pPr>
            <w:r w:rsidRPr="00224B70">
              <w:rPr>
                <w:sz w:val="28"/>
                <w:szCs w:val="32"/>
              </w:rPr>
              <w:t xml:space="preserve">greenmatrix-frontend           </w:t>
            </w:r>
          </w:p>
        </w:tc>
        <w:tc>
          <w:tcPr>
            <w:tcW w:w="2660" w:type="dxa"/>
          </w:tcPr>
          <w:p w14:paraId="096806DC" w14:textId="1AF9B3FC" w:rsidR="00434457" w:rsidRDefault="00283BEF" w:rsidP="00224B70">
            <w:pPr>
              <w:rPr>
                <w:b/>
                <w:bCs/>
                <w:sz w:val="28"/>
                <w:szCs w:val="32"/>
              </w:rPr>
            </w:pPr>
            <w:r w:rsidRPr="00224B70">
              <w:rPr>
                <w:sz w:val="28"/>
                <w:szCs w:val="32"/>
              </w:rPr>
              <w:t xml:space="preserve">nginx -g daemon off;             </w:t>
            </w:r>
          </w:p>
        </w:tc>
        <w:tc>
          <w:tcPr>
            <w:tcW w:w="2661" w:type="dxa"/>
          </w:tcPr>
          <w:p w14:paraId="76DBDA72" w14:textId="7E2CF05A" w:rsidR="00434457" w:rsidRDefault="00283BEF" w:rsidP="00224B70">
            <w:pPr>
              <w:rPr>
                <w:b/>
                <w:bCs/>
                <w:sz w:val="28"/>
                <w:szCs w:val="32"/>
              </w:rPr>
            </w:pPr>
            <w:r w:rsidRPr="00224B70">
              <w:rPr>
                <w:sz w:val="28"/>
                <w:szCs w:val="32"/>
              </w:rPr>
              <w:t xml:space="preserve">Up      </w:t>
            </w:r>
          </w:p>
        </w:tc>
        <w:tc>
          <w:tcPr>
            <w:tcW w:w="2661" w:type="dxa"/>
          </w:tcPr>
          <w:p w14:paraId="6B582DEA" w14:textId="3437E5AD" w:rsidR="00434457" w:rsidRDefault="00283BEF" w:rsidP="00224B70">
            <w:pPr>
              <w:rPr>
                <w:b/>
                <w:bCs/>
                <w:sz w:val="28"/>
                <w:szCs w:val="32"/>
              </w:rPr>
            </w:pPr>
            <w:r w:rsidRPr="00224B70">
              <w:rPr>
                <w:sz w:val="28"/>
                <w:szCs w:val="32"/>
              </w:rPr>
              <w:t>0.0.0.0:8000-&gt;8000/tcp</w:t>
            </w:r>
          </w:p>
        </w:tc>
      </w:tr>
      <w:tr w:rsidR="00434457" w14:paraId="1C8EA8F0" w14:textId="77777777" w:rsidTr="00434457">
        <w:tc>
          <w:tcPr>
            <w:tcW w:w="2660" w:type="dxa"/>
          </w:tcPr>
          <w:p w14:paraId="0F8E8D82" w14:textId="19C00F8E" w:rsidR="00434457" w:rsidRDefault="00283BEF" w:rsidP="00224B70">
            <w:pPr>
              <w:rPr>
                <w:b/>
                <w:bCs/>
                <w:sz w:val="28"/>
                <w:szCs w:val="32"/>
              </w:rPr>
            </w:pPr>
            <w:r w:rsidRPr="00224B70">
              <w:rPr>
                <w:sz w:val="28"/>
                <w:szCs w:val="32"/>
              </w:rPr>
              <w:t xml:space="preserve">greenmatrix-postgres           </w:t>
            </w:r>
          </w:p>
        </w:tc>
        <w:tc>
          <w:tcPr>
            <w:tcW w:w="2660" w:type="dxa"/>
          </w:tcPr>
          <w:p w14:paraId="6AD77C01" w14:textId="3C675C2E" w:rsidR="00434457" w:rsidRDefault="00283BEF" w:rsidP="00224B70">
            <w:pPr>
              <w:rPr>
                <w:b/>
                <w:bCs/>
                <w:sz w:val="28"/>
                <w:szCs w:val="32"/>
              </w:rPr>
            </w:pPr>
            <w:r w:rsidRPr="00224B70">
              <w:rPr>
                <w:sz w:val="28"/>
                <w:szCs w:val="32"/>
              </w:rPr>
              <w:t xml:space="preserve">docker-entrypoint.sh postgres    </w:t>
            </w:r>
          </w:p>
        </w:tc>
        <w:tc>
          <w:tcPr>
            <w:tcW w:w="2661" w:type="dxa"/>
          </w:tcPr>
          <w:p w14:paraId="67BD3303" w14:textId="1D0DA927" w:rsidR="00434457" w:rsidRDefault="00283BEF" w:rsidP="00224B70">
            <w:pPr>
              <w:rPr>
                <w:b/>
                <w:bCs/>
                <w:sz w:val="28"/>
                <w:szCs w:val="32"/>
              </w:rPr>
            </w:pPr>
            <w:r w:rsidRPr="00224B70">
              <w:rPr>
                <w:sz w:val="28"/>
                <w:szCs w:val="32"/>
              </w:rPr>
              <w:t xml:space="preserve">Up      </w:t>
            </w:r>
          </w:p>
        </w:tc>
        <w:tc>
          <w:tcPr>
            <w:tcW w:w="2661" w:type="dxa"/>
          </w:tcPr>
          <w:p w14:paraId="605AF5A5" w14:textId="5F72F1FE" w:rsidR="00434457" w:rsidRDefault="00283BEF" w:rsidP="00224B70">
            <w:pPr>
              <w:rPr>
                <w:b/>
                <w:bCs/>
                <w:sz w:val="28"/>
                <w:szCs w:val="32"/>
              </w:rPr>
            </w:pPr>
            <w:r w:rsidRPr="00224B70">
              <w:rPr>
                <w:sz w:val="28"/>
                <w:szCs w:val="32"/>
              </w:rPr>
              <w:t>0.0.0.0:8000-&gt;8000/tcp</w:t>
            </w:r>
          </w:p>
        </w:tc>
      </w:tr>
      <w:tr w:rsidR="00434457" w14:paraId="7E02DFFD" w14:textId="77777777" w:rsidTr="00434457">
        <w:tc>
          <w:tcPr>
            <w:tcW w:w="2660" w:type="dxa"/>
          </w:tcPr>
          <w:p w14:paraId="27F3CB8B" w14:textId="49DB5699" w:rsidR="00434457" w:rsidRDefault="00283BEF" w:rsidP="00224B70">
            <w:pPr>
              <w:rPr>
                <w:b/>
                <w:bCs/>
                <w:sz w:val="28"/>
                <w:szCs w:val="32"/>
              </w:rPr>
            </w:pPr>
            <w:r w:rsidRPr="00224B70">
              <w:rPr>
                <w:sz w:val="28"/>
                <w:szCs w:val="32"/>
              </w:rPr>
              <w:t xml:space="preserve">greenmatrix-redis              </w:t>
            </w:r>
          </w:p>
        </w:tc>
        <w:tc>
          <w:tcPr>
            <w:tcW w:w="2660" w:type="dxa"/>
          </w:tcPr>
          <w:p w14:paraId="4ED44A7E" w14:textId="3EA0C9F0" w:rsidR="00434457" w:rsidRDefault="00283BEF" w:rsidP="00224B70">
            <w:pPr>
              <w:rPr>
                <w:b/>
                <w:bCs/>
                <w:sz w:val="28"/>
                <w:szCs w:val="32"/>
              </w:rPr>
            </w:pPr>
            <w:r w:rsidRPr="00224B70">
              <w:rPr>
                <w:sz w:val="28"/>
                <w:szCs w:val="32"/>
              </w:rPr>
              <w:t xml:space="preserve">docker-entrypoint.sh redis ...  </w:t>
            </w:r>
          </w:p>
        </w:tc>
        <w:tc>
          <w:tcPr>
            <w:tcW w:w="2661" w:type="dxa"/>
          </w:tcPr>
          <w:p w14:paraId="413AAA0D" w14:textId="301F0BC5" w:rsidR="00434457" w:rsidRDefault="00283BEF" w:rsidP="00224B70">
            <w:pPr>
              <w:rPr>
                <w:b/>
                <w:bCs/>
                <w:sz w:val="28"/>
                <w:szCs w:val="32"/>
              </w:rPr>
            </w:pPr>
            <w:r w:rsidRPr="00224B70">
              <w:rPr>
                <w:sz w:val="28"/>
                <w:szCs w:val="32"/>
              </w:rPr>
              <w:t xml:space="preserve">Up      </w:t>
            </w:r>
          </w:p>
        </w:tc>
        <w:tc>
          <w:tcPr>
            <w:tcW w:w="2661" w:type="dxa"/>
          </w:tcPr>
          <w:p w14:paraId="7055C2A0" w14:textId="77777777" w:rsidR="00283BEF" w:rsidRPr="00224B70" w:rsidRDefault="00283BEF" w:rsidP="00283BEF">
            <w:pPr>
              <w:rPr>
                <w:sz w:val="28"/>
                <w:szCs w:val="32"/>
              </w:rPr>
            </w:pPr>
            <w:r w:rsidRPr="00224B70">
              <w:rPr>
                <w:sz w:val="28"/>
                <w:szCs w:val="32"/>
              </w:rPr>
              <w:t>0.0:6379-&gt;6379/tcp</w:t>
            </w:r>
          </w:p>
          <w:p w14:paraId="029A8C3E" w14:textId="77777777" w:rsidR="00434457" w:rsidRDefault="00434457" w:rsidP="00224B70">
            <w:pPr>
              <w:rPr>
                <w:b/>
                <w:bCs/>
                <w:sz w:val="28"/>
                <w:szCs w:val="32"/>
              </w:rPr>
            </w:pPr>
          </w:p>
        </w:tc>
      </w:tr>
      <w:tr w:rsidR="00283BEF" w14:paraId="0865AC2F" w14:textId="77777777" w:rsidTr="00434457">
        <w:tc>
          <w:tcPr>
            <w:tcW w:w="2660" w:type="dxa"/>
          </w:tcPr>
          <w:p w14:paraId="0DE9AD37" w14:textId="54EB537F" w:rsidR="00283BEF" w:rsidRPr="00224B70" w:rsidRDefault="00283BEF" w:rsidP="00224B70">
            <w:pPr>
              <w:rPr>
                <w:sz w:val="28"/>
                <w:szCs w:val="32"/>
              </w:rPr>
            </w:pPr>
            <w:r w:rsidRPr="00224B70">
              <w:rPr>
                <w:sz w:val="28"/>
                <w:szCs w:val="32"/>
              </w:rPr>
              <w:t xml:space="preserve">greenmatrix-timescaledb        </w:t>
            </w:r>
          </w:p>
        </w:tc>
        <w:tc>
          <w:tcPr>
            <w:tcW w:w="2660" w:type="dxa"/>
          </w:tcPr>
          <w:p w14:paraId="58A6D7DE" w14:textId="10AE1721" w:rsidR="00283BEF" w:rsidRDefault="00283BEF" w:rsidP="00224B70">
            <w:pPr>
              <w:rPr>
                <w:b/>
                <w:bCs/>
                <w:sz w:val="28"/>
                <w:szCs w:val="32"/>
              </w:rPr>
            </w:pPr>
            <w:r w:rsidRPr="00224B70">
              <w:rPr>
                <w:sz w:val="28"/>
                <w:szCs w:val="32"/>
              </w:rPr>
              <w:t xml:space="preserve">docker-entrypoint.sh postgres    </w:t>
            </w:r>
          </w:p>
        </w:tc>
        <w:tc>
          <w:tcPr>
            <w:tcW w:w="2661" w:type="dxa"/>
          </w:tcPr>
          <w:p w14:paraId="13B44508" w14:textId="32134CCC" w:rsidR="00283BEF" w:rsidRDefault="00283BEF" w:rsidP="00224B70">
            <w:pPr>
              <w:rPr>
                <w:b/>
                <w:bCs/>
                <w:sz w:val="28"/>
                <w:szCs w:val="32"/>
              </w:rPr>
            </w:pPr>
            <w:r w:rsidRPr="00224B70">
              <w:rPr>
                <w:sz w:val="28"/>
                <w:szCs w:val="32"/>
              </w:rPr>
              <w:t xml:space="preserve">Up      </w:t>
            </w:r>
          </w:p>
        </w:tc>
        <w:tc>
          <w:tcPr>
            <w:tcW w:w="2661" w:type="dxa"/>
          </w:tcPr>
          <w:p w14:paraId="33F4A621" w14:textId="77777777" w:rsidR="00283BEF" w:rsidRPr="00224B70" w:rsidRDefault="00283BEF" w:rsidP="00283BEF">
            <w:pPr>
              <w:rPr>
                <w:sz w:val="28"/>
                <w:szCs w:val="32"/>
              </w:rPr>
            </w:pPr>
            <w:r w:rsidRPr="00224B70">
              <w:rPr>
                <w:sz w:val="28"/>
                <w:szCs w:val="32"/>
              </w:rPr>
              <w:t>0.0.0.0:5433-&gt;5432/tcp</w:t>
            </w:r>
          </w:p>
          <w:p w14:paraId="05C8EE2B" w14:textId="77777777" w:rsidR="00283BEF" w:rsidRDefault="00283BEF" w:rsidP="00224B70">
            <w:pPr>
              <w:rPr>
                <w:b/>
                <w:bCs/>
                <w:sz w:val="28"/>
                <w:szCs w:val="32"/>
              </w:rPr>
            </w:pPr>
          </w:p>
        </w:tc>
      </w:tr>
    </w:tbl>
    <w:p w14:paraId="24F1230E" w14:textId="77777777" w:rsidR="006538BA" w:rsidRPr="006538BA" w:rsidRDefault="006538BA" w:rsidP="00224B70">
      <w:pPr>
        <w:rPr>
          <w:b/>
          <w:bCs/>
          <w:sz w:val="28"/>
          <w:szCs w:val="32"/>
        </w:rPr>
      </w:pPr>
    </w:p>
    <w:p w14:paraId="2C62F9E6" w14:textId="77777777" w:rsidR="00224B70" w:rsidRPr="00224B70" w:rsidRDefault="00224B70" w:rsidP="00224B70">
      <w:pPr>
        <w:rPr>
          <w:sz w:val="28"/>
          <w:szCs w:val="32"/>
        </w:rPr>
      </w:pPr>
    </w:p>
    <w:p w14:paraId="3FCAD4FA" w14:textId="0641E8DB" w:rsidR="00224B70" w:rsidRDefault="00224B70" w:rsidP="007C691F">
      <w:pPr>
        <w:pStyle w:val="Heading3"/>
        <w:rPr>
          <w:b w:val="0"/>
          <w:bCs/>
          <w:sz w:val="28"/>
          <w:szCs w:val="32"/>
        </w:rPr>
      </w:pPr>
      <w:r w:rsidRPr="006538BA">
        <w:rPr>
          <w:bCs/>
          <w:sz w:val="28"/>
          <w:szCs w:val="32"/>
        </w:rPr>
        <w:lastRenderedPageBreak/>
        <w:t>Access information</w:t>
      </w:r>
    </w:p>
    <w:tbl>
      <w:tblPr>
        <w:tblStyle w:val="TableGrid"/>
        <w:tblW w:w="0" w:type="auto"/>
        <w:tblLook w:val="04A0" w:firstRow="1" w:lastRow="0" w:firstColumn="1" w:lastColumn="0" w:noHBand="0" w:noVBand="1"/>
      </w:tblPr>
      <w:tblGrid>
        <w:gridCol w:w="3547"/>
        <w:gridCol w:w="3547"/>
        <w:gridCol w:w="3548"/>
      </w:tblGrid>
      <w:tr w:rsidR="00722B03" w14:paraId="677EE374" w14:textId="77777777" w:rsidTr="00722B03">
        <w:tc>
          <w:tcPr>
            <w:tcW w:w="3547" w:type="dxa"/>
          </w:tcPr>
          <w:p w14:paraId="4D42C826" w14:textId="1D4012EF" w:rsidR="00722B03" w:rsidRDefault="00722B03" w:rsidP="00224B70">
            <w:pPr>
              <w:rPr>
                <w:sz w:val="28"/>
                <w:szCs w:val="32"/>
              </w:rPr>
            </w:pPr>
            <w:r w:rsidRPr="00224B70">
              <w:rPr>
                <w:sz w:val="28"/>
                <w:szCs w:val="32"/>
              </w:rPr>
              <w:t>Service</w:t>
            </w:r>
          </w:p>
        </w:tc>
        <w:tc>
          <w:tcPr>
            <w:tcW w:w="3547" w:type="dxa"/>
          </w:tcPr>
          <w:p w14:paraId="16053033" w14:textId="4F28F0CD" w:rsidR="00722B03" w:rsidRDefault="00722B03" w:rsidP="00224B70">
            <w:pPr>
              <w:rPr>
                <w:sz w:val="28"/>
                <w:szCs w:val="32"/>
              </w:rPr>
            </w:pPr>
            <w:r w:rsidRPr="00224B70">
              <w:rPr>
                <w:sz w:val="28"/>
                <w:szCs w:val="32"/>
              </w:rPr>
              <w:t>UR</w:t>
            </w:r>
            <w:r>
              <w:rPr>
                <w:sz w:val="28"/>
                <w:szCs w:val="32"/>
              </w:rPr>
              <w:t>L</w:t>
            </w:r>
          </w:p>
        </w:tc>
        <w:tc>
          <w:tcPr>
            <w:tcW w:w="3548" w:type="dxa"/>
          </w:tcPr>
          <w:p w14:paraId="6016D890" w14:textId="03977E01" w:rsidR="00722B03" w:rsidRDefault="00722B03" w:rsidP="00224B70">
            <w:pPr>
              <w:rPr>
                <w:sz w:val="28"/>
                <w:szCs w:val="32"/>
              </w:rPr>
            </w:pPr>
            <w:r w:rsidRPr="00224B70">
              <w:rPr>
                <w:sz w:val="28"/>
                <w:szCs w:val="32"/>
              </w:rPr>
              <w:t>Default Credentials</w:t>
            </w:r>
          </w:p>
        </w:tc>
      </w:tr>
      <w:tr w:rsidR="00722B03" w14:paraId="3F499C41" w14:textId="77777777" w:rsidTr="00722B03">
        <w:tc>
          <w:tcPr>
            <w:tcW w:w="3547" w:type="dxa"/>
          </w:tcPr>
          <w:p w14:paraId="09E8BC80" w14:textId="59D7789C" w:rsidR="00722B03" w:rsidRDefault="00722B03" w:rsidP="00224B70">
            <w:pPr>
              <w:rPr>
                <w:sz w:val="28"/>
                <w:szCs w:val="32"/>
              </w:rPr>
            </w:pPr>
            <w:r w:rsidRPr="00224B70">
              <w:rPr>
                <w:sz w:val="28"/>
                <w:szCs w:val="32"/>
              </w:rPr>
              <w:t>Web Dashboard</w:t>
            </w:r>
          </w:p>
        </w:tc>
        <w:tc>
          <w:tcPr>
            <w:tcW w:w="3547" w:type="dxa"/>
          </w:tcPr>
          <w:p w14:paraId="4094286E" w14:textId="0480AA00" w:rsidR="00722B03" w:rsidRDefault="00722B03" w:rsidP="00224B70">
            <w:pPr>
              <w:rPr>
                <w:sz w:val="28"/>
                <w:szCs w:val="32"/>
              </w:rPr>
            </w:pPr>
            <w:r w:rsidRPr="00224B70">
              <w:rPr>
                <w:sz w:val="28"/>
                <w:szCs w:val="32"/>
              </w:rPr>
              <w:t>http://localhost:3000</w:t>
            </w:r>
          </w:p>
        </w:tc>
        <w:tc>
          <w:tcPr>
            <w:tcW w:w="3548" w:type="dxa"/>
          </w:tcPr>
          <w:p w14:paraId="0EDFEB11" w14:textId="2B1611FE" w:rsidR="00722B03" w:rsidRDefault="00722B03" w:rsidP="00224B70">
            <w:pPr>
              <w:rPr>
                <w:sz w:val="28"/>
                <w:szCs w:val="32"/>
              </w:rPr>
            </w:pPr>
            <w:r w:rsidRPr="00224B70">
              <w:rPr>
                <w:sz w:val="28"/>
                <w:szCs w:val="32"/>
              </w:rPr>
              <w:t>admin/admin</w:t>
            </w:r>
          </w:p>
        </w:tc>
      </w:tr>
      <w:tr w:rsidR="00722B03" w14:paraId="66891A3A" w14:textId="77777777" w:rsidTr="00722B03">
        <w:tc>
          <w:tcPr>
            <w:tcW w:w="3547" w:type="dxa"/>
          </w:tcPr>
          <w:p w14:paraId="05FC427B" w14:textId="400A4128" w:rsidR="00722B03" w:rsidRDefault="00722B03" w:rsidP="00224B70">
            <w:pPr>
              <w:rPr>
                <w:sz w:val="28"/>
                <w:szCs w:val="32"/>
              </w:rPr>
            </w:pPr>
            <w:r w:rsidRPr="00224B70">
              <w:rPr>
                <w:sz w:val="28"/>
                <w:szCs w:val="32"/>
              </w:rPr>
              <w:t>API Documentation</w:t>
            </w:r>
          </w:p>
        </w:tc>
        <w:tc>
          <w:tcPr>
            <w:tcW w:w="3547" w:type="dxa"/>
          </w:tcPr>
          <w:p w14:paraId="398F2C7F" w14:textId="5CA01634" w:rsidR="00722B03" w:rsidRDefault="00722B03" w:rsidP="00224B70">
            <w:pPr>
              <w:rPr>
                <w:sz w:val="28"/>
                <w:szCs w:val="32"/>
              </w:rPr>
            </w:pPr>
            <w:r w:rsidRPr="00224B70">
              <w:rPr>
                <w:sz w:val="28"/>
                <w:szCs w:val="32"/>
              </w:rPr>
              <w:t>http://localhost:8000/docs</w:t>
            </w:r>
          </w:p>
        </w:tc>
        <w:tc>
          <w:tcPr>
            <w:tcW w:w="3548" w:type="dxa"/>
          </w:tcPr>
          <w:p w14:paraId="44AAC660" w14:textId="7C23725F" w:rsidR="00722B03" w:rsidRDefault="00722B03" w:rsidP="00224B70">
            <w:pPr>
              <w:rPr>
                <w:sz w:val="28"/>
                <w:szCs w:val="32"/>
              </w:rPr>
            </w:pPr>
            <w:r w:rsidRPr="00224B70">
              <w:rPr>
                <w:sz w:val="28"/>
                <w:szCs w:val="32"/>
              </w:rPr>
              <w:t>N/A</w:t>
            </w:r>
          </w:p>
        </w:tc>
      </w:tr>
      <w:tr w:rsidR="00722B03" w14:paraId="2EA6B9EC" w14:textId="77777777" w:rsidTr="00722B03">
        <w:tc>
          <w:tcPr>
            <w:tcW w:w="3547" w:type="dxa"/>
          </w:tcPr>
          <w:p w14:paraId="34C01C9B" w14:textId="2B1AA31B" w:rsidR="00722B03" w:rsidRDefault="00722B03" w:rsidP="00224B70">
            <w:pPr>
              <w:rPr>
                <w:sz w:val="28"/>
                <w:szCs w:val="32"/>
              </w:rPr>
            </w:pPr>
            <w:r w:rsidRPr="00224B70">
              <w:rPr>
                <w:sz w:val="28"/>
                <w:szCs w:val="32"/>
              </w:rPr>
              <w:t>Airflow Monitoring</w:t>
            </w:r>
          </w:p>
        </w:tc>
        <w:tc>
          <w:tcPr>
            <w:tcW w:w="3547" w:type="dxa"/>
          </w:tcPr>
          <w:p w14:paraId="4916319C" w14:textId="0FDDE4ED" w:rsidR="00722B03" w:rsidRDefault="00722B03" w:rsidP="00224B70">
            <w:pPr>
              <w:rPr>
                <w:sz w:val="28"/>
                <w:szCs w:val="32"/>
              </w:rPr>
            </w:pPr>
            <w:r w:rsidRPr="00224B70">
              <w:rPr>
                <w:sz w:val="28"/>
                <w:szCs w:val="32"/>
              </w:rPr>
              <w:t>http://localhost:8080</w:t>
            </w:r>
          </w:p>
        </w:tc>
        <w:tc>
          <w:tcPr>
            <w:tcW w:w="3548" w:type="dxa"/>
          </w:tcPr>
          <w:p w14:paraId="737A1C90" w14:textId="6E988909" w:rsidR="00722B03" w:rsidRDefault="00722B03" w:rsidP="00224B70">
            <w:pPr>
              <w:rPr>
                <w:sz w:val="28"/>
                <w:szCs w:val="32"/>
              </w:rPr>
            </w:pPr>
            <w:r w:rsidRPr="00224B70">
              <w:rPr>
                <w:sz w:val="28"/>
                <w:szCs w:val="32"/>
              </w:rPr>
              <w:t>airflow/airflow</w:t>
            </w:r>
          </w:p>
        </w:tc>
      </w:tr>
      <w:tr w:rsidR="00722B03" w14:paraId="3C6EDE32" w14:textId="77777777" w:rsidTr="00722B03">
        <w:tc>
          <w:tcPr>
            <w:tcW w:w="3547" w:type="dxa"/>
          </w:tcPr>
          <w:p w14:paraId="4D376515" w14:textId="1118765C" w:rsidR="00722B03" w:rsidRDefault="00722B03" w:rsidP="00224B70">
            <w:pPr>
              <w:rPr>
                <w:sz w:val="28"/>
                <w:szCs w:val="32"/>
              </w:rPr>
            </w:pPr>
            <w:r w:rsidRPr="00224B70">
              <w:rPr>
                <w:sz w:val="28"/>
                <w:szCs w:val="32"/>
              </w:rPr>
              <w:t>Database Admin</w:t>
            </w:r>
          </w:p>
        </w:tc>
        <w:tc>
          <w:tcPr>
            <w:tcW w:w="3547" w:type="dxa"/>
          </w:tcPr>
          <w:p w14:paraId="612DA201" w14:textId="529EAB7D" w:rsidR="00722B03" w:rsidRDefault="00722B03" w:rsidP="00224B70">
            <w:pPr>
              <w:rPr>
                <w:sz w:val="28"/>
                <w:szCs w:val="32"/>
              </w:rPr>
            </w:pPr>
            <w:r w:rsidRPr="00224B70">
              <w:rPr>
                <w:sz w:val="28"/>
                <w:szCs w:val="32"/>
              </w:rPr>
              <w:t>localhost:5432</w:t>
            </w:r>
          </w:p>
        </w:tc>
        <w:tc>
          <w:tcPr>
            <w:tcW w:w="3548" w:type="dxa"/>
          </w:tcPr>
          <w:p w14:paraId="2EACF63A" w14:textId="051E4C1A" w:rsidR="00722B03" w:rsidRDefault="00722B03" w:rsidP="00224B70">
            <w:pPr>
              <w:rPr>
                <w:sz w:val="28"/>
                <w:szCs w:val="32"/>
              </w:rPr>
            </w:pPr>
            <w:r w:rsidRPr="00224B70">
              <w:rPr>
                <w:sz w:val="28"/>
                <w:szCs w:val="32"/>
              </w:rPr>
              <w:t>postgres/your_password</w:t>
            </w:r>
          </w:p>
        </w:tc>
      </w:tr>
    </w:tbl>
    <w:p w14:paraId="1F81EE3C" w14:textId="77777777" w:rsidR="00722B03" w:rsidRPr="00224B70" w:rsidRDefault="00722B03" w:rsidP="00224B70">
      <w:pPr>
        <w:rPr>
          <w:sz w:val="28"/>
          <w:szCs w:val="32"/>
        </w:rPr>
      </w:pPr>
    </w:p>
    <w:p w14:paraId="63595BB3" w14:textId="77777777" w:rsidR="00224B70" w:rsidRPr="00224B70" w:rsidRDefault="00224B70" w:rsidP="00224B70">
      <w:pPr>
        <w:rPr>
          <w:sz w:val="28"/>
          <w:szCs w:val="32"/>
        </w:rPr>
      </w:pPr>
    </w:p>
    <w:p w14:paraId="54ABD911" w14:textId="77777777" w:rsidR="00722B03" w:rsidRPr="00224B70" w:rsidRDefault="00722B03" w:rsidP="00224B70">
      <w:pPr>
        <w:rPr>
          <w:sz w:val="28"/>
          <w:szCs w:val="32"/>
        </w:rPr>
      </w:pPr>
    </w:p>
    <w:p w14:paraId="6F83DF04" w14:textId="52CC799E" w:rsidR="00224B70" w:rsidRPr="00722B03" w:rsidRDefault="00224B70" w:rsidP="007C691F">
      <w:pPr>
        <w:pStyle w:val="Heading1"/>
        <w:rPr>
          <w:b/>
          <w:bCs/>
          <w:szCs w:val="60"/>
        </w:rPr>
      </w:pPr>
      <w:r w:rsidRPr="00722B03">
        <w:rPr>
          <w:b/>
          <w:bCs/>
          <w:szCs w:val="60"/>
        </w:rPr>
        <w:t>Manual installation</w:t>
      </w:r>
    </w:p>
    <w:p w14:paraId="310F86C7" w14:textId="77777777" w:rsidR="00224B70" w:rsidRPr="006538BA" w:rsidRDefault="00224B70" w:rsidP="00224B70">
      <w:pPr>
        <w:rPr>
          <w:b/>
          <w:bCs/>
          <w:sz w:val="28"/>
          <w:szCs w:val="32"/>
        </w:rPr>
      </w:pPr>
    </w:p>
    <w:p w14:paraId="3BB2508B" w14:textId="64134860" w:rsidR="00224B70" w:rsidRPr="000E200B" w:rsidRDefault="00224B70" w:rsidP="007C691F">
      <w:pPr>
        <w:pStyle w:val="Heading2"/>
        <w:rPr>
          <w:b w:val="0"/>
          <w:bCs/>
          <w:szCs w:val="30"/>
        </w:rPr>
      </w:pPr>
      <w:r w:rsidRPr="000E200B">
        <w:rPr>
          <w:bCs/>
          <w:szCs w:val="30"/>
        </w:rPr>
        <w:t>Step 1: System preparation</w:t>
      </w:r>
    </w:p>
    <w:p w14:paraId="42C8AC94" w14:textId="77777777" w:rsidR="00224B70" w:rsidRPr="00224B70" w:rsidRDefault="00224B70" w:rsidP="00224B70">
      <w:pPr>
        <w:rPr>
          <w:sz w:val="28"/>
          <w:szCs w:val="32"/>
        </w:rPr>
      </w:pPr>
    </w:p>
    <w:p w14:paraId="27917991" w14:textId="77777777" w:rsidR="00224B70" w:rsidRPr="00224B70" w:rsidRDefault="00224B70" w:rsidP="00224B70">
      <w:pPr>
        <w:rPr>
          <w:sz w:val="28"/>
          <w:szCs w:val="32"/>
        </w:rPr>
      </w:pPr>
      <w:r w:rsidRPr="00224B70">
        <w:rPr>
          <w:sz w:val="28"/>
          <w:szCs w:val="32"/>
        </w:rPr>
        <w:t>```bash</w:t>
      </w:r>
    </w:p>
    <w:p w14:paraId="12F17450" w14:textId="66E64180" w:rsidR="00224B70" w:rsidRPr="00224B70" w:rsidRDefault="00224B70" w:rsidP="00224B70">
      <w:pPr>
        <w:rPr>
          <w:sz w:val="28"/>
          <w:szCs w:val="32"/>
        </w:rPr>
      </w:pPr>
      <w:r w:rsidRPr="00432157">
        <w:rPr>
          <w:b/>
          <w:bCs/>
          <w:sz w:val="28"/>
          <w:szCs w:val="32"/>
        </w:rPr>
        <w:t>Create application directory</w:t>
      </w:r>
    </w:p>
    <w:p w14:paraId="5407E339" w14:textId="77777777" w:rsidR="00224B70" w:rsidRPr="00224B70" w:rsidRDefault="00224B70" w:rsidP="00224B70">
      <w:pPr>
        <w:rPr>
          <w:sz w:val="28"/>
          <w:szCs w:val="32"/>
        </w:rPr>
      </w:pPr>
      <w:r w:rsidRPr="00224B70">
        <w:rPr>
          <w:sz w:val="28"/>
          <w:szCs w:val="32"/>
        </w:rPr>
        <w:t>sudo mkdir -p /opt/greenmatrix</w:t>
      </w:r>
    </w:p>
    <w:p w14:paraId="4DA4EA75" w14:textId="77777777" w:rsidR="00224B70" w:rsidRPr="00224B70" w:rsidRDefault="00224B70" w:rsidP="00224B70">
      <w:pPr>
        <w:rPr>
          <w:sz w:val="28"/>
          <w:szCs w:val="32"/>
        </w:rPr>
      </w:pPr>
      <w:r w:rsidRPr="00224B70">
        <w:rPr>
          <w:sz w:val="28"/>
          <w:szCs w:val="32"/>
        </w:rPr>
        <w:t>sudo chown $USER:$USER /opt/greenmatrix</w:t>
      </w:r>
    </w:p>
    <w:p w14:paraId="4AC361CC" w14:textId="77777777" w:rsidR="00224B70" w:rsidRPr="00224B70" w:rsidRDefault="00224B70" w:rsidP="00224B70">
      <w:pPr>
        <w:rPr>
          <w:sz w:val="28"/>
          <w:szCs w:val="32"/>
        </w:rPr>
      </w:pPr>
      <w:r w:rsidRPr="00224B70">
        <w:rPr>
          <w:sz w:val="28"/>
          <w:szCs w:val="32"/>
        </w:rPr>
        <w:t>cd /opt/greenmatrix</w:t>
      </w:r>
    </w:p>
    <w:p w14:paraId="448B9A0A" w14:textId="77777777" w:rsidR="00224B70" w:rsidRPr="00224B70" w:rsidRDefault="00224B70" w:rsidP="00224B70">
      <w:pPr>
        <w:rPr>
          <w:sz w:val="28"/>
          <w:szCs w:val="32"/>
        </w:rPr>
      </w:pPr>
    </w:p>
    <w:p w14:paraId="3AA13DB0" w14:textId="02C07D98" w:rsidR="00224B70" w:rsidRPr="00224B70" w:rsidRDefault="00224B70" w:rsidP="00224B70">
      <w:pPr>
        <w:rPr>
          <w:sz w:val="28"/>
          <w:szCs w:val="32"/>
        </w:rPr>
      </w:pPr>
      <w:r w:rsidRPr="00432157">
        <w:rPr>
          <w:b/>
          <w:bCs/>
          <w:sz w:val="28"/>
          <w:szCs w:val="32"/>
        </w:rPr>
        <w:t>Clone repository</w:t>
      </w:r>
    </w:p>
    <w:p w14:paraId="56C84A6C" w14:textId="77777777" w:rsidR="00224B70" w:rsidRPr="00224B70" w:rsidRDefault="00224B70" w:rsidP="00224B70">
      <w:pPr>
        <w:rPr>
          <w:sz w:val="28"/>
          <w:szCs w:val="32"/>
        </w:rPr>
      </w:pPr>
      <w:r w:rsidRPr="00224B70">
        <w:rPr>
          <w:sz w:val="28"/>
          <w:szCs w:val="32"/>
        </w:rPr>
        <w:t>git clone https://github.com/your-org/greenmatrix.git .</w:t>
      </w:r>
    </w:p>
    <w:p w14:paraId="5CDC07FF" w14:textId="77777777" w:rsidR="00224B70" w:rsidRPr="00224B70" w:rsidRDefault="00224B70" w:rsidP="00224B70">
      <w:pPr>
        <w:rPr>
          <w:sz w:val="28"/>
          <w:szCs w:val="32"/>
        </w:rPr>
      </w:pPr>
      <w:r w:rsidRPr="00224B70">
        <w:rPr>
          <w:sz w:val="28"/>
          <w:szCs w:val="32"/>
        </w:rPr>
        <w:t>```</w:t>
      </w:r>
    </w:p>
    <w:p w14:paraId="002B97A9" w14:textId="77777777" w:rsidR="00224B70" w:rsidRPr="00224B70" w:rsidRDefault="00224B70" w:rsidP="00224B70">
      <w:pPr>
        <w:rPr>
          <w:sz w:val="28"/>
          <w:szCs w:val="32"/>
        </w:rPr>
      </w:pPr>
    </w:p>
    <w:p w14:paraId="2365CF97" w14:textId="298EC877" w:rsidR="00224B70" w:rsidRPr="000E200B" w:rsidRDefault="00224B70" w:rsidP="007C691F">
      <w:pPr>
        <w:pStyle w:val="Heading2"/>
        <w:rPr>
          <w:b w:val="0"/>
          <w:bCs/>
          <w:szCs w:val="30"/>
        </w:rPr>
      </w:pPr>
      <w:r w:rsidRPr="000E200B">
        <w:rPr>
          <w:bCs/>
          <w:szCs w:val="30"/>
        </w:rPr>
        <w:t>Step 2: Python environment setup</w:t>
      </w:r>
    </w:p>
    <w:p w14:paraId="13D9993E" w14:textId="77777777" w:rsidR="00224B70" w:rsidRPr="00224B70" w:rsidRDefault="00224B70" w:rsidP="00224B70">
      <w:pPr>
        <w:rPr>
          <w:sz w:val="28"/>
          <w:szCs w:val="32"/>
        </w:rPr>
      </w:pPr>
    </w:p>
    <w:p w14:paraId="1DD8A908" w14:textId="77777777" w:rsidR="00224B70" w:rsidRPr="00224B70" w:rsidRDefault="00224B70" w:rsidP="00224B70">
      <w:pPr>
        <w:rPr>
          <w:sz w:val="28"/>
          <w:szCs w:val="32"/>
        </w:rPr>
      </w:pPr>
      <w:r w:rsidRPr="00224B70">
        <w:rPr>
          <w:sz w:val="28"/>
          <w:szCs w:val="32"/>
        </w:rPr>
        <w:t>```bash</w:t>
      </w:r>
    </w:p>
    <w:p w14:paraId="1BD952A7" w14:textId="44C58780" w:rsidR="00224B70" w:rsidRPr="00224B70" w:rsidRDefault="00224B70" w:rsidP="00224B70">
      <w:pPr>
        <w:rPr>
          <w:sz w:val="28"/>
          <w:szCs w:val="32"/>
        </w:rPr>
      </w:pPr>
      <w:r w:rsidRPr="00432157">
        <w:rPr>
          <w:b/>
          <w:bCs/>
          <w:sz w:val="28"/>
          <w:szCs w:val="32"/>
        </w:rPr>
        <w:t>Install Python dependencies</w:t>
      </w:r>
    </w:p>
    <w:p w14:paraId="7B4493BA" w14:textId="77777777" w:rsidR="00224B70" w:rsidRPr="00224B70" w:rsidRDefault="00224B70" w:rsidP="00224B70">
      <w:pPr>
        <w:rPr>
          <w:sz w:val="28"/>
          <w:szCs w:val="32"/>
        </w:rPr>
      </w:pPr>
      <w:r w:rsidRPr="00224B70">
        <w:rPr>
          <w:sz w:val="28"/>
          <w:szCs w:val="32"/>
        </w:rPr>
        <w:lastRenderedPageBreak/>
        <w:t>sudo apt install -y python3 python3-pip python3-venv python3-dev</w:t>
      </w:r>
    </w:p>
    <w:p w14:paraId="10E43637" w14:textId="77777777" w:rsidR="00224B70" w:rsidRPr="00224B70" w:rsidRDefault="00224B70" w:rsidP="00224B70">
      <w:pPr>
        <w:rPr>
          <w:sz w:val="28"/>
          <w:szCs w:val="32"/>
        </w:rPr>
      </w:pPr>
    </w:p>
    <w:p w14:paraId="1E00A856" w14:textId="4438BC12" w:rsidR="00224B70" w:rsidRPr="00224B70" w:rsidRDefault="00224B70" w:rsidP="00224B70">
      <w:pPr>
        <w:rPr>
          <w:sz w:val="28"/>
          <w:szCs w:val="32"/>
        </w:rPr>
      </w:pPr>
      <w:r w:rsidRPr="00432157">
        <w:rPr>
          <w:b/>
          <w:bCs/>
          <w:sz w:val="28"/>
          <w:szCs w:val="32"/>
        </w:rPr>
        <w:t>Create virtual environment</w:t>
      </w:r>
    </w:p>
    <w:p w14:paraId="1A46A23E" w14:textId="77777777" w:rsidR="00224B70" w:rsidRPr="00224B70" w:rsidRDefault="00224B70" w:rsidP="00224B70">
      <w:pPr>
        <w:rPr>
          <w:sz w:val="28"/>
          <w:szCs w:val="32"/>
        </w:rPr>
      </w:pPr>
      <w:r w:rsidRPr="00224B70">
        <w:rPr>
          <w:sz w:val="28"/>
          <w:szCs w:val="32"/>
        </w:rPr>
        <w:t>python3 -m venv venv</w:t>
      </w:r>
    </w:p>
    <w:p w14:paraId="22CAE470" w14:textId="77777777" w:rsidR="00224B70" w:rsidRPr="00224B70" w:rsidRDefault="00224B70" w:rsidP="00224B70">
      <w:pPr>
        <w:rPr>
          <w:sz w:val="28"/>
          <w:szCs w:val="32"/>
        </w:rPr>
      </w:pPr>
      <w:r w:rsidRPr="00224B70">
        <w:rPr>
          <w:sz w:val="28"/>
          <w:szCs w:val="32"/>
        </w:rPr>
        <w:t>source venv/bin/activate</w:t>
      </w:r>
    </w:p>
    <w:p w14:paraId="5CAA7434" w14:textId="77777777" w:rsidR="00224B70" w:rsidRPr="00224B70" w:rsidRDefault="00224B70" w:rsidP="00224B70">
      <w:pPr>
        <w:rPr>
          <w:sz w:val="28"/>
          <w:szCs w:val="32"/>
        </w:rPr>
      </w:pPr>
    </w:p>
    <w:p w14:paraId="1238CEBA" w14:textId="74E99E07" w:rsidR="00224B70" w:rsidRPr="00224B70" w:rsidRDefault="00224B70" w:rsidP="00224B70">
      <w:pPr>
        <w:rPr>
          <w:sz w:val="28"/>
          <w:szCs w:val="32"/>
        </w:rPr>
      </w:pPr>
      <w:r w:rsidRPr="00432157">
        <w:rPr>
          <w:b/>
          <w:bCs/>
          <w:sz w:val="28"/>
          <w:szCs w:val="32"/>
        </w:rPr>
        <w:t>Install Python packages</w:t>
      </w:r>
    </w:p>
    <w:p w14:paraId="285F7543" w14:textId="77777777" w:rsidR="00224B70" w:rsidRPr="00224B70" w:rsidRDefault="00224B70" w:rsidP="00224B70">
      <w:pPr>
        <w:rPr>
          <w:sz w:val="28"/>
          <w:szCs w:val="32"/>
        </w:rPr>
      </w:pPr>
      <w:r w:rsidRPr="00224B70">
        <w:rPr>
          <w:sz w:val="28"/>
          <w:szCs w:val="32"/>
        </w:rPr>
        <w:t>pip install -r requirements.txt</w:t>
      </w:r>
    </w:p>
    <w:p w14:paraId="71224DF3" w14:textId="77777777" w:rsidR="00224B70" w:rsidRPr="00224B70" w:rsidRDefault="00224B70" w:rsidP="00224B70">
      <w:pPr>
        <w:rPr>
          <w:sz w:val="28"/>
          <w:szCs w:val="32"/>
        </w:rPr>
      </w:pPr>
      <w:r w:rsidRPr="00224B70">
        <w:rPr>
          <w:sz w:val="28"/>
          <w:szCs w:val="32"/>
        </w:rPr>
        <w:t>pip install -r backend/requirements.txt</w:t>
      </w:r>
    </w:p>
    <w:p w14:paraId="4C154F79" w14:textId="77777777" w:rsidR="00224B70" w:rsidRPr="00224B70" w:rsidRDefault="00224B70" w:rsidP="00224B70">
      <w:pPr>
        <w:rPr>
          <w:sz w:val="28"/>
          <w:szCs w:val="32"/>
        </w:rPr>
      </w:pPr>
      <w:r w:rsidRPr="00224B70">
        <w:rPr>
          <w:sz w:val="28"/>
          <w:szCs w:val="32"/>
        </w:rPr>
        <w:t>```</w:t>
      </w:r>
    </w:p>
    <w:p w14:paraId="6896B9E2" w14:textId="77777777" w:rsidR="00224B70" w:rsidRPr="00283BEF" w:rsidRDefault="00224B70" w:rsidP="00224B70">
      <w:pPr>
        <w:rPr>
          <w:b/>
          <w:bCs/>
          <w:sz w:val="28"/>
          <w:szCs w:val="32"/>
        </w:rPr>
      </w:pPr>
    </w:p>
    <w:p w14:paraId="796606A3" w14:textId="57622868" w:rsidR="00224B70" w:rsidRPr="000E200B" w:rsidRDefault="00224B70" w:rsidP="007C691F">
      <w:pPr>
        <w:pStyle w:val="Heading2"/>
        <w:rPr>
          <w:b w:val="0"/>
          <w:bCs/>
          <w:szCs w:val="30"/>
        </w:rPr>
      </w:pPr>
      <w:r w:rsidRPr="000E200B">
        <w:rPr>
          <w:bCs/>
          <w:szCs w:val="30"/>
        </w:rPr>
        <w:t>Step 3: Database setup</w:t>
      </w:r>
    </w:p>
    <w:p w14:paraId="5A199EDD" w14:textId="77777777" w:rsidR="00224B70" w:rsidRPr="00224B70" w:rsidRDefault="00224B70" w:rsidP="00224B70">
      <w:pPr>
        <w:rPr>
          <w:sz w:val="28"/>
          <w:szCs w:val="32"/>
        </w:rPr>
      </w:pPr>
    </w:p>
    <w:p w14:paraId="23F063AC" w14:textId="77777777" w:rsidR="00224B70" w:rsidRPr="00224B70" w:rsidRDefault="00224B70" w:rsidP="00224B70">
      <w:pPr>
        <w:rPr>
          <w:sz w:val="28"/>
          <w:szCs w:val="32"/>
        </w:rPr>
      </w:pPr>
      <w:r w:rsidRPr="00224B70">
        <w:rPr>
          <w:sz w:val="28"/>
          <w:szCs w:val="32"/>
        </w:rPr>
        <w:t>```bash</w:t>
      </w:r>
    </w:p>
    <w:p w14:paraId="582C79BA" w14:textId="2D6C4C22" w:rsidR="00224B70" w:rsidRPr="00224B70" w:rsidRDefault="00224B70" w:rsidP="00224B70">
      <w:pPr>
        <w:rPr>
          <w:sz w:val="28"/>
          <w:szCs w:val="32"/>
        </w:rPr>
      </w:pPr>
      <w:r w:rsidRPr="00432157">
        <w:rPr>
          <w:b/>
          <w:bCs/>
          <w:sz w:val="28"/>
          <w:szCs w:val="32"/>
        </w:rPr>
        <w:t>Install PostgreSQL</w:t>
      </w:r>
    </w:p>
    <w:p w14:paraId="3D46AFE9" w14:textId="77777777" w:rsidR="00224B70" w:rsidRPr="00224B70" w:rsidRDefault="00224B70" w:rsidP="00224B70">
      <w:pPr>
        <w:rPr>
          <w:sz w:val="28"/>
          <w:szCs w:val="32"/>
        </w:rPr>
      </w:pPr>
      <w:r w:rsidRPr="00224B70">
        <w:rPr>
          <w:sz w:val="28"/>
          <w:szCs w:val="32"/>
        </w:rPr>
        <w:t>sudo apt install -y postgresql postgresql-contrib</w:t>
      </w:r>
    </w:p>
    <w:p w14:paraId="5BD7413A" w14:textId="77777777" w:rsidR="00224B70" w:rsidRPr="00224B70" w:rsidRDefault="00224B70" w:rsidP="00224B70">
      <w:pPr>
        <w:rPr>
          <w:sz w:val="28"/>
          <w:szCs w:val="32"/>
        </w:rPr>
      </w:pPr>
    </w:p>
    <w:p w14:paraId="6BEE4820" w14:textId="6AFC72BD" w:rsidR="00224B70" w:rsidRPr="00224B70" w:rsidRDefault="00224B70" w:rsidP="00224B70">
      <w:pPr>
        <w:rPr>
          <w:sz w:val="28"/>
          <w:szCs w:val="32"/>
        </w:rPr>
      </w:pPr>
      <w:r w:rsidRPr="00432157">
        <w:rPr>
          <w:b/>
          <w:bCs/>
          <w:sz w:val="28"/>
          <w:szCs w:val="32"/>
        </w:rPr>
        <w:t>Create databases</w:t>
      </w:r>
    </w:p>
    <w:p w14:paraId="2F51EFB5" w14:textId="77777777" w:rsidR="00224B70" w:rsidRPr="00224B70" w:rsidRDefault="00224B70" w:rsidP="00224B70">
      <w:pPr>
        <w:rPr>
          <w:sz w:val="28"/>
          <w:szCs w:val="32"/>
        </w:rPr>
      </w:pPr>
      <w:r w:rsidRPr="00224B70">
        <w:rPr>
          <w:sz w:val="28"/>
          <w:szCs w:val="32"/>
        </w:rPr>
        <w:t>sudo -u postgres createdb greenmatrix</w:t>
      </w:r>
    </w:p>
    <w:p w14:paraId="7565C4CC" w14:textId="77777777" w:rsidR="00224B70" w:rsidRPr="00224B70" w:rsidRDefault="00224B70" w:rsidP="00224B70">
      <w:pPr>
        <w:rPr>
          <w:sz w:val="28"/>
          <w:szCs w:val="32"/>
        </w:rPr>
      </w:pPr>
      <w:r w:rsidRPr="00224B70">
        <w:rPr>
          <w:sz w:val="28"/>
          <w:szCs w:val="32"/>
        </w:rPr>
        <w:t>sudo -u postgres createdb Model_Recommendation_DB</w:t>
      </w:r>
    </w:p>
    <w:p w14:paraId="5C3BC257" w14:textId="77777777" w:rsidR="00224B70" w:rsidRPr="00224B70" w:rsidRDefault="00224B70" w:rsidP="00224B70">
      <w:pPr>
        <w:rPr>
          <w:sz w:val="28"/>
          <w:szCs w:val="32"/>
        </w:rPr>
      </w:pPr>
      <w:r w:rsidRPr="00224B70">
        <w:rPr>
          <w:sz w:val="28"/>
          <w:szCs w:val="32"/>
        </w:rPr>
        <w:t>sudo -u postgres createdb Metrics_db</w:t>
      </w:r>
    </w:p>
    <w:p w14:paraId="7B9B63BC" w14:textId="77777777" w:rsidR="00224B70" w:rsidRPr="00224B70" w:rsidRDefault="00224B70" w:rsidP="00224B70">
      <w:pPr>
        <w:rPr>
          <w:sz w:val="28"/>
          <w:szCs w:val="32"/>
        </w:rPr>
      </w:pPr>
    </w:p>
    <w:p w14:paraId="134E253A" w14:textId="09B39C59" w:rsidR="00224B70" w:rsidRPr="00224B70" w:rsidRDefault="00224B70" w:rsidP="00224B70">
      <w:pPr>
        <w:rPr>
          <w:sz w:val="28"/>
          <w:szCs w:val="32"/>
        </w:rPr>
      </w:pPr>
      <w:r w:rsidRPr="00432157">
        <w:rPr>
          <w:b/>
          <w:bCs/>
          <w:sz w:val="28"/>
          <w:szCs w:val="32"/>
        </w:rPr>
        <w:t>Install TimescaleDB</w:t>
      </w:r>
    </w:p>
    <w:p w14:paraId="37F6D459" w14:textId="77777777" w:rsidR="00224B70" w:rsidRPr="00224B70" w:rsidRDefault="00224B70" w:rsidP="00224B70">
      <w:pPr>
        <w:rPr>
          <w:sz w:val="28"/>
          <w:szCs w:val="32"/>
        </w:rPr>
      </w:pPr>
      <w:r w:rsidRPr="00224B70">
        <w:rPr>
          <w:sz w:val="28"/>
          <w:szCs w:val="32"/>
        </w:rPr>
        <w:t>sudo apt install -y timescaledb-postgresql-15</w:t>
      </w:r>
    </w:p>
    <w:p w14:paraId="133D2F9A" w14:textId="77777777" w:rsidR="00224B70" w:rsidRPr="00224B70" w:rsidRDefault="00224B70" w:rsidP="00224B70">
      <w:pPr>
        <w:rPr>
          <w:sz w:val="28"/>
          <w:szCs w:val="32"/>
        </w:rPr>
      </w:pPr>
    </w:p>
    <w:p w14:paraId="2D57F58C" w14:textId="6EF4832D" w:rsidR="00224B70" w:rsidRPr="00224B70" w:rsidRDefault="00224B70" w:rsidP="00224B70">
      <w:pPr>
        <w:rPr>
          <w:sz w:val="28"/>
          <w:szCs w:val="32"/>
        </w:rPr>
      </w:pPr>
      <w:r w:rsidRPr="00432157">
        <w:rPr>
          <w:b/>
          <w:bCs/>
          <w:sz w:val="28"/>
          <w:szCs w:val="32"/>
        </w:rPr>
        <w:t>Initialize database schema</w:t>
      </w:r>
    </w:p>
    <w:p w14:paraId="2273C418" w14:textId="77777777" w:rsidR="00224B70" w:rsidRPr="00224B70" w:rsidRDefault="00224B70" w:rsidP="00224B70">
      <w:pPr>
        <w:rPr>
          <w:sz w:val="28"/>
          <w:szCs w:val="32"/>
        </w:rPr>
      </w:pPr>
      <w:r w:rsidRPr="00224B70">
        <w:rPr>
          <w:sz w:val="28"/>
          <w:szCs w:val="32"/>
        </w:rPr>
        <w:t>python -c "from backend.app.database import init_db; init_db()"</w:t>
      </w:r>
    </w:p>
    <w:p w14:paraId="4E368417" w14:textId="77777777" w:rsidR="00224B70" w:rsidRPr="00224B70" w:rsidRDefault="00224B70" w:rsidP="00224B70">
      <w:pPr>
        <w:rPr>
          <w:sz w:val="28"/>
          <w:szCs w:val="32"/>
        </w:rPr>
      </w:pPr>
      <w:r w:rsidRPr="00224B70">
        <w:rPr>
          <w:sz w:val="28"/>
          <w:szCs w:val="32"/>
        </w:rPr>
        <w:t>```</w:t>
      </w:r>
    </w:p>
    <w:p w14:paraId="1C76491D" w14:textId="77777777" w:rsidR="00224B70" w:rsidRPr="00224B70" w:rsidRDefault="00224B70" w:rsidP="00224B70">
      <w:pPr>
        <w:rPr>
          <w:sz w:val="28"/>
          <w:szCs w:val="32"/>
        </w:rPr>
      </w:pPr>
    </w:p>
    <w:p w14:paraId="00DFA073" w14:textId="1F1794C8" w:rsidR="00224B70" w:rsidRPr="000E200B" w:rsidRDefault="00224B70" w:rsidP="007C691F">
      <w:pPr>
        <w:pStyle w:val="Heading2"/>
        <w:rPr>
          <w:b w:val="0"/>
          <w:bCs/>
          <w:szCs w:val="30"/>
        </w:rPr>
      </w:pPr>
      <w:r w:rsidRPr="000E200B">
        <w:rPr>
          <w:bCs/>
          <w:szCs w:val="30"/>
        </w:rPr>
        <w:lastRenderedPageBreak/>
        <w:t>Step 4: Backend service configuration</w:t>
      </w:r>
    </w:p>
    <w:p w14:paraId="1E1B171F" w14:textId="77777777" w:rsidR="00224B70" w:rsidRPr="00224B70" w:rsidRDefault="00224B70" w:rsidP="00224B70">
      <w:pPr>
        <w:rPr>
          <w:sz w:val="28"/>
          <w:szCs w:val="32"/>
        </w:rPr>
      </w:pPr>
    </w:p>
    <w:p w14:paraId="1052D4B6" w14:textId="77777777" w:rsidR="00224B70" w:rsidRPr="00224B70" w:rsidRDefault="00224B70" w:rsidP="00224B70">
      <w:pPr>
        <w:rPr>
          <w:sz w:val="28"/>
          <w:szCs w:val="32"/>
        </w:rPr>
      </w:pPr>
      <w:r w:rsidRPr="00224B70">
        <w:rPr>
          <w:sz w:val="28"/>
          <w:szCs w:val="32"/>
        </w:rPr>
        <w:t>Create systemd service:</w:t>
      </w:r>
    </w:p>
    <w:p w14:paraId="54B6FDEE" w14:textId="77777777" w:rsidR="00224B70" w:rsidRPr="00224B70" w:rsidRDefault="00224B70" w:rsidP="00224B70">
      <w:pPr>
        <w:rPr>
          <w:sz w:val="28"/>
          <w:szCs w:val="32"/>
        </w:rPr>
      </w:pPr>
    </w:p>
    <w:p w14:paraId="0B387150" w14:textId="77777777" w:rsidR="00224B70" w:rsidRPr="00224B70" w:rsidRDefault="00224B70" w:rsidP="00224B70">
      <w:pPr>
        <w:rPr>
          <w:sz w:val="28"/>
          <w:szCs w:val="32"/>
        </w:rPr>
      </w:pPr>
      <w:r w:rsidRPr="00224B70">
        <w:rPr>
          <w:sz w:val="28"/>
          <w:szCs w:val="32"/>
        </w:rPr>
        <w:t>```bash</w:t>
      </w:r>
    </w:p>
    <w:p w14:paraId="0F5FBDC4" w14:textId="77777777" w:rsidR="00224B70" w:rsidRPr="00224B70" w:rsidRDefault="00224B70" w:rsidP="00224B70">
      <w:pPr>
        <w:rPr>
          <w:sz w:val="28"/>
          <w:szCs w:val="32"/>
        </w:rPr>
      </w:pPr>
      <w:r w:rsidRPr="00224B70">
        <w:rPr>
          <w:sz w:val="28"/>
          <w:szCs w:val="32"/>
        </w:rPr>
        <w:t>sudo tee /etc/systemd/system/greenmatrix-backend.service &gt; /dev/null &lt;&lt;EOF</w:t>
      </w:r>
    </w:p>
    <w:p w14:paraId="66FFC86A" w14:textId="77777777" w:rsidR="00224B70" w:rsidRPr="00224B70" w:rsidRDefault="00224B70" w:rsidP="00224B70">
      <w:pPr>
        <w:rPr>
          <w:sz w:val="28"/>
          <w:szCs w:val="32"/>
        </w:rPr>
      </w:pPr>
      <w:r w:rsidRPr="00224B70">
        <w:rPr>
          <w:sz w:val="28"/>
          <w:szCs w:val="32"/>
        </w:rPr>
        <w:t>[Unit]</w:t>
      </w:r>
    </w:p>
    <w:p w14:paraId="7DB87DE5" w14:textId="77777777" w:rsidR="00224B70" w:rsidRPr="00224B70" w:rsidRDefault="00224B70" w:rsidP="00224B70">
      <w:pPr>
        <w:rPr>
          <w:sz w:val="28"/>
          <w:szCs w:val="32"/>
        </w:rPr>
      </w:pPr>
      <w:r w:rsidRPr="00224B70">
        <w:rPr>
          <w:sz w:val="28"/>
          <w:szCs w:val="32"/>
        </w:rPr>
        <w:t>Description=GreenMatrix Backend API</w:t>
      </w:r>
    </w:p>
    <w:p w14:paraId="29C2AFE8" w14:textId="77777777" w:rsidR="00224B70" w:rsidRPr="00224B70" w:rsidRDefault="00224B70" w:rsidP="00224B70">
      <w:pPr>
        <w:rPr>
          <w:sz w:val="28"/>
          <w:szCs w:val="32"/>
        </w:rPr>
      </w:pPr>
      <w:r w:rsidRPr="00224B70">
        <w:rPr>
          <w:sz w:val="28"/>
          <w:szCs w:val="32"/>
        </w:rPr>
        <w:t>After=network.target postgresql.service</w:t>
      </w:r>
    </w:p>
    <w:p w14:paraId="2CE3188C" w14:textId="77777777" w:rsidR="00224B70" w:rsidRPr="00224B70" w:rsidRDefault="00224B70" w:rsidP="00224B70">
      <w:pPr>
        <w:rPr>
          <w:sz w:val="28"/>
          <w:szCs w:val="32"/>
        </w:rPr>
      </w:pPr>
    </w:p>
    <w:p w14:paraId="1F316E5B" w14:textId="77777777" w:rsidR="00224B70" w:rsidRPr="00224B70" w:rsidRDefault="00224B70" w:rsidP="00224B70">
      <w:pPr>
        <w:rPr>
          <w:sz w:val="28"/>
          <w:szCs w:val="32"/>
        </w:rPr>
      </w:pPr>
      <w:r w:rsidRPr="00224B70">
        <w:rPr>
          <w:sz w:val="28"/>
          <w:szCs w:val="32"/>
        </w:rPr>
        <w:t>[Service]</w:t>
      </w:r>
    </w:p>
    <w:p w14:paraId="46635513" w14:textId="77777777" w:rsidR="00224B70" w:rsidRPr="00224B70" w:rsidRDefault="00224B70" w:rsidP="00224B70">
      <w:pPr>
        <w:rPr>
          <w:sz w:val="28"/>
          <w:szCs w:val="32"/>
        </w:rPr>
      </w:pPr>
      <w:r w:rsidRPr="00224B70">
        <w:rPr>
          <w:sz w:val="28"/>
          <w:szCs w:val="32"/>
        </w:rPr>
        <w:t>Type=simple</w:t>
      </w:r>
    </w:p>
    <w:p w14:paraId="6BC3A6B2" w14:textId="77777777" w:rsidR="00224B70" w:rsidRPr="00224B70" w:rsidRDefault="00224B70" w:rsidP="00224B70">
      <w:pPr>
        <w:rPr>
          <w:sz w:val="28"/>
          <w:szCs w:val="32"/>
        </w:rPr>
      </w:pPr>
      <w:r w:rsidRPr="00224B70">
        <w:rPr>
          <w:sz w:val="28"/>
          <w:szCs w:val="32"/>
        </w:rPr>
        <w:t>User=$USER</w:t>
      </w:r>
    </w:p>
    <w:p w14:paraId="4BDEF0FA" w14:textId="77777777" w:rsidR="00224B70" w:rsidRPr="00224B70" w:rsidRDefault="00224B70" w:rsidP="00224B70">
      <w:pPr>
        <w:rPr>
          <w:sz w:val="28"/>
          <w:szCs w:val="32"/>
        </w:rPr>
      </w:pPr>
      <w:r w:rsidRPr="00224B70">
        <w:rPr>
          <w:sz w:val="28"/>
          <w:szCs w:val="32"/>
        </w:rPr>
        <w:t>WorkingDirectory=/opt/greenmatrix/backend</w:t>
      </w:r>
    </w:p>
    <w:p w14:paraId="42CF7977" w14:textId="77777777" w:rsidR="00224B70" w:rsidRPr="00224B70" w:rsidRDefault="00224B70" w:rsidP="00224B70">
      <w:pPr>
        <w:rPr>
          <w:sz w:val="28"/>
          <w:szCs w:val="32"/>
        </w:rPr>
      </w:pPr>
      <w:r w:rsidRPr="00224B70">
        <w:rPr>
          <w:sz w:val="28"/>
          <w:szCs w:val="32"/>
        </w:rPr>
        <w:t>Environment=PATH=/opt/greenmatrix/venv/bin</w:t>
      </w:r>
    </w:p>
    <w:p w14:paraId="2C73B17C" w14:textId="77777777" w:rsidR="00224B70" w:rsidRPr="00224B70" w:rsidRDefault="00224B70" w:rsidP="00224B70">
      <w:pPr>
        <w:rPr>
          <w:sz w:val="28"/>
          <w:szCs w:val="32"/>
        </w:rPr>
      </w:pPr>
      <w:r w:rsidRPr="00224B70">
        <w:rPr>
          <w:sz w:val="28"/>
          <w:szCs w:val="32"/>
        </w:rPr>
        <w:t>ExecStart=/opt/greenmatrix/venv/bin/python run.py</w:t>
      </w:r>
    </w:p>
    <w:p w14:paraId="6D6CA10F" w14:textId="77777777" w:rsidR="00224B70" w:rsidRPr="00224B70" w:rsidRDefault="00224B70" w:rsidP="00224B70">
      <w:pPr>
        <w:rPr>
          <w:sz w:val="28"/>
          <w:szCs w:val="32"/>
        </w:rPr>
      </w:pPr>
      <w:r w:rsidRPr="00224B70">
        <w:rPr>
          <w:sz w:val="28"/>
          <w:szCs w:val="32"/>
        </w:rPr>
        <w:t>Restart=always</w:t>
      </w:r>
    </w:p>
    <w:p w14:paraId="7B6BB36F" w14:textId="77777777" w:rsidR="00224B70" w:rsidRPr="00224B70" w:rsidRDefault="00224B70" w:rsidP="00224B70">
      <w:pPr>
        <w:rPr>
          <w:sz w:val="28"/>
          <w:szCs w:val="32"/>
        </w:rPr>
      </w:pPr>
    </w:p>
    <w:p w14:paraId="6DCF943F" w14:textId="77777777" w:rsidR="00224B70" w:rsidRPr="00224B70" w:rsidRDefault="00224B70" w:rsidP="00224B70">
      <w:pPr>
        <w:rPr>
          <w:sz w:val="28"/>
          <w:szCs w:val="32"/>
        </w:rPr>
      </w:pPr>
      <w:r w:rsidRPr="00224B70">
        <w:rPr>
          <w:sz w:val="28"/>
          <w:szCs w:val="32"/>
        </w:rPr>
        <w:t>[Install]</w:t>
      </w:r>
    </w:p>
    <w:p w14:paraId="4F771685" w14:textId="77777777" w:rsidR="00224B70" w:rsidRPr="00224B70" w:rsidRDefault="00224B70" w:rsidP="00224B70">
      <w:pPr>
        <w:rPr>
          <w:sz w:val="28"/>
          <w:szCs w:val="32"/>
        </w:rPr>
      </w:pPr>
      <w:r w:rsidRPr="00224B70">
        <w:rPr>
          <w:sz w:val="28"/>
          <w:szCs w:val="32"/>
        </w:rPr>
        <w:t>WantedBy=multi-user.target</w:t>
      </w:r>
    </w:p>
    <w:p w14:paraId="26A7B9DE" w14:textId="77777777" w:rsidR="00224B70" w:rsidRPr="00224B70" w:rsidRDefault="00224B70" w:rsidP="00224B70">
      <w:pPr>
        <w:rPr>
          <w:sz w:val="28"/>
          <w:szCs w:val="32"/>
        </w:rPr>
      </w:pPr>
      <w:r w:rsidRPr="00224B70">
        <w:rPr>
          <w:sz w:val="28"/>
          <w:szCs w:val="32"/>
        </w:rPr>
        <w:t>EOF</w:t>
      </w:r>
    </w:p>
    <w:p w14:paraId="0B92536B" w14:textId="77777777" w:rsidR="00224B70" w:rsidRPr="00224B70" w:rsidRDefault="00224B70" w:rsidP="00224B70">
      <w:pPr>
        <w:rPr>
          <w:sz w:val="28"/>
          <w:szCs w:val="32"/>
        </w:rPr>
      </w:pPr>
      <w:r w:rsidRPr="00224B70">
        <w:rPr>
          <w:sz w:val="28"/>
          <w:szCs w:val="32"/>
        </w:rPr>
        <w:t>```</w:t>
      </w:r>
    </w:p>
    <w:p w14:paraId="0796D437" w14:textId="77777777" w:rsidR="00224B70" w:rsidRPr="00224B70" w:rsidRDefault="00224B70" w:rsidP="00224B70">
      <w:pPr>
        <w:rPr>
          <w:sz w:val="28"/>
          <w:szCs w:val="32"/>
        </w:rPr>
      </w:pPr>
    </w:p>
    <w:p w14:paraId="4057F921" w14:textId="77777777" w:rsidR="00224B70" w:rsidRPr="00224B70" w:rsidRDefault="00224B70" w:rsidP="00224B70">
      <w:pPr>
        <w:rPr>
          <w:sz w:val="28"/>
          <w:szCs w:val="32"/>
        </w:rPr>
      </w:pPr>
      <w:r w:rsidRPr="00224B70">
        <w:rPr>
          <w:sz w:val="28"/>
          <w:szCs w:val="32"/>
        </w:rPr>
        <w:t>Start backend service:</w:t>
      </w:r>
    </w:p>
    <w:p w14:paraId="09FD34D8" w14:textId="77777777" w:rsidR="00224B70" w:rsidRPr="00224B70" w:rsidRDefault="00224B70" w:rsidP="00224B70">
      <w:pPr>
        <w:rPr>
          <w:sz w:val="28"/>
          <w:szCs w:val="32"/>
        </w:rPr>
      </w:pPr>
    </w:p>
    <w:p w14:paraId="51E0EB61" w14:textId="77777777" w:rsidR="00224B70" w:rsidRPr="00224B70" w:rsidRDefault="00224B70" w:rsidP="00224B70">
      <w:pPr>
        <w:rPr>
          <w:sz w:val="28"/>
          <w:szCs w:val="32"/>
        </w:rPr>
      </w:pPr>
      <w:r w:rsidRPr="00224B70">
        <w:rPr>
          <w:sz w:val="28"/>
          <w:szCs w:val="32"/>
        </w:rPr>
        <w:t>```bash</w:t>
      </w:r>
    </w:p>
    <w:p w14:paraId="3CB2C8D2" w14:textId="77777777" w:rsidR="00224B70" w:rsidRPr="00224B70" w:rsidRDefault="00224B70" w:rsidP="00224B70">
      <w:pPr>
        <w:rPr>
          <w:sz w:val="28"/>
          <w:szCs w:val="32"/>
        </w:rPr>
      </w:pPr>
      <w:r w:rsidRPr="00224B70">
        <w:rPr>
          <w:sz w:val="28"/>
          <w:szCs w:val="32"/>
        </w:rPr>
        <w:t>sudo systemctl daemon-reload</w:t>
      </w:r>
    </w:p>
    <w:p w14:paraId="31CEFF4D" w14:textId="77777777" w:rsidR="00224B70" w:rsidRPr="00224B70" w:rsidRDefault="00224B70" w:rsidP="00224B70">
      <w:pPr>
        <w:rPr>
          <w:sz w:val="28"/>
          <w:szCs w:val="32"/>
        </w:rPr>
      </w:pPr>
      <w:r w:rsidRPr="00224B70">
        <w:rPr>
          <w:sz w:val="28"/>
          <w:szCs w:val="32"/>
        </w:rPr>
        <w:t>sudo systemctl enable greenmatrix-backend</w:t>
      </w:r>
    </w:p>
    <w:p w14:paraId="6D24ECBC" w14:textId="77777777" w:rsidR="00224B70" w:rsidRPr="00224B70" w:rsidRDefault="00224B70" w:rsidP="00224B70">
      <w:pPr>
        <w:rPr>
          <w:sz w:val="28"/>
          <w:szCs w:val="32"/>
        </w:rPr>
      </w:pPr>
      <w:r w:rsidRPr="00224B70">
        <w:rPr>
          <w:sz w:val="28"/>
          <w:szCs w:val="32"/>
        </w:rPr>
        <w:t>sudo systemctl start greenmatrix-backend</w:t>
      </w:r>
    </w:p>
    <w:p w14:paraId="3C9AD83E" w14:textId="77777777" w:rsidR="00224B70" w:rsidRPr="00224B70" w:rsidRDefault="00224B70" w:rsidP="00224B70">
      <w:pPr>
        <w:rPr>
          <w:sz w:val="28"/>
          <w:szCs w:val="32"/>
        </w:rPr>
      </w:pPr>
      <w:r w:rsidRPr="00224B70">
        <w:rPr>
          <w:sz w:val="28"/>
          <w:szCs w:val="32"/>
        </w:rPr>
        <w:t>```</w:t>
      </w:r>
    </w:p>
    <w:p w14:paraId="46F196D7" w14:textId="51A56146" w:rsidR="00224B70" w:rsidRPr="00283BEF" w:rsidRDefault="00224B70" w:rsidP="000E200B">
      <w:pPr>
        <w:pStyle w:val="Heading2"/>
        <w:rPr>
          <w:b w:val="0"/>
          <w:bCs/>
          <w:sz w:val="28"/>
          <w:szCs w:val="32"/>
        </w:rPr>
      </w:pPr>
      <w:r w:rsidRPr="00283BEF">
        <w:rPr>
          <w:bCs/>
          <w:sz w:val="28"/>
          <w:szCs w:val="32"/>
        </w:rPr>
        <w:lastRenderedPageBreak/>
        <w:t>Step 5: Frontend setup</w:t>
      </w:r>
    </w:p>
    <w:p w14:paraId="3D349DE2" w14:textId="77777777" w:rsidR="00224B70" w:rsidRPr="00224B70" w:rsidRDefault="00224B70" w:rsidP="00224B70">
      <w:pPr>
        <w:rPr>
          <w:sz w:val="28"/>
          <w:szCs w:val="32"/>
        </w:rPr>
      </w:pPr>
    </w:p>
    <w:p w14:paraId="2699B088" w14:textId="77777777" w:rsidR="00224B70" w:rsidRPr="00224B70" w:rsidRDefault="00224B70" w:rsidP="00224B70">
      <w:pPr>
        <w:rPr>
          <w:sz w:val="28"/>
          <w:szCs w:val="32"/>
        </w:rPr>
      </w:pPr>
      <w:r w:rsidRPr="00224B70">
        <w:rPr>
          <w:sz w:val="28"/>
          <w:szCs w:val="32"/>
        </w:rPr>
        <w:t>Install Node.js:</w:t>
      </w:r>
    </w:p>
    <w:p w14:paraId="71162B8B" w14:textId="77777777" w:rsidR="00224B70" w:rsidRPr="00224B70" w:rsidRDefault="00224B70" w:rsidP="00224B70">
      <w:pPr>
        <w:rPr>
          <w:sz w:val="28"/>
          <w:szCs w:val="32"/>
        </w:rPr>
      </w:pPr>
    </w:p>
    <w:p w14:paraId="7A91610A" w14:textId="77777777" w:rsidR="00224B70" w:rsidRPr="00224B70" w:rsidRDefault="00224B70" w:rsidP="00224B70">
      <w:pPr>
        <w:rPr>
          <w:sz w:val="28"/>
          <w:szCs w:val="32"/>
        </w:rPr>
      </w:pPr>
      <w:r w:rsidRPr="00224B70">
        <w:rPr>
          <w:sz w:val="28"/>
          <w:szCs w:val="32"/>
        </w:rPr>
        <w:t>```bash</w:t>
      </w:r>
    </w:p>
    <w:p w14:paraId="3644AC0D" w14:textId="77777777" w:rsidR="00224B70" w:rsidRPr="00224B70" w:rsidRDefault="00224B70" w:rsidP="00224B70">
      <w:pPr>
        <w:rPr>
          <w:sz w:val="28"/>
          <w:szCs w:val="32"/>
        </w:rPr>
      </w:pPr>
      <w:r w:rsidRPr="00224B70">
        <w:rPr>
          <w:sz w:val="28"/>
          <w:szCs w:val="32"/>
        </w:rPr>
        <w:t>curl -fsSL https://deb.nodesource.com/setup_18.x | sudo -E bash -</w:t>
      </w:r>
    </w:p>
    <w:p w14:paraId="03894C76" w14:textId="77777777" w:rsidR="00224B70" w:rsidRPr="00224B70" w:rsidRDefault="00224B70" w:rsidP="00224B70">
      <w:pPr>
        <w:rPr>
          <w:sz w:val="28"/>
          <w:szCs w:val="32"/>
        </w:rPr>
      </w:pPr>
      <w:r w:rsidRPr="00224B70">
        <w:rPr>
          <w:sz w:val="28"/>
          <w:szCs w:val="32"/>
        </w:rPr>
        <w:t>sudo apt install -y nodejs</w:t>
      </w:r>
    </w:p>
    <w:p w14:paraId="45470742" w14:textId="77777777" w:rsidR="00224B70" w:rsidRPr="00224B70" w:rsidRDefault="00224B70" w:rsidP="00224B70">
      <w:pPr>
        <w:rPr>
          <w:sz w:val="28"/>
          <w:szCs w:val="32"/>
        </w:rPr>
      </w:pPr>
      <w:r w:rsidRPr="00224B70">
        <w:rPr>
          <w:sz w:val="28"/>
          <w:szCs w:val="32"/>
        </w:rPr>
        <w:t>```</w:t>
      </w:r>
    </w:p>
    <w:p w14:paraId="50EE5840" w14:textId="77777777" w:rsidR="00224B70" w:rsidRPr="00224B70" w:rsidRDefault="00224B70" w:rsidP="00224B70">
      <w:pPr>
        <w:rPr>
          <w:sz w:val="28"/>
          <w:szCs w:val="32"/>
        </w:rPr>
      </w:pPr>
    </w:p>
    <w:p w14:paraId="62BC70F4" w14:textId="77777777" w:rsidR="00224B70" w:rsidRPr="00224B70" w:rsidRDefault="00224B70" w:rsidP="00224B70">
      <w:pPr>
        <w:rPr>
          <w:sz w:val="28"/>
          <w:szCs w:val="32"/>
        </w:rPr>
      </w:pPr>
      <w:r w:rsidRPr="00224B70">
        <w:rPr>
          <w:sz w:val="28"/>
          <w:szCs w:val="32"/>
        </w:rPr>
        <w:t>Build frontend:</w:t>
      </w:r>
    </w:p>
    <w:p w14:paraId="72463B72" w14:textId="77777777" w:rsidR="00224B70" w:rsidRPr="00224B70" w:rsidRDefault="00224B70" w:rsidP="00224B70">
      <w:pPr>
        <w:rPr>
          <w:sz w:val="28"/>
          <w:szCs w:val="32"/>
        </w:rPr>
      </w:pPr>
    </w:p>
    <w:p w14:paraId="0B637975" w14:textId="77777777" w:rsidR="00224B70" w:rsidRPr="00224B70" w:rsidRDefault="00224B70" w:rsidP="00224B70">
      <w:pPr>
        <w:rPr>
          <w:sz w:val="28"/>
          <w:szCs w:val="32"/>
        </w:rPr>
      </w:pPr>
      <w:r w:rsidRPr="00224B70">
        <w:rPr>
          <w:sz w:val="28"/>
          <w:szCs w:val="32"/>
        </w:rPr>
        <w:t>```bash</w:t>
      </w:r>
    </w:p>
    <w:p w14:paraId="0237267E" w14:textId="77777777" w:rsidR="00224B70" w:rsidRPr="00224B70" w:rsidRDefault="00224B70" w:rsidP="00224B70">
      <w:pPr>
        <w:rPr>
          <w:sz w:val="28"/>
          <w:szCs w:val="32"/>
        </w:rPr>
      </w:pPr>
      <w:r w:rsidRPr="00224B70">
        <w:rPr>
          <w:sz w:val="28"/>
          <w:szCs w:val="32"/>
        </w:rPr>
        <w:t>cd vite-project</w:t>
      </w:r>
    </w:p>
    <w:p w14:paraId="18CC70F7" w14:textId="77777777" w:rsidR="00224B70" w:rsidRPr="00224B70" w:rsidRDefault="00224B70" w:rsidP="00224B70">
      <w:pPr>
        <w:rPr>
          <w:sz w:val="28"/>
          <w:szCs w:val="32"/>
        </w:rPr>
      </w:pPr>
      <w:r w:rsidRPr="00224B70">
        <w:rPr>
          <w:sz w:val="28"/>
          <w:szCs w:val="32"/>
        </w:rPr>
        <w:t>npm install</w:t>
      </w:r>
    </w:p>
    <w:p w14:paraId="76166841" w14:textId="77777777" w:rsidR="00224B70" w:rsidRPr="00224B70" w:rsidRDefault="00224B70" w:rsidP="00224B70">
      <w:pPr>
        <w:rPr>
          <w:sz w:val="28"/>
          <w:szCs w:val="32"/>
        </w:rPr>
      </w:pPr>
      <w:r w:rsidRPr="00224B70">
        <w:rPr>
          <w:sz w:val="28"/>
          <w:szCs w:val="32"/>
        </w:rPr>
        <w:t>npm run build</w:t>
      </w:r>
    </w:p>
    <w:p w14:paraId="54AA831E" w14:textId="77777777" w:rsidR="00224B70" w:rsidRPr="00224B70" w:rsidRDefault="00224B70" w:rsidP="00224B70">
      <w:pPr>
        <w:rPr>
          <w:sz w:val="28"/>
          <w:szCs w:val="32"/>
        </w:rPr>
      </w:pPr>
      <w:r w:rsidRPr="00224B70">
        <w:rPr>
          <w:sz w:val="28"/>
          <w:szCs w:val="32"/>
        </w:rPr>
        <w:t>```</w:t>
      </w:r>
    </w:p>
    <w:p w14:paraId="2C74F954" w14:textId="77777777" w:rsidR="00224B70" w:rsidRPr="00224B70" w:rsidRDefault="00224B70" w:rsidP="00224B70">
      <w:pPr>
        <w:rPr>
          <w:sz w:val="28"/>
          <w:szCs w:val="32"/>
        </w:rPr>
      </w:pPr>
    </w:p>
    <w:p w14:paraId="1E8DE6C8" w14:textId="77777777" w:rsidR="00224B70" w:rsidRPr="00224B70" w:rsidRDefault="00224B70" w:rsidP="00224B70">
      <w:pPr>
        <w:rPr>
          <w:sz w:val="28"/>
          <w:szCs w:val="32"/>
        </w:rPr>
      </w:pPr>
      <w:r w:rsidRPr="00224B70">
        <w:rPr>
          <w:sz w:val="28"/>
          <w:szCs w:val="32"/>
        </w:rPr>
        <w:t>Install and configure Nginx:</w:t>
      </w:r>
    </w:p>
    <w:p w14:paraId="44DB4346" w14:textId="77777777" w:rsidR="00224B70" w:rsidRPr="00224B70" w:rsidRDefault="00224B70" w:rsidP="00224B70">
      <w:pPr>
        <w:rPr>
          <w:sz w:val="28"/>
          <w:szCs w:val="32"/>
        </w:rPr>
      </w:pPr>
    </w:p>
    <w:p w14:paraId="2AB0AC3F" w14:textId="77777777" w:rsidR="00224B70" w:rsidRPr="00224B70" w:rsidRDefault="00224B70" w:rsidP="00224B70">
      <w:pPr>
        <w:rPr>
          <w:sz w:val="28"/>
          <w:szCs w:val="32"/>
        </w:rPr>
      </w:pPr>
      <w:r w:rsidRPr="00224B70">
        <w:rPr>
          <w:sz w:val="28"/>
          <w:szCs w:val="32"/>
        </w:rPr>
        <w:t>```bash</w:t>
      </w:r>
    </w:p>
    <w:p w14:paraId="56CCC23B" w14:textId="77777777" w:rsidR="00224B70" w:rsidRPr="00224B70" w:rsidRDefault="00224B70" w:rsidP="00224B70">
      <w:pPr>
        <w:rPr>
          <w:sz w:val="28"/>
          <w:szCs w:val="32"/>
        </w:rPr>
      </w:pPr>
      <w:r w:rsidRPr="00224B70">
        <w:rPr>
          <w:sz w:val="28"/>
          <w:szCs w:val="32"/>
        </w:rPr>
        <w:t>sudo apt install -y nginx</w:t>
      </w:r>
    </w:p>
    <w:p w14:paraId="08442701" w14:textId="77777777" w:rsidR="00224B70" w:rsidRPr="00224B70" w:rsidRDefault="00224B70" w:rsidP="00224B70">
      <w:pPr>
        <w:rPr>
          <w:sz w:val="28"/>
          <w:szCs w:val="32"/>
        </w:rPr>
      </w:pPr>
    </w:p>
    <w:p w14:paraId="39991579" w14:textId="77777777" w:rsidR="00224B70" w:rsidRPr="00224B70" w:rsidRDefault="00224B70" w:rsidP="00224B70">
      <w:pPr>
        <w:rPr>
          <w:sz w:val="28"/>
          <w:szCs w:val="32"/>
        </w:rPr>
      </w:pPr>
      <w:r w:rsidRPr="00224B70">
        <w:rPr>
          <w:sz w:val="28"/>
          <w:szCs w:val="32"/>
        </w:rPr>
        <w:t># Configure Nginx</w:t>
      </w:r>
    </w:p>
    <w:p w14:paraId="40D9A111" w14:textId="77777777" w:rsidR="00224B70" w:rsidRPr="00224B70" w:rsidRDefault="00224B70" w:rsidP="00224B70">
      <w:pPr>
        <w:rPr>
          <w:sz w:val="28"/>
          <w:szCs w:val="32"/>
        </w:rPr>
      </w:pPr>
      <w:r w:rsidRPr="00224B70">
        <w:rPr>
          <w:sz w:val="28"/>
          <w:szCs w:val="32"/>
        </w:rPr>
        <w:t>sudo tee /etc/nginx/sites-available/greenmatrix &gt; /dev/null &lt;&lt;EOF</w:t>
      </w:r>
    </w:p>
    <w:p w14:paraId="7804E868" w14:textId="77777777" w:rsidR="00224B70" w:rsidRPr="00224B70" w:rsidRDefault="00224B70" w:rsidP="00224B70">
      <w:pPr>
        <w:rPr>
          <w:sz w:val="28"/>
          <w:szCs w:val="32"/>
        </w:rPr>
      </w:pPr>
      <w:r w:rsidRPr="00224B70">
        <w:rPr>
          <w:sz w:val="28"/>
          <w:szCs w:val="32"/>
        </w:rPr>
        <w:t>server {</w:t>
      </w:r>
    </w:p>
    <w:p w14:paraId="6F54D8D0" w14:textId="77777777" w:rsidR="00224B70" w:rsidRPr="00224B70" w:rsidRDefault="00224B70" w:rsidP="00224B70">
      <w:pPr>
        <w:rPr>
          <w:sz w:val="28"/>
          <w:szCs w:val="32"/>
        </w:rPr>
      </w:pPr>
      <w:r w:rsidRPr="00224B70">
        <w:rPr>
          <w:sz w:val="28"/>
          <w:szCs w:val="32"/>
        </w:rPr>
        <w:t xml:space="preserve">    listen 80;</w:t>
      </w:r>
    </w:p>
    <w:p w14:paraId="250E874B" w14:textId="77777777" w:rsidR="00224B70" w:rsidRPr="00224B70" w:rsidRDefault="00224B70" w:rsidP="00224B70">
      <w:pPr>
        <w:rPr>
          <w:sz w:val="28"/>
          <w:szCs w:val="32"/>
        </w:rPr>
      </w:pPr>
      <w:r w:rsidRPr="00224B70">
        <w:rPr>
          <w:sz w:val="28"/>
          <w:szCs w:val="32"/>
        </w:rPr>
        <w:t xml:space="preserve">    server_name localhost;</w:t>
      </w:r>
    </w:p>
    <w:p w14:paraId="39691918" w14:textId="77777777" w:rsidR="00224B70" w:rsidRPr="00224B70" w:rsidRDefault="00224B70" w:rsidP="00224B70">
      <w:pPr>
        <w:rPr>
          <w:sz w:val="28"/>
          <w:szCs w:val="32"/>
        </w:rPr>
      </w:pPr>
      <w:r w:rsidRPr="00224B70">
        <w:rPr>
          <w:sz w:val="28"/>
          <w:szCs w:val="32"/>
        </w:rPr>
        <w:t xml:space="preserve">    </w:t>
      </w:r>
    </w:p>
    <w:p w14:paraId="0FF48730" w14:textId="77777777" w:rsidR="00224B70" w:rsidRPr="00224B70" w:rsidRDefault="00224B70" w:rsidP="00224B70">
      <w:pPr>
        <w:rPr>
          <w:sz w:val="28"/>
          <w:szCs w:val="32"/>
        </w:rPr>
      </w:pPr>
      <w:r w:rsidRPr="00224B70">
        <w:rPr>
          <w:sz w:val="28"/>
          <w:szCs w:val="32"/>
        </w:rPr>
        <w:t xml:space="preserve">    location / {</w:t>
      </w:r>
    </w:p>
    <w:p w14:paraId="32F2EB45" w14:textId="77777777" w:rsidR="00224B70" w:rsidRPr="00224B70" w:rsidRDefault="00224B70" w:rsidP="00224B70">
      <w:pPr>
        <w:rPr>
          <w:sz w:val="28"/>
          <w:szCs w:val="32"/>
        </w:rPr>
      </w:pPr>
      <w:r w:rsidRPr="00224B70">
        <w:rPr>
          <w:sz w:val="28"/>
          <w:szCs w:val="32"/>
        </w:rPr>
        <w:t xml:space="preserve">        root /opt/greenmatrix/vite-project/dist;</w:t>
      </w:r>
    </w:p>
    <w:p w14:paraId="2C387DB3" w14:textId="77777777" w:rsidR="00224B70" w:rsidRPr="00224B70" w:rsidRDefault="00224B70" w:rsidP="00224B70">
      <w:pPr>
        <w:rPr>
          <w:sz w:val="28"/>
          <w:szCs w:val="32"/>
        </w:rPr>
      </w:pPr>
      <w:r w:rsidRPr="00224B70">
        <w:rPr>
          <w:sz w:val="28"/>
          <w:szCs w:val="32"/>
        </w:rPr>
        <w:lastRenderedPageBreak/>
        <w:t xml:space="preserve">        try_files \$uri \$uri/ /index.html;</w:t>
      </w:r>
    </w:p>
    <w:p w14:paraId="0E3B0862" w14:textId="77777777" w:rsidR="00224B70" w:rsidRPr="00224B70" w:rsidRDefault="00224B70" w:rsidP="00224B70">
      <w:pPr>
        <w:rPr>
          <w:sz w:val="28"/>
          <w:szCs w:val="32"/>
        </w:rPr>
      </w:pPr>
      <w:r w:rsidRPr="00224B70">
        <w:rPr>
          <w:sz w:val="28"/>
          <w:szCs w:val="32"/>
        </w:rPr>
        <w:t xml:space="preserve">    }</w:t>
      </w:r>
    </w:p>
    <w:p w14:paraId="09BD4E9A" w14:textId="77777777" w:rsidR="00224B70" w:rsidRPr="00224B70" w:rsidRDefault="00224B70" w:rsidP="00224B70">
      <w:pPr>
        <w:rPr>
          <w:sz w:val="28"/>
          <w:szCs w:val="32"/>
        </w:rPr>
      </w:pPr>
      <w:r w:rsidRPr="00224B70">
        <w:rPr>
          <w:sz w:val="28"/>
          <w:szCs w:val="32"/>
        </w:rPr>
        <w:t xml:space="preserve">    </w:t>
      </w:r>
    </w:p>
    <w:p w14:paraId="3E7D29DC" w14:textId="77777777" w:rsidR="00224B70" w:rsidRPr="00224B70" w:rsidRDefault="00224B70" w:rsidP="00224B70">
      <w:pPr>
        <w:rPr>
          <w:sz w:val="28"/>
          <w:szCs w:val="32"/>
        </w:rPr>
      </w:pPr>
      <w:r w:rsidRPr="00224B70">
        <w:rPr>
          <w:sz w:val="28"/>
          <w:szCs w:val="32"/>
        </w:rPr>
        <w:t xml:space="preserve">    location /api {</w:t>
      </w:r>
    </w:p>
    <w:p w14:paraId="62BBB470" w14:textId="77777777" w:rsidR="00224B70" w:rsidRPr="00224B70" w:rsidRDefault="00224B70" w:rsidP="00224B70">
      <w:pPr>
        <w:rPr>
          <w:sz w:val="28"/>
          <w:szCs w:val="32"/>
        </w:rPr>
      </w:pPr>
      <w:r w:rsidRPr="00224B70">
        <w:rPr>
          <w:sz w:val="28"/>
          <w:szCs w:val="32"/>
        </w:rPr>
        <w:t xml:space="preserve">        proxy_pass http://localhost:8000;</w:t>
      </w:r>
    </w:p>
    <w:p w14:paraId="56060C85" w14:textId="77777777" w:rsidR="00224B70" w:rsidRPr="00224B70" w:rsidRDefault="00224B70" w:rsidP="00224B70">
      <w:pPr>
        <w:rPr>
          <w:sz w:val="28"/>
          <w:szCs w:val="32"/>
        </w:rPr>
      </w:pPr>
      <w:r w:rsidRPr="00224B70">
        <w:rPr>
          <w:sz w:val="28"/>
          <w:szCs w:val="32"/>
        </w:rPr>
        <w:t xml:space="preserve">        proxy_set_header Host \$host;</w:t>
      </w:r>
    </w:p>
    <w:p w14:paraId="411B305E" w14:textId="77777777" w:rsidR="00224B70" w:rsidRPr="00224B70" w:rsidRDefault="00224B70" w:rsidP="00224B70">
      <w:pPr>
        <w:rPr>
          <w:sz w:val="28"/>
          <w:szCs w:val="32"/>
        </w:rPr>
      </w:pPr>
      <w:r w:rsidRPr="00224B70">
        <w:rPr>
          <w:sz w:val="28"/>
          <w:szCs w:val="32"/>
        </w:rPr>
        <w:t xml:space="preserve">        proxy_set_header X-Real-IP \$remote_addr;</w:t>
      </w:r>
    </w:p>
    <w:p w14:paraId="4B1B6F1F" w14:textId="77777777" w:rsidR="00224B70" w:rsidRPr="00224B70" w:rsidRDefault="00224B70" w:rsidP="00224B70">
      <w:pPr>
        <w:rPr>
          <w:sz w:val="28"/>
          <w:szCs w:val="32"/>
        </w:rPr>
      </w:pPr>
      <w:r w:rsidRPr="00224B70">
        <w:rPr>
          <w:sz w:val="28"/>
          <w:szCs w:val="32"/>
        </w:rPr>
        <w:t xml:space="preserve">    }</w:t>
      </w:r>
    </w:p>
    <w:p w14:paraId="7682E475" w14:textId="77777777" w:rsidR="00224B70" w:rsidRPr="00224B70" w:rsidRDefault="00224B70" w:rsidP="00224B70">
      <w:pPr>
        <w:rPr>
          <w:sz w:val="28"/>
          <w:szCs w:val="32"/>
        </w:rPr>
      </w:pPr>
      <w:r w:rsidRPr="00224B70">
        <w:rPr>
          <w:sz w:val="28"/>
          <w:szCs w:val="32"/>
        </w:rPr>
        <w:t>}</w:t>
      </w:r>
    </w:p>
    <w:p w14:paraId="1683416F" w14:textId="77777777" w:rsidR="00224B70" w:rsidRPr="00224B70" w:rsidRDefault="00224B70" w:rsidP="00224B70">
      <w:pPr>
        <w:rPr>
          <w:sz w:val="28"/>
          <w:szCs w:val="32"/>
        </w:rPr>
      </w:pPr>
      <w:r w:rsidRPr="00224B70">
        <w:rPr>
          <w:sz w:val="28"/>
          <w:szCs w:val="32"/>
        </w:rPr>
        <w:t>EOF</w:t>
      </w:r>
    </w:p>
    <w:p w14:paraId="44720C93" w14:textId="77777777" w:rsidR="00224B70" w:rsidRPr="00224B70" w:rsidRDefault="00224B70" w:rsidP="00224B70">
      <w:pPr>
        <w:rPr>
          <w:sz w:val="28"/>
          <w:szCs w:val="32"/>
        </w:rPr>
      </w:pPr>
    </w:p>
    <w:p w14:paraId="665947A8" w14:textId="7B623334" w:rsidR="00224B70" w:rsidRPr="00224B70" w:rsidRDefault="00224B70" w:rsidP="00224B70">
      <w:pPr>
        <w:rPr>
          <w:sz w:val="28"/>
          <w:szCs w:val="32"/>
        </w:rPr>
      </w:pPr>
      <w:r w:rsidRPr="00283BEF">
        <w:rPr>
          <w:b/>
          <w:bCs/>
          <w:sz w:val="28"/>
          <w:szCs w:val="32"/>
        </w:rPr>
        <w:t>Enable site</w:t>
      </w:r>
    </w:p>
    <w:p w14:paraId="0A1ED339" w14:textId="77777777" w:rsidR="00224B70" w:rsidRPr="00224B70" w:rsidRDefault="00224B70" w:rsidP="00224B70">
      <w:pPr>
        <w:rPr>
          <w:sz w:val="28"/>
          <w:szCs w:val="32"/>
        </w:rPr>
      </w:pPr>
      <w:r w:rsidRPr="00224B70">
        <w:rPr>
          <w:sz w:val="28"/>
          <w:szCs w:val="32"/>
        </w:rPr>
        <w:t>sudo ln -s /etc/nginx/sites-available/greenmatrix /etc/nginx/sites-enabled/</w:t>
      </w:r>
    </w:p>
    <w:p w14:paraId="5B99E75B" w14:textId="77777777" w:rsidR="00224B70" w:rsidRPr="00224B70" w:rsidRDefault="00224B70" w:rsidP="00224B70">
      <w:pPr>
        <w:rPr>
          <w:sz w:val="28"/>
          <w:szCs w:val="32"/>
        </w:rPr>
      </w:pPr>
      <w:r w:rsidRPr="00224B70">
        <w:rPr>
          <w:sz w:val="28"/>
          <w:szCs w:val="32"/>
        </w:rPr>
        <w:t>sudo nginx -t</w:t>
      </w:r>
    </w:p>
    <w:p w14:paraId="3A4D69FF" w14:textId="77777777" w:rsidR="00224B70" w:rsidRPr="00224B70" w:rsidRDefault="00224B70" w:rsidP="00224B70">
      <w:pPr>
        <w:rPr>
          <w:sz w:val="28"/>
          <w:szCs w:val="32"/>
        </w:rPr>
      </w:pPr>
      <w:r w:rsidRPr="00224B70">
        <w:rPr>
          <w:sz w:val="28"/>
          <w:szCs w:val="32"/>
        </w:rPr>
        <w:t>sudo systemctl restart nginx</w:t>
      </w:r>
    </w:p>
    <w:p w14:paraId="46E8309B" w14:textId="77777777" w:rsidR="00224B70" w:rsidRPr="00224B70" w:rsidRDefault="00224B70" w:rsidP="00224B70">
      <w:pPr>
        <w:rPr>
          <w:sz w:val="28"/>
          <w:szCs w:val="32"/>
        </w:rPr>
      </w:pPr>
      <w:r w:rsidRPr="00224B70">
        <w:rPr>
          <w:sz w:val="28"/>
          <w:szCs w:val="32"/>
        </w:rPr>
        <w:t>```</w:t>
      </w:r>
    </w:p>
    <w:p w14:paraId="549D8366" w14:textId="77777777" w:rsidR="00224B70" w:rsidRPr="00224B70" w:rsidRDefault="00224B70" w:rsidP="00224B70">
      <w:pPr>
        <w:rPr>
          <w:sz w:val="28"/>
          <w:szCs w:val="32"/>
        </w:rPr>
      </w:pPr>
    </w:p>
    <w:p w14:paraId="39C6B8C5" w14:textId="70D25EE2" w:rsidR="00224B70" w:rsidRPr="00283BEF" w:rsidRDefault="00224B70" w:rsidP="007C691F">
      <w:pPr>
        <w:pStyle w:val="Heading1"/>
        <w:rPr>
          <w:b/>
          <w:bCs/>
          <w:szCs w:val="60"/>
        </w:rPr>
      </w:pPr>
      <w:r w:rsidRPr="00283BEF">
        <w:rPr>
          <w:b/>
          <w:bCs/>
          <w:szCs w:val="60"/>
        </w:rPr>
        <w:t>VM agent deployment</w:t>
      </w:r>
    </w:p>
    <w:p w14:paraId="17AB39CE" w14:textId="77777777" w:rsidR="00224B70" w:rsidRPr="00224B70" w:rsidRDefault="00224B70" w:rsidP="00224B70">
      <w:pPr>
        <w:rPr>
          <w:sz w:val="28"/>
          <w:szCs w:val="32"/>
        </w:rPr>
      </w:pPr>
    </w:p>
    <w:p w14:paraId="1ED55E51" w14:textId="5155078C" w:rsidR="00224B70" w:rsidRPr="00224B70" w:rsidRDefault="00224B70" w:rsidP="00224B70">
      <w:pPr>
        <w:rPr>
          <w:sz w:val="28"/>
          <w:szCs w:val="32"/>
        </w:rPr>
      </w:pPr>
      <w:r w:rsidRPr="00283BEF">
        <w:rPr>
          <w:b/>
          <w:bCs/>
          <w:sz w:val="28"/>
          <w:szCs w:val="32"/>
        </w:rPr>
        <w:t>Overview</w:t>
      </w:r>
    </w:p>
    <w:p w14:paraId="7A901207" w14:textId="77777777" w:rsidR="00224B70" w:rsidRPr="00224B70" w:rsidRDefault="00224B70" w:rsidP="00224B70">
      <w:pPr>
        <w:rPr>
          <w:sz w:val="28"/>
          <w:szCs w:val="32"/>
        </w:rPr>
      </w:pPr>
    </w:p>
    <w:p w14:paraId="04109720" w14:textId="77777777" w:rsidR="00224B70" w:rsidRPr="00224B70" w:rsidRDefault="00224B70" w:rsidP="00224B70">
      <w:pPr>
        <w:rPr>
          <w:sz w:val="28"/>
          <w:szCs w:val="32"/>
        </w:rPr>
      </w:pPr>
      <w:r w:rsidRPr="00224B70">
        <w:rPr>
          <w:sz w:val="28"/>
          <w:szCs w:val="32"/>
        </w:rPr>
        <w:t>The VM Agent is a lightweight monitoring component that runs inside virtual machines to collect performance metrics and send them to the GreenMatrix backend.</w:t>
      </w:r>
    </w:p>
    <w:p w14:paraId="0B824E6A" w14:textId="77777777" w:rsidR="00224B70" w:rsidRPr="00283BEF" w:rsidRDefault="00224B70" w:rsidP="00224B70">
      <w:pPr>
        <w:rPr>
          <w:sz w:val="30"/>
          <w:szCs w:val="30"/>
        </w:rPr>
      </w:pPr>
    </w:p>
    <w:p w14:paraId="2106FD4B" w14:textId="07490D1E" w:rsidR="00224B70" w:rsidRPr="00283BEF" w:rsidRDefault="00224B70" w:rsidP="007C691F">
      <w:pPr>
        <w:pStyle w:val="Heading2"/>
        <w:rPr>
          <w:b w:val="0"/>
          <w:bCs/>
          <w:szCs w:val="30"/>
        </w:rPr>
      </w:pPr>
      <w:r w:rsidRPr="00283BEF">
        <w:rPr>
          <w:bCs/>
          <w:szCs w:val="30"/>
        </w:rPr>
        <w:t>Deployment methods</w:t>
      </w:r>
    </w:p>
    <w:p w14:paraId="242FF659" w14:textId="77777777" w:rsidR="00224B70" w:rsidRPr="00283BEF" w:rsidRDefault="00224B70" w:rsidP="00224B70">
      <w:pPr>
        <w:rPr>
          <w:b/>
          <w:bCs/>
          <w:sz w:val="28"/>
          <w:szCs w:val="32"/>
        </w:rPr>
      </w:pPr>
    </w:p>
    <w:p w14:paraId="5F0A6E7A" w14:textId="7C0FDAC7" w:rsidR="00224B70" w:rsidRPr="000E200B" w:rsidRDefault="00224B70" w:rsidP="007C691F">
      <w:pPr>
        <w:pStyle w:val="Heading3"/>
        <w:rPr>
          <w:b w:val="0"/>
          <w:bCs/>
          <w:sz w:val="30"/>
          <w:szCs w:val="30"/>
        </w:rPr>
      </w:pPr>
      <w:r w:rsidRPr="000E200B">
        <w:rPr>
          <w:bCs/>
          <w:sz w:val="30"/>
          <w:szCs w:val="30"/>
        </w:rPr>
        <w:lastRenderedPageBreak/>
        <w:t>Method 1: Automated script deployment</w:t>
      </w:r>
    </w:p>
    <w:p w14:paraId="2E3D165D" w14:textId="77777777" w:rsidR="00224B70" w:rsidRPr="00224B70" w:rsidRDefault="00224B70" w:rsidP="00224B70">
      <w:pPr>
        <w:rPr>
          <w:sz w:val="28"/>
          <w:szCs w:val="32"/>
        </w:rPr>
      </w:pPr>
    </w:p>
    <w:p w14:paraId="788FB1AB" w14:textId="2B33C4C1" w:rsidR="00224B70" w:rsidRPr="00283BEF" w:rsidRDefault="00224B70" w:rsidP="007C691F">
      <w:pPr>
        <w:pStyle w:val="Heading4"/>
        <w:rPr>
          <w:b/>
          <w:bCs/>
          <w:sz w:val="28"/>
          <w:szCs w:val="32"/>
        </w:rPr>
      </w:pPr>
      <w:r w:rsidRPr="00283BEF">
        <w:rPr>
          <w:b/>
          <w:bCs/>
          <w:sz w:val="28"/>
          <w:szCs w:val="32"/>
        </w:rPr>
        <w:t>Linux VMs:</w:t>
      </w:r>
    </w:p>
    <w:p w14:paraId="3B9FDCB1" w14:textId="77777777" w:rsidR="00224B70" w:rsidRPr="00224B70" w:rsidRDefault="00224B70" w:rsidP="00224B70">
      <w:pPr>
        <w:rPr>
          <w:sz w:val="28"/>
          <w:szCs w:val="32"/>
        </w:rPr>
      </w:pPr>
    </w:p>
    <w:p w14:paraId="7EE2379B" w14:textId="77777777" w:rsidR="00224B70" w:rsidRPr="00224B70" w:rsidRDefault="00224B70" w:rsidP="00224B70">
      <w:pPr>
        <w:rPr>
          <w:sz w:val="28"/>
          <w:szCs w:val="32"/>
        </w:rPr>
      </w:pPr>
      <w:r w:rsidRPr="00224B70">
        <w:rPr>
          <w:sz w:val="28"/>
          <w:szCs w:val="32"/>
        </w:rPr>
        <w:t>```bash</w:t>
      </w:r>
    </w:p>
    <w:p w14:paraId="477C362F" w14:textId="3E0EA129" w:rsidR="00224B70" w:rsidRPr="00432157" w:rsidRDefault="00224B70" w:rsidP="00224B70">
      <w:pPr>
        <w:rPr>
          <w:b/>
          <w:bCs/>
          <w:sz w:val="28"/>
          <w:szCs w:val="32"/>
        </w:rPr>
      </w:pPr>
      <w:r w:rsidRPr="00432157">
        <w:rPr>
          <w:b/>
          <w:bCs/>
          <w:sz w:val="28"/>
          <w:szCs w:val="32"/>
        </w:rPr>
        <w:t>Download and run deployment script</w:t>
      </w:r>
    </w:p>
    <w:p w14:paraId="0337931A" w14:textId="77777777" w:rsidR="00224B70" w:rsidRPr="00224B70" w:rsidRDefault="00224B70" w:rsidP="00224B70">
      <w:pPr>
        <w:rPr>
          <w:sz w:val="28"/>
          <w:szCs w:val="32"/>
        </w:rPr>
      </w:pPr>
      <w:r w:rsidRPr="00224B70">
        <w:rPr>
          <w:sz w:val="28"/>
          <w:szCs w:val="32"/>
        </w:rPr>
        <w:t>curl -fsSL https://raw.githubusercontent.com/your-org/greenmatrix/main/deploy-vm-agent.sh | bash</w:t>
      </w:r>
    </w:p>
    <w:p w14:paraId="061300C0" w14:textId="77777777" w:rsidR="00224B70" w:rsidRPr="00224B70" w:rsidRDefault="00224B70" w:rsidP="00224B70">
      <w:pPr>
        <w:rPr>
          <w:sz w:val="28"/>
          <w:szCs w:val="32"/>
        </w:rPr>
      </w:pPr>
    </w:p>
    <w:p w14:paraId="221070FD" w14:textId="68D7848F" w:rsidR="00224B70" w:rsidRPr="00224B70" w:rsidRDefault="00224B70" w:rsidP="00224B70">
      <w:pPr>
        <w:rPr>
          <w:sz w:val="28"/>
          <w:szCs w:val="32"/>
        </w:rPr>
      </w:pPr>
      <w:r w:rsidRPr="00432157">
        <w:rPr>
          <w:b/>
          <w:bCs/>
          <w:sz w:val="28"/>
          <w:szCs w:val="32"/>
        </w:rPr>
        <w:t>Or download first, then run</w:t>
      </w:r>
    </w:p>
    <w:p w14:paraId="6BCB5CF6" w14:textId="77777777" w:rsidR="00224B70" w:rsidRPr="00224B70" w:rsidRDefault="00224B70" w:rsidP="00224B70">
      <w:pPr>
        <w:rPr>
          <w:sz w:val="28"/>
          <w:szCs w:val="32"/>
        </w:rPr>
      </w:pPr>
      <w:r w:rsidRPr="00224B70">
        <w:rPr>
          <w:sz w:val="28"/>
          <w:szCs w:val="32"/>
        </w:rPr>
        <w:t>wget https://raw.githubusercontent.com/your-org/greenmatrix/main/deploy-vm-agent.sh</w:t>
      </w:r>
    </w:p>
    <w:p w14:paraId="73BA29C2" w14:textId="77777777" w:rsidR="00224B70" w:rsidRPr="00224B70" w:rsidRDefault="00224B70" w:rsidP="00224B70">
      <w:pPr>
        <w:rPr>
          <w:sz w:val="28"/>
          <w:szCs w:val="32"/>
        </w:rPr>
      </w:pPr>
      <w:r w:rsidRPr="00224B70">
        <w:rPr>
          <w:sz w:val="28"/>
          <w:szCs w:val="32"/>
        </w:rPr>
        <w:t>chmod +x deploy-vm-agent.sh</w:t>
      </w:r>
    </w:p>
    <w:p w14:paraId="47E0FEB9" w14:textId="77777777" w:rsidR="00224B70" w:rsidRPr="00224B70" w:rsidRDefault="00224B70" w:rsidP="00224B70">
      <w:pPr>
        <w:rPr>
          <w:sz w:val="28"/>
          <w:szCs w:val="32"/>
        </w:rPr>
      </w:pPr>
      <w:r w:rsidRPr="00224B70">
        <w:rPr>
          <w:sz w:val="28"/>
          <w:szCs w:val="32"/>
        </w:rPr>
        <w:t>./deploy-vm-agent.sh</w:t>
      </w:r>
    </w:p>
    <w:p w14:paraId="1D98D3CE" w14:textId="77777777" w:rsidR="00224B70" w:rsidRPr="00224B70" w:rsidRDefault="00224B70" w:rsidP="00224B70">
      <w:pPr>
        <w:rPr>
          <w:sz w:val="28"/>
          <w:szCs w:val="32"/>
        </w:rPr>
      </w:pPr>
      <w:r w:rsidRPr="00224B70">
        <w:rPr>
          <w:sz w:val="28"/>
          <w:szCs w:val="32"/>
        </w:rPr>
        <w:t>```</w:t>
      </w:r>
    </w:p>
    <w:p w14:paraId="0B023C16" w14:textId="77777777" w:rsidR="00224B70" w:rsidRPr="00224B70" w:rsidRDefault="00224B70" w:rsidP="00224B70">
      <w:pPr>
        <w:rPr>
          <w:sz w:val="28"/>
          <w:szCs w:val="32"/>
        </w:rPr>
      </w:pPr>
    </w:p>
    <w:p w14:paraId="6FC7DEF2" w14:textId="55E328C1" w:rsidR="00224B70" w:rsidRPr="00432157" w:rsidRDefault="00224B70" w:rsidP="007C691F">
      <w:pPr>
        <w:pStyle w:val="Heading4"/>
        <w:rPr>
          <w:b/>
          <w:bCs/>
          <w:sz w:val="28"/>
          <w:szCs w:val="32"/>
        </w:rPr>
      </w:pPr>
      <w:r w:rsidRPr="00432157">
        <w:rPr>
          <w:b/>
          <w:bCs/>
          <w:sz w:val="28"/>
          <w:szCs w:val="32"/>
        </w:rPr>
        <w:t>Windows VMs</w:t>
      </w:r>
    </w:p>
    <w:p w14:paraId="61C0EAA4" w14:textId="77777777" w:rsidR="00224B70" w:rsidRPr="00224B70" w:rsidRDefault="00224B70" w:rsidP="00224B70">
      <w:pPr>
        <w:rPr>
          <w:sz w:val="28"/>
          <w:szCs w:val="32"/>
        </w:rPr>
      </w:pPr>
    </w:p>
    <w:p w14:paraId="40F671D1" w14:textId="77777777" w:rsidR="00224B70" w:rsidRPr="00224B70" w:rsidRDefault="00224B70" w:rsidP="00224B70">
      <w:pPr>
        <w:rPr>
          <w:sz w:val="28"/>
          <w:szCs w:val="32"/>
        </w:rPr>
      </w:pPr>
      <w:r w:rsidRPr="00224B70">
        <w:rPr>
          <w:sz w:val="28"/>
          <w:szCs w:val="32"/>
        </w:rPr>
        <w:t>```cmd</w:t>
      </w:r>
    </w:p>
    <w:p w14:paraId="49792967" w14:textId="77777777" w:rsidR="00224B70" w:rsidRPr="00224B70" w:rsidRDefault="00224B70" w:rsidP="00224B70">
      <w:pPr>
        <w:rPr>
          <w:sz w:val="28"/>
          <w:szCs w:val="32"/>
        </w:rPr>
      </w:pPr>
      <w:r w:rsidRPr="00224B70">
        <w:rPr>
          <w:sz w:val="28"/>
          <w:szCs w:val="32"/>
        </w:rPr>
        <w:t># Download Windows deployment script</w:t>
      </w:r>
    </w:p>
    <w:p w14:paraId="48364363" w14:textId="77777777" w:rsidR="00224B70" w:rsidRPr="00224B70" w:rsidRDefault="00224B70" w:rsidP="00224B70">
      <w:pPr>
        <w:rPr>
          <w:sz w:val="28"/>
          <w:szCs w:val="32"/>
        </w:rPr>
      </w:pPr>
      <w:r w:rsidRPr="00224B70">
        <w:rPr>
          <w:sz w:val="28"/>
          <w:szCs w:val="32"/>
        </w:rPr>
        <w:t>powershell -Command "Invoke-WebRequest -Uri 'https://raw.githubusercontent.com/your-org/greenmatrix/main/deploy-vm-agent.bat' -OutFile 'deploy-vm-agent.bat'"</w:t>
      </w:r>
    </w:p>
    <w:p w14:paraId="64C4072D" w14:textId="77777777" w:rsidR="00224B70" w:rsidRPr="00224B70" w:rsidRDefault="00224B70" w:rsidP="00224B70">
      <w:pPr>
        <w:rPr>
          <w:sz w:val="28"/>
          <w:szCs w:val="32"/>
        </w:rPr>
      </w:pPr>
    </w:p>
    <w:p w14:paraId="4F543DDC" w14:textId="77777777" w:rsidR="00224B70" w:rsidRPr="00224B70" w:rsidRDefault="00224B70" w:rsidP="00224B70">
      <w:pPr>
        <w:rPr>
          <w:sz w:val="28"/>
          <w:szCs w:val="32"/>
        </w:rPr>
      </w:pPr>
      <w:r w:rsidRPr="00224B70">
        <w:rPr>
          <w:sz w:val="28"/>
          <w:szCs w:val="32"/>
        </w:rPr>
        <w:t># Run the script</w:t>
      </w:r>
    </w:p>
    <w:p w14:paraId="6DD60C11" w14:textId="77777777" w:rsidR="00224B70" w:rsidRPr="00224B70" w:rsidRDefault="00224B70" w:rsidP="00224B70">
      <w:pPr>
        <w:rPr>
          <w:sz w:val="28"/>
          <w:szCs w:val="32"/>
        </w:rPr>
      </w:pPr>
      <w:r w:rsidRPr="00224B70">
        <w:rPr>
          <w:sz w:val="28"/>
          <w:szCs w:val="32"/>
        </w:rPr>
        <w:t>deploy-vm-agent.bat</w:t>
      </w:r>
    </w:p>
    <w:p w14:paraId="4799DEA3" w14:textId="77777777" w:rsidR="00224B70" w:rsidRPr="00224B70" w:rsidRDefault="00224B70" w:rsidP="00224B70">
      <w:pPr>
        <w:rPr>
          <w:sz w:val="28"/>
          <w:szCs w:val="32"/>
        </w:rPr>
      </w:pPr>
      <w:r w:rsidRPr="00224B70">
        <w:rPr>
          <w:sz w:val="28"/>
          <w:szCs w:val="32"/>
        </w:rPr>
        <w:t>```</w:t>
      </w:r>
    </w:p>
    <w:p w14:paraId="74FEF3CB" w14:textId="77777777" w:rsidR="00224B70" w:rsidRPr="00283BEF" w:rsidRDefault="00224B70" w:rsidP="00224B70">
      <w:pPr>
        <w:rPr>
          <w:b/>
          <w:bCs/>
          <w:sz w:val="28"/>
          <w:szCs w:val="32"/>
        </w:rPr>
      </w:pPr>
    </w:p>
    <w:p w14:paraId="73DBB81E" w14:textId="069F652F" w:rsidR="00224B70" w:rsidRPr="000E200B" w:rsidRDefault="00224B70" w:rsidP="007C691F">
      <w:pPr>
        <w:pStyle w:val="Heading3"/>
        <w:rPr>
          <w:b w:val="0"/>
          <w:bCs/>
          <w:sz w:val="30"/>
          <w:szCs w:val="30"/>
        </w:rPr>
      </w:pPr>
      <w:r w:rsidRPr="000E200B">
        <w:rPr>
          <w:bCs/>
          <w:sz w:val="30"/>
          <w:szCs w:val="30"/>
        </w:rPr>
        <w:t>Method 2: Manual installation</w:t>
      </w:r>
    </w:p>
    <w:p w14:paraId="4F333D06" w14:textId="77777777" w:rsidR="00224B70" w:rsidRPr="00224B70" w:rsidRDefault="00224B70" w:rsidP="00224B70">
      <w:pPr>
        <w:rPr>
          <w:sz w:val="28"/>
          <w:szCs w:val="32"/>
        </w:rPr>
      </w:pPr>
    </w:p>
    <w:p w14:paraId="7BB8FF32" w14:textId="77777777" w:rsidR="00224B70" w:rsidRPr="00224B70" w:rsidRDefault="00224B70" w:rsidP="00224B70">
      <w:pPr>
        <w:rPr>
          <w:sz w:val="28"/>
          <w:szCs w:val="32"/>
        </w:rPr>
      </w:pPr>
      <w:r w:rsidRPr="00224B70">
        <w:rPr>
          <w:sz w:val="28"/>
          <w:szCs w:val="32"/>
        </w:rPr>
        <w:t>```bash</w:t>
      </w:r>
    </w:p>
    <w:p w14:paraId="03231036" w14:textId="7C9BE373" w:rsidR="00224B70" w:rsidRPr="00224B70" w:rsidRDefault="00224B70" w:rsidP="00224B70">
      <w:pPr>
        <w:rPr>
          <w:sz w:val="28"/>
          <w:szCs w:val="32"/>
        </w:rPr>
      </w:pPr>
      <w:r w:rsidRPr="00432157">
        <w:rPr>
          <w:b/>
          <w:bCs/>
          <w:sz w:val="28"/>
          <w:szCs w:val="32"/>
        </w:rPr>
        <w:lastRenderedPageBreak/>
        <w:t>Download agent files</w:t>
      </w:r>
    </w:p>
    <w:p w14:paraId="7331A295" w14:textId="77777777" w:rsidR="00224B70" w:rsidRPr="00224B70" w:rsidRDefault="00224B70" w:rsidP="00224B70">
      <w:pPr>
        <w:rPr>
          <w:sz w:val="28"/>
          <w:szCs w:val="32"/>
        </w:rPr>
      </w:pPr>
      <w:r w:rsidRPr="00224B70">
        <w:rPr>
          <w:sz w:val="28"/>
          <w:szCs w:val="32"/>
        </w:rPr>
        <w:t>wget https://github.com/your-org/greenmatrix/releases/latest/download/vm-agent-package.tar.gz</w:t>
      </w:r>
    </w:p>
    <w:p w14:paraId="52372C76" w14:textId="77777777" w:rsidR="00224B70" w:rsidRPr="00224B70" w:rsidRDefault="00224B70" w:rsidP="00224B70">
      <w:pPr>
        <w:rPr>
          <w:sz w:val="28"/>
          <w:szCs w:val="32"/>
        </w:rPr>
      </w:pPr>
      <w:r w:rsidRPr="00224B70">
        <w:rPr>
          <w:sz w:val="28"/>
          <w:szCs w:val="32"/>
        </w:rPr>
        <w:t>tar -xzf vm-agent-package.tar.gz</w:t>
      </w:r>
    </w:p>
    <w:p w14:paraId="29B17EDD" w14:textId="77777777" w:rsidR="00224B70" w:rsidRPr="00224B70" w:rsidRDefault="00224B70" w:rsidP="00224B70">
      <w:pPr>
        <w:rPr>
          <w:sz w:val="28"/>
          <w:szCs w:val="32"/>
        </w:rPr>
      </w:pPr>
      <w:r w:rsidRPr="00224B70">
        <w:rPr>
          <w:sz w:val="28"/>
          <w:szCs w:val="32"/>
        </w:rPr>
        <w:t>cd vm-agent-package</w:t>
      </w:r>
    </w:p>
    <w:p w14:paraId="195CAF84" w14:textId="77777777" w:rsidR="00224B70" w:rsidRPr="00224B70" w:rsidRDefault="00224B70" w:rsidP="00224B70">
      <w:pPr>
        <w:rPr>
          <w:sz w:val="28"/>
          <w:szCs w:val="32"/>
        </w:rPr>
      </w:pPr>
    </w:p>
    <w:p w14:paraId="13C61C85" w14:textId="3A008EF9" w:rsidR="00224B70" w:rsidRPr="00224B70" w:rsidRDefault="00224B70" w:rsidP="00224B70">
      <w:pPr>
        <w:rPr>
          <w:sz w:val="28"/>
          <w:szCs w:val="32"/>
        </w:rPr>
      </w:pPr>
      <w:r w:rsidRPr="00432157">
        <w:rPr>
          <w:b/>
          <w:bCs/>
          <w:sz w:val="28"/>
          <w:szCs w:val="32"/>
        </w:rPr>
        <w:t>Install dependencies</w:t>
      </w:r>
    </w:p>
    <w:p w14:paraId="3240CB52" w14:textId="77777777" w:rsidR="00224B70" w:rsidRPr="00224B70" w:rsidRDefault="00224B70" w:rsidP="00224B70">
      <w:pPr>
        <w:rPr>
          <w:sz w:val="28"/>
          <w:szCs w:val="32"/>
        </w:rPr>
      </w:pPr>
      <w:r w:rsidRPr="00224B70">
        <w:rPr>
          <w:sz w:val="28"/>
          <w:szCs w:val="32"/>
        </w:rPr>
        <w:t>pip3 install -r requirements.txt</w:t>
      </w:r>
    </w:p>
    <w:p w14:paraId="7AC4DAAF" w14:textId="77777777" w:rsidR="00224B70" w:rsidRPr="00432157" w:rsidRDefault="00224B70" w:rsidP="00224B70">
      <w:pPr>
        <w:rPr>
          <w:b/>
          <w:bCs/>
          <w:sz w:val="28"/>
          <w:szCs w:val="32"/>
        </w:rPr>
      </w:pPr>
    </w:p>
    <w:p w14:paraId="6D0659DE" w14:textId="50213FD4" w:rsidR="00224B70" w:rsidRPr="00432157" w:rsidRDefault="00224B70" w:rsidP="00224B70">
      <w:pPr>
        <w:rPr>
          <w:b/>
          <w:bCs/>
          <w:sz w:val="28"/>
          <w:szCs w:val="32"/>
        </w:rPr>
      </w:pPr>
      <w:r w:rsidRPr="00432157">
        <w:rPr>
          <w:b/>
          <w:bCs/>
          <w:sz w:val="28"/>
          <w:szCs w:val="32"/>
        </w:rPr>
        <w:t>Configure agent</w:t>
      </w:r>
    </w:p>
    <w:p w14:paraId="27B281E0" w14:textId="77777777" w:rsidR="00224B70" w:rsidRPr="00224B70" w:rsidRDefault="00224B70" w:rsidP="00224B70">
      <w:pPr>
        <w:rPr>
          <w:sz w:val="28"/>
          <w:szCs w:val="32"/>
        </w:rPr>
      </w:pPr>
      <w:r w:rsidRPr="00224B70">
        <w:rPr>
          <w:sz w:val="28"/>
          <w:szCs w:val="32"/>
        </w:rPr>
        <w:t>cp vm_agent.ini.example vm_agent.ini</w:t>
      </w:r>
    </w:p>
    <w:p w14:paraId="062D3B55" w14:textId="77777777" w:rsidR="00224B70" w:rsidRPr="00224B70" w:rsidRDefault="00224B70" w:rsidP="00224B70">
      <w:pPr>
        <w:rPr>
          <w:sz w:val="28"/>
          <w:szCs w:val="32"/>
        </w:rPr>
      </w:pPr>
      <w:r w:rsidRPr="00224B70">
        <w:rPr>
          <w:sz w:val="28"/>
          <w:szCs w:val="32"/>
        </w:rPr>
        <w:t>nano vm_agent.ini</w:t>
      </w:r>
    </w:p>
    <w:p w14:paraId="1049CDE6" w14:textId="77777777" w:rsidR="00224B70" w:rsidRPr="00224B70" w:rsidRDefault="00224B70" w:rsidP="00224B70">
      <w:pPr>
        <w:rPr>
          <w:sz w:val="28"/>
          <w:szCs w:val="32"/>
        </w:rPr>
      </w:pPr>
    </w:p>
    <w:p w14:paraId="7A6CB5DC" w14:textId="125A4A61" w:rsidR="00224B70" w:rsidRPr="00224B70" w:rsidRDefault="00224B70" w:rsidP="00224B70">
      <w:pPr>
        <w:rPr>
          <w:sz w:val="28"/>
          <w:szCs w:val="32"/>
        </w:rPr>
      </w:pPr>
      <w:r w:rsidRPr="00432157">
        <w:rPr>
          <w:b/>
          <w:bCs/>
          <w:sz w:val="28"/>
          <w:szCs w:val="32"/>
        </w:rPr>
        <w:t>Start agent</w:t>
      </w:r>
    </w:p>
    <w:p w14:paraId="3789B9CD" w14:textId="77777777" w:rsidR="00224B70" w:rsidRPr="00224B70" w:rsidRDefault="00224B70" w:rsidP="00224B70">
      <w:pPr>
        <w:rPr>
          <w:sz w:val="28"/>
          <w:szCs w:val="32"/>
        </w:rPr>
      </w:pPr>
      <w:r w:rsidRPr="00224B70">
        <w:rPr>
          <w:sz w:val="28"/>
          <w:szCs w:val="32"/>
        </w:rPr>
        <w:t>python3 vm_agent.py</w:t>
      </w:r>
    </w:p>
    <w:p w14:paraId="39A9B122" w14:textId="77777777" w:rsidR="00224B70" w:rsidRPr="00224B70" w:rsidRDefault="00224B70" w:rsidP="00224B70">
      <w:pPr>
        <w:rPr>
          <w:sz w:val="28"/>
          <w:szCs w:val="32"/>
        </w:rPr>
      </w:pPr>
      <w:r w:rsidRPr="00224B70">
        <w:rPr>
          <w:sz w:val="28"/>
          <w:szCs w:val="32"/>
        </w:rPr>
        <w:t>```</w:t>
      </w:r>
    </w:p>
    <w:p w14:paraId="378DAB0D" w14:textId="2BF97339" w:rsidR="00224B70" w:rsidRPr="000E200B" w:rsidRDefault="00224B70" w:rsidP="000E200B">
      <w:pPr>
        <w:pStyle w:val="Heading2"/>
        <w:rPr>
          <w:b w:val="0"/>
          <w:bCs/>
          <w:szCs w:val="30"/>
        </w:rPr>
      </w:pPr>
      <w:r w:rsidRPr="000E200B">
        <w:rPr>
          <w:bCs/>
          <w:szCs w:val="30"/>
        </w:rPr>
        <w:t>VM agent configuration</w:t>
      </w:r>
    </w:p>
    <w:p w14:paraId="50E7E425" w14:textId="77777777" w:rsidR="00224B70" w:rsidRPr="00224B70" w:rsidRDefault="00224B70" w:rsidP="00224B70">
      <w:pPr>
        <w:rPr>
          <w:sz w:val="28"/>
          <w:szCs w:val="32"/>
        </w:rPr>
      </w:pPr>
    </w:p>
    <w:p w14:paraId="6B2831C9" w14:textId="3B9C94F5" w:rsidR="00224B70" w:rsidRPr="00432157" w:rsidRDefault="00224B70" w:rsidP="00224B70">
      <w:pPr>
        <w:rPr>
          <w:b/>
          <w:bCs/>
          <w:sz w:val="28"/>
          <w:szCs w:val="32"/>
        </w:rPr>
      </w:pPr>
      <w:r w:rsidRPr="00432157">
        <w:rPr>
          <w:b/>
          <w:bCs/>
          <w:sz w:val="28"/>
          <w:szCs w:val="32"/>
        </w:rPr>
        <w:t>Key configuration options</w:t>
      </w:r>
      <w:r w:rsidR="00283BEF" w:rsidRPr="00432157">
        <w:rPr>
          <w:b/>
          <w:bCs/>
          <w:sz w:val="28"/>
          <w:szCs w:val="32"/>
        </w:rPr>
        <w:t>:</w:t>
      </w:r>
    </w:p>
    <w:p w14:paraId="000ADDC4" w14:textId="77777777" w:rsidR="00224B70" w:rsidRPr="00224B70" w:rsidRDefault="00224B70" w:rsidP="00224B70">
      <w:pPr>
        <w:rPr>
          <w:sz w:val="28"/>
          <w:szCs w:val="32"/>
        </w:rPr>
      </w:pPr>
    </w:p>
    <w:p w14:paraId="3BEA517D" w14:textId="77777777" w:rsidR="00224B70" w:rsidRPr="00224B70" w:rsidRDefault="00224B70" w:rsidP="00224B70">
      <w:pPr>
        <w:rPr>
          <w:sz w:val="28"/>
          <w:szCs w:val="32"/>
        </w:rPr>
      </w:pPr>
      <w:r w:rsidRPr="00224B70">
        <w:rPr>
          <w:sz w:val="28"/>
          <w:szCs w:val="32"/>
        </w:rPr>
        <w:t>```ini</w:t>
      </w:r>
    </w:p>
    <w:p w14:paraId="27450579" w14:textId="77777777" w:rsidR="00224B70" w:rsidRPr="00224B70" w:rsidRDefault="00224B70" w:rsidP="00224B70">
      <w:pPr>
        <w:rPr>
          <w:sz w:val="28"/>
          <w:szCs w:val="32"/>
        </w:rPr>
      </w:pPr>
      <w:r w:rsidRPr="00224B70">
        <w:rPr>
          <w:sz w:val="28"/>
          <w:szCs w:val="32"/>
        </w:rPr>
        <w:t>[agent]</w:t>
      </w:r>
    </w:p>
    <w:p w14:paraId="1DEFCB00" w14:textId="3B1F2BF1" w:rsidR="00224B70" w:rsidRPr="00224B70" w:rsidRDefault="00224B70" w:rsidP="00224B70">
      <w:pPr>
        <w:rPr>
          <w:sz w:val="28"/>
          <w:szCs w:val="32"/>
        </w:rPr>
      </w:pPr>
      <w:r w:rsidRPr="00432157">
        <w:rPr>
          <w:b/>
          <w:bCs/>
          <w:sz w:val="28"/>
          <w:szCs w:val="32"/>
        </w:rPr>
        <w:t>Backend URL (GreenMatrix server)</w:t>
      </w:r>
    </w:p>
    <w:p w14:paraId="134B82E3" w14:textId="77777777" w:rsidR="00224B70" w:rsidRPr="00224B70" w:rsidRDefault="00224B70" w:rsidP="00224B70">
      <w:pPr>
        <w:rPr>
          <w:sz w:val="28"/>
          <w:szCs w:val="32"/>
        </w:rPr>
      </w:pPr>
      <w:r w:rsidRPr="00224B70">
        <w:rPr>
          <w:sz w:val="28"/>
          <w:szCs w:val="32"/>
        </w:rPr>
        <w:t>backend_url = http://your-greenmatrix-server:8000</w:t>
      </w:r>
    </w:p>
    <w:p w14:paraId="52E907AB" w14:textId="77777777" w:rsidR="00224B70" w:rsidRPr="00224B70" w:rsidRDefault="00224B70" w:rsidP="00224B70">
      <w:pPr>
        <w:rPr>
          <w:sz w:val="28"/>
          <w:szCs w:val="32"/>
        </w:rPr>
      </w:pPr>
    </w:p>
    <w:p w14:paraId="50D816B8" w14:textId="4586CF25" w:rsidR="00224B70" w:rsidRPr="00224B70" w:rsidRDefault="00224B70" w:rsidP="00224B70">
      <w:pPr>
        <w:rPr>
          <w:sz w:val="28"/>
          <w:szCs w:val="32"/>
        </w:rPr>
      </w:pPr>
      <w:r w:rsidRPr="00432157">
        <w:rPr>
          <w:b/>
          <w:bCs/>
          <w:sz w:val="28"/>
          <w:szCs w:val="32"/>
        </w:rPr>
        <w:t>VM identifier</w:t>
      </w:r>
    </w:p>
    <w:p w14:paraId="0CEC6464" w14:textId="77777777" w:rsidR="00224B70" w:rsidRPr="00224B70" w:rsidRDefault="00224B70" w:rsidP="00224B70">
      <w:pPr>
        <w:rPr>
          <w:sz w:val="28"/>
          <w:szCs w:val="32"/>
        </w:rPr>
      </w:pPr>
      <w:r w:rsidRPr="00224B70">
        <w:rPr>
          <w:sz w:val="28"/>
          <w:szCs w:val="32"/>
        </w:rPr>
        <w:t>vm_name = my-vm-01</w:t>
      </w:r>
    </w:p>
    <w:p w14:paraId="63D4181C" w14:textId="77777777" w:rsidR="00224B70" w:rsidRPr="00224B70" w:rsidRDefault="00224B70" w:rsidP="00224B70">
      <w:pPr>
        <w:rPr>
          <w:sz w:val="28"/>
          <w:szCs w:val="32"/>
        </w:rPr>
      </w:pPr>
    </w:p>
    <w:p w14:paraId="5AADC476" w14:textId="40889160" w:rsidR="00224B70" w:rsidRPr="00224B70" w:rsidRDefault="00224B70" w:rsidP="00224B70">
      <w:pPr>
        <w:rPr>
          <w:sz w:val="28"/>
          <w:szCs w:val="32"/>
        </w:rPr>
      </w:pPr>
      <w:r w:rsidRPr="00432157">
        <w:rPr>
          <w:b/>
          <w:bCs/>
          <w:sz w:val="28"/>
          <w:szCs w:val="32"/>
        </w:rPr>
        <w:t>Collection interval (seconds)</w:t>
      </w:r>
    </w:p>
    <w:p w14:paraId="5756B7FC" w14:textId="77777777" w:rsidR="00224B70" w:rsidRPr="00224B70" w:rsidRDefault="00224B70" w:rsidP="00224B70">
      <w:pPr>
        <w:rPr>
          <w:sz w:val="28"/>
          <w:szCs w:val="32"/>
        </w:rPr>
      </w:pPr>
      <w:r w:rsidRPr="00224B70">
        <w:rPr>
          <w:sz w:val="28"/>
          <w:szCs w:val="32"/>
        </w:rPr>
        <w:t>collection_interval = 60</w:t>
      </w:r>
    </w:p>
    <w:p w14:paraId="34DD2593" w14:textId="77777777" w:rsidR="00224B70" w:rsidRPr="00224B70" w:rsidRDefault="00224B70" w:rsidP="00224B70">
      <w:pPr>
        <w:rPr>
          <w:sz w:val="28"/>
          <w:szCs w:val="32"/>
        </w:rPr>
      </w:pPr>
    </w:p>
    <w:p w14:paraId="22F748E1" w14:textId="2C6CC0F5" w:rsidR="00224B70" w:rsidRPr="00224B70" w:rsidRDefault="00224B70" w:rsidP="00224B70">
      <w:pPr>
        <w:rPr>
          <w:sz w:val="28"/>
          <w:szCs w:val="32"/>
        </w:rPr>
      </w:pPr>
      <w:r w:rsidRPr="00432157">
        <w:rPr>
          <w:b/>
          <w:bCs/>
          <w:sz w:val="28"/>
          <w:szCs w:val="32"/>
        </w:rPr>
        <w:t>API timeout (seconds)</w:t>
      </w:r>
    </w:p>
    <w:p w14:paraId="03B3965D" w14:textId="77777777" w:rsidR="00224B70" w:rsidRPr="00224B70" w:rsidRDefault="00224B70" w:rsidP="00224B70">
      <w:pPr>
        <w:rPr>
          <w:sz w:val="28"/>
          <w:szCs w:val="32"/>
        </w:rPr>
      </w:pPr>
      <w:r w:rsidRPr="00224B70">
        <w:rPr>
          <w:sz w:val="28"/>
          <w:szCs w:val="32"/>
        </w:rPr>
        <w:t>api_timeout = 30</w:t>
      </w:r>
    </w:p>
    <w:p w14:paraId="1B9C3139" w14:textId="77777777" w:rsidR="00224B70" w:rsidRPr="00224B70" w:rsidRDefault="00224B70" w:rsidP="00224B70">
      <w:pPr>
        <w:rPr>
          <w:sz w:val="28"/>
          <w:szCs w:val="32"/>
        </w:rPr>
      </w:pPr>
    </w:p>
    <w:p w14:paraId="52191D77" w14:textId="3DE0179F" w:rsidR="00224B70" w:rsidRPr="00224B70" w:rsidRDefault="00224B70" w:rsidP="00224B70">
      <w:pPr>
        <w:rPr>
          <w:sz w:val="28"/>
          <w:szCs w:val="32"/>
        </w:rPr>
      </w:pPr>
      <w:r w:rsidRPr="00432157">
        <w:rPr>
          <w:b/>
          <w:bCs/>
          <w:sz w:val="28"/>
          <w:szCs w:val="32"/>
        </w:rPr>
        <w:t>CPU TDP for power estimation (watts)</w:t>
      </w:r>
    </w:p>
    <w:p w14:paraId="288C3C31" w14:textId="77777777" w:rsidR="00224B70" w:rsidRPr="00224B70" w:rsidRDefault="00224B70" w:rsidP="00224B70">
      <w:pPr>
        <w:rPr>
          <w:sz w:val="28"/>
          <w:szCs w:val="32"/>
        </w:rPr>
      </w:pPr>
      <w:r w:rsidRPr="00224B70">
        <w:rPr>
          <w:sz w:val="28"/>
          <w:szCs w:val="32"/>
        </w:rPr>
        <w:t>cpu_tdp_watts = 125.0</w:t>
      </w:r>
    </w:p>
    <w:p w14:paraId="26EDF51A" w14:textId="77777777" w:rsidR="00224B70" w:rsidRPr="00224B70" w:rsidRDefault="00224B70" w:rsidP="00224B70">
      <w:pPr>
        <w:rPr>
          <w:sz w:val="28"/>
          <w:szCs w:val="32"/>
        </w:rPr>
      </w:pPr>
      <w:r w:rsidRPr="00224B70">
        <w:rPr>
          <w:sz w:val="28"/>
          <w:szCs w:val="32"/>
        </w:rPr>
        <w:t>```</w:t>
      </w:r>
    </w:p>
    <w:p w14:paraId="11E09CFF" w14:textId="77777777" w:rsidR="00224B70" w:rsidRPr="00224B70" w:rsidRDefault="00224B70" w:rsidP="00224B70">
      <w:pPr>
        <w:rPr>
          <w:sz w:val="28"/>
          <w:szCs w:val="32"/>
        </w:rPr>
      </w:pPr>
    </w:p>
    <w:p w14:paraId="70F39F1A" w14:textId="2852F035" w:rsidR="00224B70" w:rsidRPr="00224B70" w:rsidRDefault="00224B70" w:rsidP="008C7BA9">
      <w:pPr>
        <w:pStyle w:val="Heading2"/>
        <w:rPr>
          <w:sz w:val="28"/>
          <w:szCs w:val="32"/>
        </w:rPr>
      </w:pPr>
      <w:r w:rsidRPr="00224B70">
        <w:rPr>
          <w:sz w:val="28"/>
          <w:szCs w:val="32"/>
        </w:rPr>
        <w:t xml:space="preserve"> </w:t>
      </w:r>
      <w:r w:rsidRPr="00283BEF">
        <w:rPr>
          <w:bCs/>
          <w:sz w:val="60"/>
          <w:szCs w:val="60"/>
        </w:rPr>
        <w:t>VM agent verification</w:t>
      </w:r>
    </w:p>
    <w:p w14:paraId="6C644750" w14:textId="6D9D7563" w:rsidR="00224B70" w:rsidRPr="00283BEF" w:rsidRDefault="00224B70" w:rsidP="007C691F">
      <w:pPr>
        <w:pStyle w:val="Heading1"/>
        <w:rPr>
          <w:b/>
          <w:bCs/>
          <w:szCs w:val="60"/>
        </w:rPr>
      </w:pPr>
      <w:r w:rsidRPr="00283BEF">
        <w:rPr>
          <w:b/>
          <w:bCs/>
          <w:szCs w:val="60"/>
        </w:rPr>
        <w:t>Configuration and customization</w:t>
      </w:r>
    </w:p>
    <w:p w14:paraId="5E10B6E1" w14:textId="77777777" w:rsidR="00224B70" w:rsidRPr="00283BEF" w:rsidRDefault="00224B70" w:rsidP="00224B70">
      <w:pPr>
        <w:rPr>
          <w:b/>
          <w:bCs/>
          <w:sz w:val="28"/>
          <w:szCs w:val="32"/>
        </w:rPr>
      </w:pPr>
    </w:p>
    <w:p w14:paraId="4244C874" w14:textId="341A281E" w:rsidR="00224B70" w:rsidRPr="00432157" w:rsidRDefault="00224B70" w:rsidP="00224B70">
      <w:pPr>
        <w:rPr>
          <w:b/>
          <w:bCs/>
          <w:sz w:val="30"/>
          <w:szCs w:val="30"/>
        </w:rPr>
      </w:pPr>
      <w:r w:rsidRPr="00432157">
        <w:rPr>
          <w:b/>
          <w:bCs/>
          <w:sz w:val="30"/>
          <w:szCs w:val="30"/>
        </w:rPr>
        <w:t>Environment configuration</w:t>
      </w:r>
    </w:p>
    <w:p w14:paraId="63CAE780" w14:textId="77777777" w:rsidR="00224B70" w:rsidRPr="00432157" w:rsidRDefault="00224B70" w:rsidP="00224B70">
      <w:pPr>
        <w:rPr>
          <w:sz w:val="30"/>
          <w:szCs w:val="30"/>
        </w:rPr>
      </w:pPr>
    </w:p>
    <w:p w14:paraId="7A1FFFC6" w14:textId="7806B351" w:rsidR="00224B70" w:rsidRPr="00432157" w:rsidRDefault="00224B70" w:rsidP="008C7BA9">
      <w:pPr>
        <w:pStyle w:val="Heading2"/>
        <w:rPr>
          <w:b w:val="0"/>
          <w:bCs/>
          <w:szCs w:val="30"/>
        </w:rPr>
      </w:pPr>
      <w:r w:rsidRPr="00432157">
        <w:rPr>
          <w:bCs/>
          <w:szCs w:val="30"/>
        </w:rPr>
        <w:t>Backend configuration</w:t>
      </w:r>
    </w:p>
    <w:p w14:paraId="38A44CCF" w14:textId="77777777" w:rsidR="00224B70" w:rsidRPr="00224B70" w:rsidRDefault="00224B70" w:rsidP="00224B70">
      <w:pPr>
        <w:rPr>
          <w:sz w:val="28"/>
          <w:szCs w:val="32"/>
        </w:rPr>
      </w:pPr>
    </w:p>
    <w:p w14:paraId="12238109" w14:textId="77777777" w:rsidR="00224B70" w:rsidRPr="00224B70" w:rsidRDefault="00224B70" w:rsidP="00224B70">
      <w:pPr>
        <w:rPr>
          <w:sz w:val="28"/>
          <w:szCs w:val="32"/>
        </w:rPr>
      </w:pPr>
      <w:r w:rsidRPr="00224B70">
        <w:rPr>
          <w:sz w:val="28"/>
          <w:szCs w:val="32"/>
        </w:rPr>
        <w:t>```bash</w:t>
      </w:r>
    </w:p>
    <w:p w14:paraId="7719F5F5" w14:textId="356BB666" w:rsidR="00224B70" w:rsidRPr="00224B70" w:rsidRDefault="00224B70" w:rsidP="00224B70">
      <w:pPr>
        <w:rPr>
          <w:sz w:val="28"/>
          <w:szCs w:val="32"/>
        </w:rPr>
      </w:pPr>
      <w:r w:rsidRPr="00432157">
        <w:rPr>
          <w:b/>
          <w:bCs/>
          <w:sz w:val="28"/>
          <w:szCs w:val="32"/>
        </w:rPr>
        <w:t>Edit backend configuration</w:t>
      </w:r>
    </w:p>
    <w:p w14:paraId="39FDA0FB" w14:textId="77777777" w:rsidR="00224B70" w:rsidRPr="00224B70" w:rsidRDefault="00224B70" w:rsidP="00224B70">
      <w:pPr>
        <w:rPr>
          <w:sz w:val="28"/>
          <w:szCs w:val="32"/>
        </w:rPr>
      </w:pPr>
      <w:r w:rsidRPr="00224B70">
        <w:rPr>
          <w:sz w:val="28"/>
          <w:szCs w:val="32"/>
        </w:rPr>
        <w:t>nano backend/.env</w:t>
      </w:r>
    </w:p>
    <w:p w14:paraId="52158317" w14:textId="77777777" w:rsidR="00224B70" w:rsidRPr="00224B70" w:rsidRDefault="00224B70" w:rsidP="00224B70">
      <w:pPr>
        <w:rPr>
          <w:sz w:val="28"/>
          <w:szCs w:val="32"/>
        </w:rPr>
      </w:pPr>
    </w:p>
    <w:p w14:paraId="1E52F541" w14:textId="5F27881C" w:rsidR="00224B70" w:rsidRPr="00224B70" w:rsidRDefault="00224B70" w:rsidP="00224B70">
      <w:pPr>
        <w:rPr>
          <w:sz w:val="28"/>
          <w:szCs w:val="32"/>
        </w:rPr>
      </w:pPr>
      <w:r w:rsidRPr="00432157">
        <w:rPr>
          <w:b/>
          <w:bCs/>
          <w:sz w:val="28"/>
          <w:szCs w:val="32"/>
        </w:rPr>
        <w:t>Key settings</w:t>
      </w:r>
    </w:p>
    <w:p w14:paraId="6F9787AA" w14:textId="77777777" w:rsidR="00224B70" w:rsidRPr="00224B70" w:rsidRDefault="00224B70" w:rsidP="00224B70">
      <w:pPr>
        <w:rPr>
          <w:sz w:val="28"/>
          <w:szCs w:val="32"/>
        </w:rPr>
      </w:pPr>
      <w:r w:rsidRPr="00224B70">
        <w:rPr>
          <w:sz w:val="28"/>
          <w:szCs w:val="32"/>
        </w:rPr>
        <w:t>DATABASE_URL=postgresql://user:password@localhost:5432/greenmatrix</w:t>
      </w:r>
    </w:p>
    <w:p w14:paraId="233C88C9" w14:textId="77777777" w:rsidR="00224B70" w:rsidRPr="00224B70" w:rsidRDefault="00224B70" w:rsidP="00224B70">
      <w:pPr>
        <w:rPr>
          <w:sz w:val="28"/>
          <w:szCs w:val="32"/>
        </w:rPr>
      </w:pPr>
      <w:r w:rsidRPr="00224B70">
        <w:rPr>
          <w:sz w:val="28"/>
          <w:szCs w:val="32"/>
        </w:rPr>
        <w:t>MODEL_DB_URL=postgresql://user:password@localhost:5432/Model_Recommendation_DB</w:t>
      </w:r>
    </w:p>
    <w:p w14:paraId="64583C97" w14:textId="77777777" w:rsidR="00224B70" w:rsidRPr="00224B70" w:rsidRDefault="00224B70" w:rsidP="00224B70">
      <w:pPr>
        <w:rPr>
          <w:sz w:val="28"/>
          <w:szCs w:val="32"/>
        </w:rPr>
      </w:pPr>
      <w:r w:rsidRPr="00224B70">
        <w:rPr>
          <w:sz w:val="28"/>
          <w:szCs w:val="32"/>
        </w:rPr>
        <w:t>METRICS_DB_URL=postgresql://user:password@localhost:5432/Metrics_db</w:t>
      </w:r>
    </w:p>
    <w:p w14:paraId="28196830" w14:textId="77777777" w:rsidR="00224B70" w:rsidRPr="00224B70" w:rsidRDefault="00224B70" w:rsidP="00224B70">
      <w:pPr>
        <w:rPr>
          <w:sz w:val="28"/>
          <w:szCs w:val="32"/>
        </w:rPr>
      </w:pPr>
      <w:r w:rsidRPr="00224B70">
        <w:rPr>
          <w:sz w:val="28"/>
          <w:szCs w:val="32"/>
        </w:rPr>
        <w:t>TIMESCALEDB_URL=postgresql://user:password@localhost:5433/vm_metrics_ts</w:t>
      </w:r>
    </w:p>
    <w:p w14:paraId="71BED286" w14:textId="77777777" w:rsidR="00224B70" w:rsidRPr="00224B70" w:rsidRDefault="00224B70" w:rsidP="00224B70">
      <w:pPr>
        <w:rPr>
          <w:sz w:val="28"/>
          <w:szCs w:val="32"/>
        </w:rPr>
      </w:pPr>
      <w:r w:rsidRPr="00224B70">
        <w:rPr>
          <w:sz w:val="28"/>
          <w:szCs w:val="32"/>
        </w:rPr>
        <w:t>REDIS_URL=redis://localhost:6379</w:t>
      </w:r>
    </w:p>
    <w:p w14:paraId="409F5DC2" w14:textId="77777777" w:rsidR="00224B70" w:rsidRPr="00224B70" w:rsidRDefault="00224B70" w:rsidP="00224B70">
      <w:pPr>
        <w:rPr>
          <w:sz w:val="28"/>
          <w:szCs w:val="32"/>
        </w:rPr>
      </w:pPr>
      <w:r w:rsidRPr="00224B70">
        <w:rPr>
          <w:sz w:val="28"/>
          <w:szCs w:val="32"/>
        </w:rPr>
        <w:t>```</w:t>
      </w:r>
    </w:p>
    <w:p w14:paraId="3CDCB7B7" w14:textId="77777777" w:rsidR="00224B70" w:rsidRPr="00224B70" w:rsidRDefault="00224B70" w:rsidP="00224B70">
      <w:pPr>
        <w:rPr>
          <w:sz w:val="28"/>
          <w:szCs w:val="32"/>
        </w:rPr>
      </w:pPr>
    </w:p>
    <w:p w14:paraId="7A80B1F5" w14:textId="5111DC61" w:rsidR="00224B70" w:rsidRPr="00432157" w:rsidRDefault="00224B70" w:rsidP="008C7BA9">
      <w:pPr>
        <w:pStyle w:val="Heading2"/>
        <w:rPr>
          <w:szCs w:val="30"/>
        </w:rPr>
      </w:pPr>
      <w:r w:rsidRPr="00432157">
        <w:rPr>
          <w:bCs/>
          <w:szCs w:val="30"/>
        </w:rPr>
        <w:t>Frontend configuration</w:t>
      </w:r>
    </w:p>
    <w:p w14:paraId="3637F2F9" w14:textId="77777777" w:rsidR="00224B70" w:rsidRPr="00224B70" w:rsidRDefault="00224B70" w:rsidP="00224B70">
      <w:pPr>
        <w:rPr>
          <w:sz w:val="28"/>
          <w:szCs w:val="32"/>
        </w:rPr>
      </w:pPr>
    </w:p>
    <w:p w14:paraId="1B7114C0" w14:textId="77777777" w:rsidR="00224B70" w:rsidRPr="00224B70" w:rsidRDefault="00224B70" w:rsidP="00224B70">
      <w:pPr>
        <w:rPr>
          <w:sz w:val="28"/>
          <w:szCs w:val="32"/>
        </w:rPr>
      </w:pPr>
      <w:r w:rsidRPr="00224B70">
        <w:rPr>
          <w:sz w:val="28"/>
          <w:szCs w:val="32"/>
        </w:rPr>
        <w:t>```bash</w:t>
      </w:r>
    </w:p>
    <w:p w14:paraId="5C35B881" w14:textId="550B3C10" w:rsidR="00224B70" w:rsidRPr="00224B70" w:rsidRDefault="00224B70" w:rsidP="00224B70">
      <w:pPr>
        <w:rPr>
          <w:sz w:val="28"/>
          <w:szCs w:val="32"/>
        </w:rPr>
      </w:pPr>
      <w:r w:rsidRPr="00432157">
        <w:rPr>
          <w:b/>
          <w:bCs/>
          <w:sz w:val="28"/>
          <w:szCs w:val="32"/>
        </w:rPr>
        <w:t>Edit frontend configuration</w:t>
      </w:r>
    </w:p>
    <w:p w14:paraId="13F413E5" w14:textId="77777777" w:rsidR="00224B70" w:rsidRPr="00224B70" w:rsidRDefault="00224B70" w:rsidP="00224B70">
      <w:pPr>
        <w:rPr>
          <w:sz w:val="28"/>
          <w:szCs w:val="32"/>
        </w:rPr>
      </w:pPr>
      <w:r w:rsidRPr="00224B70">
        <w:rPr>
          <w:sz w:val="28"/>
          <w:szCs w:val="32"/>
        </w:rPr>
        <w:t>nano vite-project/.env</w:t>
      </w:r>
    </w:p>
    <w:p w14:paraId="15ABE24E" w14:textId="77777777" w:rsidR="00224B70" w:rsidRPr="00224B70" w:rsidRDefault="00224B70" w:rsidP="00224B70">
      <w:pPr>
        <w:rPr>
          <w:sz w:val="28"/>
          <w:szCs w:val="32"/>
        </w:rPr>
      </w:pPr>
    </w:p>
    <w:p w14:paraId="7E1580F5" w14:textId="07D75AF7" w:rsidR="00224B70" w:rsidRPr="00224B70" w:rsidRDefault="00224B70" w:rsidP="00224B70">
      <w:pPr>
        <w:rPr>
          <w:sz w:val="28"/>
          <w:szCs w:val="32"/>
        </w:rPr>
      </w:pPr>
      <w:r w:rsidRPr="00432157">
        <w:rPr>
          <w:b/>
          <w:bCs/>
          <w:sz w:val="28"/>
          <w:szCs w:val="32"/>
        </w:rPr>
        <w:t>Key settings</w:t>
      </w:r>
    </w:p>
    <w:p w14:paraId="1A0120CE" w14:textId="77777777" w:rsidR="00224B70" w:rsidRPr="00224B70" w:rsidRDefault="00224B70" w:rsidP="00224B70">
      <w:pPr>
        <w:rPr>
          <w:sz w:val="28"/>
          <w:szCs w:val="32"/>
        </w:rPr>
      </w:pPr>
      <w:r w:rsidRPr="00224B70">
        <w:rPr>
          <w:sz w:val="28"/>
          <w:szCs w:val="32"/>
        </w:rPr>
        <w:t>VITE_API_BASE_URL=http://localhost:8000</w:t>
      </w:r>
    </w:p>
    <w:p w14:paraId="38544498" w14:textId="77777777" w:rsidR="00224B70" w:rsidRPr="00224B70" w:rsidRDefault="00224B70" w:rsidP="00224B70">
      <w:pPr>
        <w:rPr>
          <w:sz w:val="28"/>
          <w:szCs w:val="32"/>
        </w:rPr>
      </w:pPr>
      <w:r w:rsidRPr="00224B70">
        <w:rPr>
          <w:sz w:val="28"/>
          <w:szCs w:val="32"/>
        </w:rPr>
        <w:t>VITE_APP_TITLE=GreenMatrix</w:t>
      </w:r>
    </w:p>
    <w:p w14:paraId="13D8592F" w14:textId="77777777" w:rsidR="00224B70" w:rsidRPr="00224B70" w:rsidRDefault="00224B70" w:rsidP="00224B70">
      <w:pPr>
        <w:rPr>
          <w:sz w:val="28"/>
          <w:szCs w:val="32"/>
        </w:rPr>
      </w:pPr>
      <w:r w:rsidRPr="00224B70">
        <w:rPr>
          <w:sz w:val="28"/>
          <w:szCs w:val="32"/>
        </w:rPr>
        <w:t>VITE_ENABLE_DARK_MODE=true</w:t>
      </w:r>
    </w:p>
    <w:p w14:paraId="6DE20B01" w14:textId="77777777" w:rsidR="00224B70" w:rsidRPr="00224B70" w:rsidRDefault="00224B70" w:rsidP="00224B70">
      <w:pPr>
        <w:rPr>
          <w:sz w:val="28"/>
          <w:szCs w:val="32"/>
        </w:rPr>
      </w:pPr>
      <w:r w:rsidRPr="00224B70">
        <w:rPr>
          <w:sz w:val="28"/>
          <w:szCs w:val="32"/>
        </w:rPr>
        <w:t>```</w:t>
      </w:r>
    </w:p>
    <w:p w14:paraId="13CD28A4" w14:textId="77777777" w:rsidR="00224B70" w:rsidRPr="00224B70" w:rsidRDefault="00224B70" w:rsidP="00224B70">
      <w:pPr>
        <w:rPr>
          <w:sz w:val="28"/>
          <w:szCs w:val="32"/>
        </w:rPr>
      </w:pPr>
    </w:p>
    <w:p w14:paraId="409CD80C" w14:textId="7FA4FE3E" w:rsidR="00224B70" w:rsidRPr="00432157" w:rsidRDefault="00224B70" w:rsidP="008C7BA9">
      <w:pPr>
        <w:pStyle w:val="Heading2"/>
        <w:rPr>
          <w:b w:val="0"/>
          <w:bCs/>
          <w:szCs w:val="30"/>
        </w:rPr>
      </w:pPr>
      <w:r w:rsidRPr="00224B70">
        <w:rPr>
          <w:sz w:val="28"/>
          <w:szCs w:val="32"/>
        </w:rPr>
        <w:t xml:space="preserve"> </w:t>
      </w:r>
      <w:r w:rsidRPr="00432157">
        <w:rPr>
          <w:bCs/>
          <w:szCs w:val="30"/>
        </w:rPr>
        <w:t>Monitoring configuration</w:t>
      </w:r>
    </w:p>
    <w:p w14:paraId="5C190E3D" w14:textId="77777777" w:rsidR="00224B70" w:rsidRPr="00224B70" w:rsidRDefault="00224B70" w:rsidP="00224B70">
      <w:pPr>
        <w:rPr>
          <w:sz w:val="28"/>
          <w:szCs w:val="32"/>
        </w:rPr>
      </w:pPr>
    </w:p>
    <w:p w14:paraId="484417BF" w14:textId="176CA42B" w:rsidR="00224B70" w:rsidRPr="000E200B" w:rsidRDefault="00224B70" w:rsidP="008C7BA9">
      <w:pPr>
        <w:pStyle w:val="Heading3"/>
        <w:rPr>
          <w:sz w:val="30"/>
          <w:szCs w:val="30"/>
        </w:rPr>
      </w:pPr>
      <w:r w:rsidRPr="000E200B">
        <w:rPr>
          <w:bCs/>
          <w:sz w:val="30"/>
          <w:szCs w:val="30"/>
        </w:rPr>
        <w:t>Collection intervals</w:t>
      </w:r>
    </w:p>
    <w:p w14:paraId="774FCF34" w14:textId="77777777" w:rsidR="00224B70" w:rsidRPr="00224B70" w:rsidRDefault="00224B70" w:rsidP="00224B70">
      <w:pPr>
        <w:rPr>
          <w:sz w:val="28"/>
          <w:szCs w:val="32"/>
        </w:rPr>
      </w:pPr>
    </w:p>
    <w:p w14:paraId="4BCCEF68" w14:textId="77777777" w:rsidR="00224B70" w:rsidRPr="00224B70" w:rsidRDefault="00224B70" w:rsidP="00224B70">
      <w:pPr>
        <w:rPr>
          <w:sz w:val="28"/>
          <w:szCs w:val="32"/>
        </w:rPr>
      </w:pPr>
      <w:r w:rsidRPr="00224B70">
        <w:rPr>
          <w:sz w:val="28"/>
          <w:szCs w:val="32"/>
        </w:rPr>
        <w:t>```bash</w:t>
      </w:r>
    </w:p>
    <w:p w14:paraId="100949D1" w14:textId="28D02830" w:rsidR="00224B70" w:rsidRPr="00224B70" w:rsidRDefault="00224B70" w:rsidP="00224B70">
      <w:pPr>
        <w:rPr>
          <w:sz w:val="28"/>
          <w:szCs w:val="32"/>
        </w:rPr>
      </w:pPr>
      <w:r w:rsidRPr="00432157">
        <w:rPr>
          <w:b/>
          <w:bCs/>
          <w:sz w:val="28"/>
          <w:szCs w:val="32"/>
        </w:rPr>
        <w:t>Edit monitoring configuration</w:t>
      </w:r>
    </w:p>
    <w:p w14:paraId="4F619305" w14:textId="77777777" w:rsidR="00224B70" w:rsidRPr="00224B70" w:rsidRDefault="00224B70" w:rsidP="00224B70">
      <w:pPr>
        <w:rPr>
          <w:sz w:val="28"/>
          <w:szCs w:val="32"/>
        </w:rPr>
      </w:pPr>
      <w:r w:rsidRPr="00224B70">
        <w:rPr>
          <w:sz w:val="28"/>
          <w:szCs w:val="32"/>
        </w:rPr>
        <w:t>nano config.ini</w:t>
      </w:r>
    </w:p>
    <w:p w14:paraId="6D51F437" w14:textId="77777777" w:rsidR="00224B70" w:rsidRPr="00224B70" w:rsidRDefault="00224B70" w:rsidP="00224B70">
      <w:pPr>
        <w:rPr>
          <w:sz w:val="28"/>
          <w:szCs w:val="32"/>
        </w:rPr>
      </w:pPr>
    </w:p>
    <w:p w14:paraId="7C12D42B" w14:textId="7764113A" w:rsidR="00224B70" w:rsidRPr="00224B70" w:rsidRDefault="00224B70" w:rsidP="00224B70">
      <w:pPr>
        <w:rPr>
          <w:sz w:val="28"/>
          <w:szCs w:val="32"/>
        </w:rPr>
      </w:pPr>
      <w:r w:rsidRPr="00432157">
        <w:rPr>
          <w:b/>
          <w:bCs/>
          <w:sz w:val="28"/>
          <w:szCs w:val="32"/>
        </w:rPr>
        <w:t>Collection intervals</w:t>
      </w:r>
    </w:p>
    <w:p w14:paraId="79626EED" w14:textId="77777777" w:rsidR="00224B70" w:rsidRPr="00224B70" w:rsidRDefault="00224B70" w:rsidP="00224B70">
      <w:pPr>
        <w:rPr>
          <w:sz w:val="28"/>
          <w:szCs w:val="32"/>
        </w:rPr>
      </w:pPr>
      <w:r w:rsidRPr="00224B70">
        <w:rPr>
          <w:sz w:val="28"/>
          <w:szCs w:val="32"/>
        </w:rPr>
        <w:t>[monitoring]</w:t>
      </w:r>
    </w:p>
    <w:p w14:paraId="50467D4C" w14:textId="77777777" w:rsidR="00224B70" w:rsidRPr="00224B70" w:rsidRDefault="00224B70" w:rsidP="00224B70">
      <w:pPr>
        <w:rPr>
          <w:sz w:val="28"/>
          <w:szCs w:val="32"/>
        </w:rPr>
      </w:pPr>
      <w:r w:rsidRPr="00224B70">
        <w:rPr>
          <w:sz w:val="28"/>
          <w:szCs w:val="32"/>
        </w:rPr>
        <w:t>host_metrics_interval = 60      # Host metrics every 60 seconds</w:t>
      </w:r>
    </w:p>
    <w:p w14:paraId="3B41A88C" w14:textId="77777777" w:rsidR="00224B70" w:rsidRPr="00224B70" w:rsidRDefault="00224B70" w:rsidP="00224B70">
      <w:pPr>
        <w:rPr>
          <w:sz w:val="28"/>
          <w:szCs w:val="32"/>
        </w:rPr>
      </w:pPr>
      <w:r w:rsidRPr="00224B70">
        <w:rPr>
          <w:sz w:val="28"/>
          <w:szCs w:val="32"/>
        </w:rPr>
        <w:t>vm_metrics_interval = 30        # VM metrics every 30 seconds</w:t>
      </w:r>
    </w:p>
    <w:p w14:paraId="60EBD7D4" w14:textId="77777777" w:rsidR="00224B70" w:rsidRPr="00224B70" w:rsidRDefault="00224B70" w:rsidP="00224B70">
      <w:pPr>
        <w:rPr>
          <w:sz w:val="28"/>
          <w:szCs w:val="32"/>
        </w:rPr>
      </w:pPr>
      <w:r w:rsidRPr="00224B70">
        <w:rPr>
          <w:sz w:val="28"/>
          <w:szCs w:val="32"/>
        </w:rPr>
        <w:t>process_metrics_interval = 10   # Process metrics every 10 seconds</w:t>
      </w:r>
    </w:p>
    <w:p w14:paraId="52C3B91B" w14:textId="77777777" w:rsidR="00224B70" w:rsidRPr="00224B70" w:rsidRDefault="00224B70" w:rsidP="00224B70">
      <w:pPr>
        <w:rPr>
          <w:sz w:val="28"/>
          <w:szCs w:val="32"/>
        </w:rPr>
      </w:pPr>
      <w:r w:rsidRPr="00224B70">
        <w:rPr>
          <w:sz w:val="28"/>
          <w:szCs w:val="32"/>
        </w:rPr>
        <w:t>```</w:t>
      </w:r>
    </w:p>
    <w:p w14:paraId="745D05EA" w14:textId="7396F96B" w:rsidR="00224B70" w:rsidRPr="00432157" w:rsidRDefault="00224B70" w:rsidP="008C7BA9">
      <w:pPr>
        <w:pStyle w:val="Heading3"/>
        <w:rPr>
          <w:sz w:val="30"/>
          <w:szCs w:val="30"/>
        </w:rPr>
      </w:pPr>
      <w:r w:rsidRPr="00432157">
        <w:rPr>
          <w:bCs/>
          <w:sz w:val="30"/>
          <w:szCs w:val="30"/>
        </w:rPr>
        <w:lastRenderedPageBreak/>
        <w:t>Alert thresholds</w:t>
      </w:r>
    </w:p>
    <w:p w14:paraId="2FB8D2DA" w14:textId="77777777" w:rsidR="00224B70" w:rsidRPr="00224B70" w:rsidRDefault="00224B70" w:rsidP="00224B70">
      <w:pPr>
        <w:rPr>
          <w:sz w:val="28"/>
          <w:szCs w:val="32"/>
        </w:rPr>
      </w:pPr>
    </w:p>
    <w:p w14:paraId="607DBDF3" w14:textId="77777777" w:rsidR="00224B70" w:rsidRPr="00224B70" w:rsidRDefault="00224B70" w:rsidP="00224B70">
      <w:pPr>
        <w:rPr>
          <w:sz w:val="28"/>
          <w:szCs w:val="32"/>
        </w:rPr>
      </w:pPr>
      <w:r w:rsidRPr="00224B70">
        <w:rPr>
          <w:sz w:val="28"/>
          <w:szCs w:val="32"/>
        </w:rPr>
        <w:t>```bash</w:t>
      </w:r>
    </w:p>
    <w:p w14:paraId="52ECFB6D" w14:textId="489439CC" w:rsidR="00224B70" w:rsidRPr="00224B70" w:rsidRDefault="00224B70" w:rsidP="00224B70">
      <w:pPr>
        <w:rPr>
          <w:sz w:val="28"/>
          <w:szCs w:val="32"/>
        </w:rPr>
      </w:pPr>
      <w:r w:rsidRPr="00432157">
        <w:rPr>
          <w:b/>
          <w:bCs/>
          <w:sz w:val="28"/>
          <w:szCs w:val="32"/>
        </w:rPr>
        <w:t>CPU usage alerts</w:t>
      </w:r>
    </w:p>
    <w:p w14:paraId="687670DE" w14:textId="77777777" w:rsidR="00224B70" w:rsidRPr="00224B70" w:rsidRDefault="00224B70" w:rsidP="00224B70">
      <w:pPr>
        <w:rPr>
          <w:sz w:val="28"/>
          <w:szCs w:val="32"/>
        </w:rPr>
      </w:pPr>
      <w:r w:rsidRPr="00224B70">
        <w:rPr>
          <w:sz w:val="28"/>
          <w:szCs w:val="32"/>
        </w:rPr>
        <w:t>cpu_warning_threshold = 80      # Warning at 80% CPU</w:t>
      </w:r>
    </w:p>
    <w:p w14:paraId="22D4E08C" w14:textId="77777777" w:rsidR="00224B70" w:rsidRPr="00224B70" w:rsidRDefault="00224B70" w:rsidP="00224B70">
      <w:pPr>
        <w:rPr>
          <w:sz w:val="28"/>
          <w:szCs w:val="32"/>
        </w:rPr>
      </w:pPr>
      <w:r w:rsidRPr="00224B70">
        <w:rPr>
          <w:sz w:val="28"/>
          <w:szCs w:val="32"/>
        </w:rPr>
        <w:t>cpu_critical_threshold = 95     # Critical at 95% CPU</w:t>
      </w:r>
    </w:p>
    <w:p w14:paraId="5BB723EA" w14:textId="77777777" w:rsidR="00224B70" w:rsidRPr="00224B70" w:rsidRDefault="00224B70" w:rsidP="00224B70">
      <w:pPr>
        <w:rPr>
          <w:sz w:val="28"/>
          <w:szCs w:val="32"/>
        </w:rPr>
      </w:pPr>
    </w:p>
    <w:p w14:paraId="1BE9A5AC" w14:textId="764EC155" w:rsidR="00224B70" w:rsidRPr="00432157" w:rsidRDefault="00224B70" w:rsidP="00224B70">
      <w:pPr>
        <w:rPr>
          <w:b/>
          <w:bCs/>
          <w:sz w:val="28"/>
          <w:szCs w:val="32"/>
        </w:rPr>
      </w:pPr>
      <w:r w:rsidRPr="00432157">
        <w:rPr>
          <w:b/>
          <w:bCs/>
          <w:sz w:val="28"/>
          <w:szCs w:val="32"/>
        </w:rPr>
        <w:t>Memory usage alerts</w:t>
      </w:r>
    </w:p>
    <w:p w14:paraId="6D856CE8" w14:textId="77777777" w:rsidR="00224B70" w:rsidRPr="00224B70" w:rsidRDefault="00224B70" w:rsidP="00224B70">
      <w:pPr>
        <w:rPr>
          <w:sz w:val="28"/>
          <w:szCs w:val="32"/>
        </w:rPr>
      </w:pPr>
      <w:r w:rsidRPr="00224B70">
        <w:rPr>
          <w:sz w:val="28"/>
          <w:szCs w:val="32"/>
        </w:rPr>
        <w:t>memory_warning_threshold = 85   # Warning at 85% memory</w:t>
      </w:r>
    </w:p>
    <w:p w14:paraId="32AFEDAD" w14:textId="77777777" w:rsidR="00224B70" w:rsidRPr="00224B70" w:rsidRDefault="00224B70" w:rsidP="00224B70">
      <w:pPr>
        <w:rPr>
          <w:sz w:val="28"/>
          <w:szCs w:val="32"/>
        </w:rPr>
      </w:pPr>
      <w:r w:rsidRPr="00224B70">
        <w:rPr>
          <w:sz w:val="28"/>
          <w:szCs w:val="32"/>
        </w:rPr>
        <w:t>memory_critical_threshold = 95  # Critical at 95% memory</w:t>
      </w:r>
    </w:p>
    <w:p w14:paraId="223DE72F" w14:textId="77777777" w:rsidR="00224B70" w:rsidRPr="00224B70" w:rsidRDefault="00224B70" w:rsidP="00224B70">
      <w:pPr>
        <w:rPr>
          <w:sz w:val="28"/>
          <w:szCs w:val="32"/>
        </w:rPr>
      </w:pPr>
      <w:r w:rsidRPr="00224B70">
        <w:rPr>
          <w:sz w:val="28"/>
          <w:szCs w:val="32"/>
        </w:rPr>
        <w:t>```</w:t>
      </w:r>
    </w:p>
    <w:p w14:paraId="4E5F7B21" w14:textId="401D09FF" w:rsidR="00224B70" w:rsidRPr="00283BEF" w:rsidRDefault="00224B70" w:rsidP="007C691F">
      <w:pPr>
        <w:pStyle w:val="Heading1"/>
        <w:rPr>
          <w:b/>
          <w:bCs/>
          <w:szCs w:val="60"/>
        </w:rPr>
      </w:pPr>
      <w:r w:rsidRPr="00283BEF">
        <w:rPr>
          <w:b/>
          <w:bCs/>
          <w:szCs w:val="60"/>
        </w:rPr>
        <w:t>System verification</w:t>
      </w:r>
    </w:p>
    <w:p w14:paraId="40036E51" w14:textId="77777777" w:rsidR="00224B70" w:rsidRPr="00283BEF" w:rsidRDefault="00224B70" w:rsidP="00224B70">
      <w:pPr>
        <w:rPr>
          <w:b/>
          <w:bCs/>
          <w:sz w:val="28"/>
          <w:szCs w:val="32"/>
        </w:rPr>
      </w:pPr>
    </w:p>
    <w:p w14:paraId="5EABDE49" w14:textId="78C9C562" w:rsidR="00224B70" w:rsidRPr="00283BEF" w:rsidRDefault="00224B70" w:rsidP="00224B70">
      <w:pPr>
        <w:rPr>
          <w:b/>
          <w:bCs/>
          <w:sz w:val="28"/>
          <w:szCs w:val="32"/>
        </w:rPr>
      </w:pPr>
      <w:r w:rsidRPr="00283BEF">
        <w:rPr>
          <w:b/>
          <w:bCs/>
          <w:sz w:val="28"/>
          <w:szCs w:val="32"/>
        </w:rPr>
        <w:t>Health check commands</w:t>
      </w:r>
    </w:p>
    <w:p w14:paraId="027B6D97" w14:textId="77777777" w:rsidR="00224B70" w:rsidRPr="00283BEF" w:rsidRDefault="00224B70" w:rsidP="00224B70">
      <w:pPr>
        <w:rPr>
          <w:b/>
          <w:bCs/>
          <w:sz w:val="28"/>
          <w:szCs w:val="32"/>
        </w:rPr>
      </w:pPr>
    </w:p>
    <w:p w14:paraId="5427EFE1" w14:textId="4A41C2DA" w:rsidR="00224B70" w:rsidRPr="00432157" w:rsidRDefault="00224B70" w:rsidP="008C7BA9">
      <w:pPr>
        <w:pStyle w:val="Heading2"/>
        <w:rPr>
          <w:b w:val="0"/>
          <w:bCs/>
          <w:szCs w:val="30"/>
        </w:rPr>
      </w:pPr>
      <w:r w:rsidRPr="00432157">
        <w:rPr>
          <w:bCs/>
          <w:szCs w:val="30"/>
        </w:rPr>
        <w:t>Service status verification</w:t>
      </w:r>
    </w:p>
    <w:p w14:paraId="1B2A6329" w14:textId="77777777" w:rsidR="00224B70" w:rsidRPr="00224B70" w:rsidRDefault="00224B70" w:rsidP="00224B70">
      <w:pPr>
        <w:rPr>
          <w:sz w:val="28"/>
          <w:szCs w:val="32"/>
        </w:rPr>
      </w:pPr>
    </w:p>
    <w:p w14:paraId="442ACCE6" w14:textId="77777777" w:rsidR="00224B70" w:rsidRPr="00224B70" w:rsidRDefault="00224B70" w:rsidP="00224B70">
      <w:pPr>
        <w:rPr>
          <w:sz w:val="28"/>
          <w:szCs w:val="32"/>
        </w:rPr>
      </w:pPr>
      <w:r w:rsidRPr="00224B70">
        <w:rPr>
          <w:sz w:val="28"/>
          <w:szCs w:val="32"/>
        </w:rPr>
        <w:t>```bash</w:t>
      </w:r>
    </w:p>
    <w:p w14:paraId="39036574" w14:textId="5EDE69F9" w:rsidR="00224B70" w:rsidRPr="00224B70" w:rsidRDefault="00224B70" w:rsidP="00224B70">
      <w:pPr>
        <w:rPr>
          <w:sz w:val="28"/>
          <w:szCs w:val="32"/>
        </w:rPr>
      </w:pPr>
      <w:r w:rsidRPr="00432157">
        <w:rPr>
          <w:b/>
          <w:bCs/>
          <w:sz w:val="28"/>
          <w:szCs w:val="32"/>
        </w:rPr>
        <w:t>Check all services</w:t>
      </w:r>
    </w:p>
    <w:p w14:paraId="5257DB12" w14:textId="77777777" w:rsidR="00224B70" w:rsidRPr="00224B70" w:rsidRDefault="00224B70" w:rsidP="00224B70">
      <w:pPr>
        <w:rPr>
          <w:sz w:val="28"/>
          <w:szCs w:val="32"/>
        </w:rPr>
      </w:pPr>
      <w:r w:rsidRPr="00224B70">
        <w:rPr>
          <w:sz w:val="28"/>
          <w:szCs w:val="32"/>
        </w:rPr>
        <w:t>docker-compose ps</w:t>
      </w:r>
    </w:p>
    <w:p w14:paraId="0F7C29C5" w14:textId="77777777" w:rsidR="00224B70" w:rsidRPr="00224B70" w:rsidRDefault="00224B70" w:rsidP="00224B70">
      <w:pPr>
        <w:rPr>
          <w:sz w:val="28"/>
          <w:szCs w:val="32"/>
        </w:rPr>
      </w:pPr>
    </w:p>
    <w:p w14:paraId="295B1115" w14:textId="76092466" w:rsidR="00224B70" w:rsidRPr="00224B70" w:rsidRDefault="00224B70" w:rsidP="00224B70">
      <w:pPr>
        <w:rPr>
          <w:sz w:val="28"/>
          <w:szCs w:val="32"/>
        </w:rPr>
      </w:pPr>
      <w:r w:rsidRPr="00432157">
        <w:rPr>
          <w:b/>
          <w:bCs/>
          <w:sz w:val="28"/>
          <w:szCs w:val="32"/>
        </w:rPr>
        <w:t>Check specific service</w:t>
      </w:r>
    </w:p>
    <w:p w14:paraId="25AB140B" w14:textId="77777777" w:rsidR="00224B70" w:rsidRPr="00224B70" w:rsidRDefault="00224B70" w:rsidP="00224B70">
      <w:pPr>
        <w:rPr>
          <w:sz w:val="28"/>
          <w:szCs w:val="32"/>
        </w:rPr>
      </w:pPr>
      <w:r w:rsidRPr="00224B70">
        <w:rPr>
          <w:sz w:val="28"/>
          <w:szCs w:val="32"/>
        </w:rPr>
        <w:t>docker-compose logs greenmatrix-backend</w:t>
      </w:r>
    </w:p>
    <w:p w14:paraId="2F2CB36D" w14:textId="77777777" w:rsidR="00224B70" w:rsidRPr="00224B70" w:rsidRDefault="00224B70" w:rsidP="00224B70">
      <w:pPr>
        <w:rPr>
          <w:sz w:val="28"/>
          <w:szCs w:val="32"/>
        </w:rPr>
      </w:pPr>
    </w:p>
    <w:p w14:paraId="60EC36BC" w14:textId="6E9B8E3D" w:rsidR="00224B70" w:rsidRPr="00432157" w:rsidRDefault="00224B70" w:rsidP="00224B70">
      <w:pPr>
        <w:rPr>
          <w:b/>
          <w:bCs/>
          <w:sz w:val="28"/>
          <w:szCs w:val="32"/>
        </w:rPr>
      </w:pPr>
      <w:r w:rsidRPr="00432157">
        <w:rPr>
          <w:b/>
          <w:bCs/>
          <w:sz w:val="28"/>
          <w:szCs w:val="32"/>
        </w:rPr>
        <w:t>Check service health</w:t>
      </w:r>
    </w:p>
    <w:p w14:paraId="60FCB7D7" w14:textId="77777777" w:rsidR="00224B70" w:rsidRPr="00224B70" w:rsidRDefault="00224B70" w:rsidP="00224B70">
      <w:pPr>
        <w:rPr>
          <w:sz w:val="28"/>
          <w:szCs w:val="32"/>
        </w:rPr>
      </w:pPr>
      <w:r w:rsidRPr="00224B70">
        <w:rPr>
          <w:sz w:val="28"/>
          <w:szCs w:val="32"/>
        </w:rPr>
        <w:t>curl -f http://localhost:8000/health</w:t>
      </w:r>
    </w:p>
    <w:p w14:paraId="5A25A25F" w14:textId="77777777" w:rsidR="00224B70" w:rsidRPr="00224B70" w:rsidRDefault="00224B70" w:rsidP="00224B70">
      <w:pPr>
        <w:rPr>
          <w:sz w:val="28"/>
          <w:szCs w:val="32"/>
        </w:rPr>
      </w:pPr>
      <w:r w:rsidRPr="00224B70">
        <w:rPr>
          <w:sz w:val="28"/>
          <w:szCs w:val="32"/>
        </w:rPr>
        <w:t>```</w:t>
      </w:r>
    </w:p>
    <w:p w14:paraId="70D30C99" w14:textId="77777777" w:rsidR="00224B70" w:rsidRPr="00224B70" w:rsidRDefault="00224B70" w:rsidP="00224B70">
      <w:pPr>
        <w:rPr>
          <w:sz w:val="28"/>
          <w:szCs w:val="32"/>
        </w:rPr>
      </w:pPr>
    </w:p>
    <w:p w14:paraId="6B972D9C" w14:textId="342D1CC0" w:rsidR="00224B70" w:rsidRPr="00432157" w:rsidRDefault="00224B70" w:rsidP="008C7BA9">
      <w:pPr>
        <w:pStyle w:val="Heading2"/>
        <w:rPr>
          <w:szCs w:val="30"/>
        </w:rPr>
      </w:pPr>
      <w:r w:rsidRPr="00432157">
        <w:rPr>
          <w:bCs/>
          <w:szCs w:val="30"/>
        </w:rPr>
        <w:lastRenderedPageBreak/>
        <w:t>Database connectivity</w:t>
      </w:r>
    </w:p>
    <w:p w14:paraId="21BDA665" w14:textId="77777777" w:rsidR="00224B70" w:rsidRPr="00224B70" w:rsidRDefault="00224B70" w:rsidP="00224B70">
      <w:pPr>
        <w:rPr>
          <w:sz w:val="28"/>
          <w:szCs w:val="32"/>
        </w:rPr>
      </w:pPr>
    </w:p>
    <w:p w14:paraId="03A539C0" w14:textId="77777777" w:rsidR="00224B70" w:rsidRPr="00224B70" w:rsidRDefault="00224B70" w:rsidP="00224B70">
      <w:pPr>
        <w:rPr>
          <w:sz w:val="28"/>
          <w:szCs w:val="32"/>
        </w:rPr>
      </w:pPr>
      <w:r w:rsidRPr="00224B70">
        <w:rPr>
          <w:sz w:val="28"/>
          <w:szCs w:val="32"/>
        </w:rPr>
        <w:t>```bash</w:t>
      </w:r>
    </w:p>
    <w:p w14:paraId="74A5320B" w14:textId="5DCF6F99" w:rsidR="00224B70" w:rsidRPr="00432157" w:rsidRDefault="00224B70" w:rsidP="00224B70">
      <w:pPr>
        <w:rPr>
          <w:b/>
          <w:bCs/>
          <w:sz w:val="28"/>
          <w:szCs w:val="32"/>
        </w:rPr>
      </w:pPr>
      <w:r w:rsidRPr="00432157">
        <w:rPr>
          <w:b/>
          <w:bCs/>
          <w:sz w:val="28"/>
          <w:szCs w:val="32"/>
        </w:rPr>
        <w:t>Test PostgreSQL connection</w:t>
      </w:r>
    </w:p>
    <w:p w14:paraId="007DD227" w14:textId="77777777" w:rsidR="00224B70" w:rsidRPr="00224B70" w:rsidRDefault="00224B70" w:rsidP="00224B70">
      <w:pPr>
        <w:rPr>
          <w:sz w:val="28"/>
          <w:szCs w:val="32"/>
        </w:rPr>
      </w:pPr>
      <w:r w:rsidRPr="00224B70">
        <w:rPr>
          <w:sz w:val="28"/>
          <w:szCs w:val="32"/>
        </w:rPr>
        <w:t>psql -h localhost -U postgres -d greenmatrix -c "SELECT version();"</w:t>
      </w:r>
    </w:p>
    <w:p w14:paraId="75F3C2E9" w14:textId="77777777" w:rsidR="00224B70" w:rsidRPr="00224B70" w:rsidRDefault="00224B70" w:rsidP="00224B70">
      <w:pPr>
        <w:rPr>
          <w:sz w:val="28"/>
          <w:szCs w:val="32"/>
        </w:rPr>
      </w:pPr>
    </w:p>
    <w:p w14:paraId="23894CF3" w14:textId="6497117B" w:rsidR="00224B70" w:rsidRPr="00432157" w:rsidRDefault="00224B70" w:rsidP="00224B70">
      <w:pPr>
        <w:rPr>
          <w:b/>
          <w:bCs/>
          <w:sz w:val="28"/>
          <w:szCs w:val="32"/>
        </w:rPr>
      </w:pPr>
      <w:r w:rsidRPr="00432157">
        <w:rPr>
          <w:b/>
          <w:bCs/>
          <w:sz w:val="28"/>
          <w:szCs w:val="32"/>
        </w:rPr>
        <w:t>Test TimescaleDB connection</w:t>
      </w:r>
    </w:p>
    <w:p w14:paraId="6559BF4C" w14:textId="77777777" w:rsidR="00224B70" w:rsidRPr="00224B70" w:rsidRDefault="00224B70" w:rsidP="00224B70">
      <w:pPr>
        <w:rPr>
          <w:sz w:val="28"/>
          <w:szCs w:val="32"/>
        </w:rPr>
      </w:pPr>
      <w:r w:rsidRPr="00224B70">
        <w:rPr>
          <w:sz w:val="28"/>
          <w:szCs w:val="32"/>
        </w:rPr>
        <w:t>psql -h localhost -U postgres -d vm_metrics_ts -c "SELECT version();"</w:t>
      </w:r>
    </w:p>
    <w:p w14:paraId="3F0CA937" w14:textId="77777777" w:rsidR="00224B70" w:rsidRPr="00224B70" w:rsidRDefault="00224B70" w:rsidP="00224B70">
      <w:pPr>
        <w:rPr>
          <w:sz w:val="28"/>
          <w:szCs w:val="32"/>
        </w:rPr>
      </w:pPr>
    </w:p>
    <w:p w14:paraId="63C47E51" w14:textId="4FFD71CF" w:rsidR="00224B70" w:rsidRPr="00224B70" w:rsidRDefault="00224B70" w:rsidP="00224B70">
      <w:pPr>
        <w:rPr>
          <w:sz w:val="28"/>
          <w:szCs w:val="32"/>
        </w:rPr>
      </w:pPr>
      <w:r w:rsidRPr="00432157">
        <w:rPr>
          <w:b/>
          <w:bCs/>
          <w:sz w:val="28"/>
          <w:szCs w:val="32"/>
        </w:rPr>
        <w:t>Check database sizes</w:t>
      </w:r>
    </w:p>
    <w:p w14:paraId="042ED361" w14:textId="77777777" w:rsidR="00224B70" w:rsidRPr="00224B70" w:rsidRDefault="00224B70" w:rsidP="00224B70">
      <w:pPr>
        <w:rPr>
          <w:sz w:val="28"/>
          <w:szCs w:val="32"/>
        </w:rPr>
      </w:pPr>
      <w:r w:rsidRPr="00224B70">
        <w:rPr>
          <w:sz w:val="28"/>
          <w:szCs w:val="32"/>
        </w:rPr>
        <w:t>psql -h localhost -U postgres -c "\l+"</w:t>
      </w:r>
    </w:p>
    <w:p w14:paraId="136FDD93" w14:textId="77777777" w:rsidR="00224B70" w:rsidRPr="00224B70" w:rsidRDefault="00224B70" w:rsidP="00224B70">
      <w:pPr>
        <w:rPr>
          <w:sz w:val="28"/>
          <w:szCs w:val="32"/>
        </w:rPr>
      </w:pPr>
      <w:r w:rsidRPr="00224B70">
        <w:rPr>
          <w:sz w:val="28"/>
          <w:szCs w:val="32"/>
        </w:rPr>
        <w:t>```</w:t>
      </w:r>
    </w:p>
    <w:p w14:paraId="4593FFC2" w14:textId="77777777" w:rsidR="00224B70" w:rsidRPr="00224B70" w:rsidRDefault="00224B70" w:rsidP="00224B70">
      <w:pPr>
        <w:rPr>
          <w:sz w:val="28"/>
          <w:szCs w:val="32"/>
        </w:rPr>
      </w:pPr>
    </w:p>
    <w:p w14:paraId="59C78786" w14:textId="48A81EEA" w:rsidR="00224B70" w:rsidRPr="00432157" w:rsidRDefault="00224B70" w:rsidP="008C7BA9">
      <w:pPr>
        <w:pStyle w:val="Heading2"/>
        <w:rPr>
          <w:b w:val="0"/>
          <w:bCs/>
          <w:szCs w:val="30"/>
        </w:rPr>
      </w:pPr>
      <w:r w:rsidRPr="00432157">
        <w:rPr>
          <w:bCs/>
          <w:szCs w:val="30"/>
        </w:rPr>
        <w:t>API endpoint testing</w:t>
      </w:r>
    </w:p>
    <w:p w14:paraId="56A6F58C" w14:textId="77777777" w:rsidR="00224B70" w:rsidRPr="00224B70" w:rsidRDefault="00224B70" w:rsidP="00224B70">
      <w:pPr>
        <w:rPr>
          <w:sz w:val="28"/>
          <w:szCs w:val="32"/>
        </w:rPr>
      </w:pPr>
    </w:p>
    <w:p w14:paraId="5E26DBD7" w14:textId="77777777" w:rsidR="00224B70" w:rsidRPr="00224B70" w:rsidRDefault="00224B70" w:rsidP="00224B70">
      <w:pPr>
        <w:rPr>
          <w:sz w:val="28"/>
          <w:szCs w:val="32"/>
        </w:rPr>
      </w:pPr>
      <w:r w:rsidRPr="00224B70">
        <w:rPr>
          <w:sz w:val="28"/>
          <w:szCs w:val="32"/>
        </w:rPr>
        <w:t>```bash</w:t>
      </w:r>
    </w:p>
    <w:p w14:paraId="13CCBB19" w14:textId="3979EB2A" w:rsidR="00224B70" w:rsidRPr="00224B70" w:rsidRDefault="00224B70" w:rsidP="00224B70">
      <w:pPr>
        <w:rPr>
          <w:sz w:val="28"/>
          <w:szCs w:val="32"/>
        </w:rPr>
      </w:pPr>
      <w:r w:rsidRPr="00432157">
        <w:rPr>
          <w:b/>
          <w:bCs/>
          <w:sz w:val="28"/>
          <w:szCs w:val="32"/>
        </w:rPr>
        <w:t>Test main API</w:t>
      </w:r>
    </w:p>
    <w:p w14:paraId="30326874" w14:textId="77777777" w:rsidR="00224B70" w:rsidRPr="00224B70" w:rsidRDefault="00224B70" w:rsidP="00224B70">
      <w:pPr>
        <w:rPr>
          <w:sz w:val="28"/>
          <w:szCs w:val="32"/>
        </w:rPr>
      </w:pPr>
      <w:r w:rsidRPr="00224B70">
        <w:rPr>
          <w:sz w:val="28"/>
          <w:szCs w:val="32"/>
        </w:rPr>
        <w:t>curl http://localhost:8000/api/status</w:t>
      </w:r>
    </w:p>
    <w:p w14:paraId="18DDF0BA" w14:textId="77777777" w:rsidR="00224B70" w:rsidRPr="00224B70" w:rsidRDefault="00224B70" w:rsidP="00224B70">
      <w:pPr>
        <w:rPr>
          <w:sz w:val="28"/>
          <w:szCs w:val="32"/>
        </w:rPr>
      </w:pPr>
    </w:p>
    <w:p w14:paraId="1568C718" w14:textId="3E995D54" w:rsidR="00224B70" w:rsidRPr="00224B70" w:rsidRDefault="00224B70" w:rsidP="00224B70">
      <w:pPr>
        <w:rPr>
          <w:sz w:val="28"/>
          <w:szCs w:val="32"/>
        </w:rPr>
      </w:pPr>
      <w:r w:rsidRPr="00432157">
        <w:rPr>
          <w:b/>
          <w:bCs/>
          <w:sz w:val="28"/>
          <w:szCs w:val="32"/>
        </w:rPr>
        <w:t>Test metrics endpoint</w:t>
      </w:r>
    </w:p>
    <w:p w14:paraId="6FAAAE0C" w14:textId="77777777" w:rsidR="00224B70" w:rsidRPr="00224B70" w:rsidRDefault="00224B70" w:rsidP="00224B70">
      <w:pPr>
        <w:rPr>
          <w:sz w:val="28"/>
          <w:szCs w:val="32"/>
        </w:rPr>
      </w:pPr>
      <w:r w:rsidRPr="00224B70">
        <w:rPr>
          <w:sz w:val="28"/>
          <w:szCs w:val="32"/>
        </w:rPr>
        <w:t>curl http://localhost:8000/api/monitoring/metrics</w:t>
      </w:r>
    </w:p>
    <w:p w14:paraId="01E3E365" w14:textId="77777777" w:rsidR="00224B70" w:rsidRPr="00224B70" w:rsidRDefault="00224B70" w:rsidP="00224B70">
      <w:pPr>
        <w:rPr>
          <w:sz w:val="28"/>
          <w:szCs w:val="32"/>
        </w:rPr>
      </w:pPr>
    </w:p>
    <w:p w14:paraId="1E9755DC" w14:textId="7995D18F" w:rsidR="00224B70" w:rsidRPr="00224B70" w:rsidRDefault="00224B70" w:rsidP="00224B70">
      <w:pPr>
        <w:rPr>
          <w:sz w:val="28"/>
          <w:szCs w:val="32"/>
        </w:rPr>
      </w:pPr>
      <w:r w:rsidRPr="00432157">
        <w:rPr>
          <w:b/>
          <w:bCs/>
          <w:sz w:val="28"/>
          <w:szCs w:val="32"/>
        </w:rPr>
        <w:t>Test hardware endpoint</w:t>
      </w:r>
    </w:p>
    <w:p w14:paraId="2EC5AD4B" w14:textId="77777777" w:rsidR="00224B70" w:rsidRPr="00224B70" w:rsidRDefault="00224B70" w:rsidP="00224B70">
      <w:pPr>
        <w:rPr>
          <w:sz w:val="28"/>
          <w:szCs w:val="32"/>
        </w:rPr>
      </w:pPr>
      <w:r w:rsidRPr="00224B70">
        <w:rPr>
          <w:sz w:val="28"/>
          <w:szCs w:val="32"/>
        </w:rPr>
        <w:t>curl http://localhost:8000/api/hardware/</w:t>
      </w:r>
    </w:p>
    <w:p w14:paraId="7095F4F4" w14:textId="77777777" w:rsidR="00224B70" w:rsidRPr="00224B70" w:rsidRDefault="00224B70" w:rsidP="00224B70">
      <w:pPr>
        <w:rPr>
          <w:sz w:val="28"/>
          <w:szCs w:val="32"/>
        </w:rPr>
      </w:pPr>
      <w:r w:rsidRPr="00224B70">
        <w:rPr>
          <w:sz w:val="28"/>
          <w:szCs w:val="32"/>
        </w:rPr>
        <w:t>```</w:t>
      </w:r>
    </w:p>
    <w:p w14:paraId="43E32542" w14:textId="77777777" w:rsidR="00224B70" w:rsidRPr="00283BEF" w:rsidRDefault="00224B70" w:rsidP="00224B70">
      <w:pPr>
        <w:rPr>
          <w:b/>
          <w:bCs/>
          <w:sz w:val="28"/>
          <w:szCs w:val="32"/>
        </w:rPr>
      </w:pPr>
    </w:p>
    <w:p w14:paraId="7C192F1D" w14:textId="25C30DDC" w:rsidR="00224B70" w:rsidRPr="00432157" w:rsidRDefault="00224B70" w:rsidP="008C7BA9">
      <w:pPr>
        <w:pStyle w:val="Heading2"/>
        <w:rPr>
          <w:b w:val="0"/>
          <w:bCs/>
          <w:szCs w:val="30"/>
        </w:rPr>
      </w:pPr>
      <w:r w:rsidRPr="00432157">
        <w:rPr>
          <w:bCs/>
          <w:szCs w:val="30"/>
        </w:rPr>
        <w:t>Performance testing</w:t>
      </w:r>
    </w:p>
    <w:p w14:paraId="193343B0" w14:textId="1A832556" w:rsidR="00224B70" w:rsidRPr="00432157" w:rsidRDefault="00224B70" w:rsidP="008C7BA9">
      <w:pPr>
        <w:pStyle w:val="Heading3"/>
        <w:rPr>
          <w:b w:val="0"/>
          <w:bCs/>
          <w:sz w:val="30"/>
          <w:szCs w:val="30"/>
        </w:rPr>
      </w:pPr>
      <w:r w:rsidRPr="00432157">
        <w:rPr>
          <w:bCs/>
          <w:sz w:val="30"/>
          <w:szCs w:val="30"/>
        </w:rPr>
        <w:lastRenderedPageBreak/>
        <w:t>Load testing</w:t>
      </w:r>
    </w:p>
    <w:p w14:paraId="5EB86E4F" w14:textId="77777777" w:rsidR="00224B70" w:rsidRPr="00224B70" w:rsidRDefault="00224B70" w:rsidP="00224B70">
      <w:pPr>
        <w:rPr>
          <w:sz w:val="28"/>
          <w:szCs w:val="32"/>
        </w:rPr>
      </w:pPr>
    </w:p>
    <w:p w14:paraId="646CAF74" w14:textId="77777777" w:rsidR="00224B70" w:rsidRPr="00224B70" w:rsidRDefault="00224B70" w:rsidP="00224B70">
      <w:pPr>
        <w:rPr>
          <w:sz w:val="28"/>
          <w:szCs w:val="32"/>
        </w:rPr>
      </w:pPr>
      <w:r w:rsidRPr="00224B70">
        <w:rPr>
          <w:sz w:val="28"/>
          <w:szCs w:val="32"/>
        </w:rPr>
        <w:t>```bash</w:t>
      </w:r>
    </w:p>
    <w:p w14:paraId="3893DE6A" w14:textId="1443F401" w:rsidR="00224B70" w:rsidRPr="00224B70" w:rsidRDefault="00224B70" w:rsidP="00224B70">
      <w:pPr>
        <w:rPr>
          <w:sz w:val="28"/>
          <w:szCs w:val="32"/>
        </w:rPr>
      </w:pPr>
      <w:r w:rsidRPr="00432157">
        <w:rPr>
          <w:b/>
          <w:bCs/>
          <w:sz w:val="28"/>
          <w:szCs w:val="32"/>
        </w:rPr>
        <w:t>Install testing tool</w:t>
      </w:r>
    </w:p>
    <w:p w14:paraId="1BC86A38" w14:textId="77777777" w:rsidR="00224B70" w:rsidRPr="00224B70" w:rsidRDefault="00224B70" w:rsidP="00224B70">
      <w:pPr>
        <w:rPr>
          <w:sz w:val="28"/>
          <w:szCs w:val="32"/>
        </w:rPr>
      </w:pPr>
      <w:r w:rsidRPr="00224B70">
        <w:rPr>
          <w:sz w:val="28"/>
          <w:szCs w:val="32"/>
        </w:rPr>
        <w:t>pip install locust</w:t>
      </w:r>
    </w:p>
    <w:p w14:paraId="729F946C" w14:textId="77777777" w:rsidR="00224B70" w:rsidRPr="00224B70" w:rsidRDefault="00224B70" w:rsidP="00224B70">
      <w:pPr>
        <w:rPr>
          <w:sz w:val="28"/>
          <w:szCs w:val="32"/>
        </w:rPr>
      </w:pPr>
    </w:p>
    <w:p w14:paraId="6F0DE845" w14:textId="780DCCF4" w:rsidR="00224B70" w:rsidRPr="00224B70" w:rsidRDefault="00224B70" w:rsidP="00224B70">
      <w:pPr>
        <w:rPr>
          <w:sz w:val="28"/>
          <w:szCs w:val="32"/>
        </w:rPr>
      </w:pPr>
      <w:r w:rsidRPr="00432157">
        <w:rPr>
          <w:b/>
          <w:bCs/>
          <w:sz w:val="28"/>
          <w:szCs w:val="32"/>
        </w:rPr>
        <w:t>Run load test</w:t>
      </w:r>
    </w:p>
    <w:p w14:paraId="039494C8" w14:textId="77777777" w:rsidR="00224B70" w:rsidRPr="00224B70" w:rsidRDefault="00224B70" w:rsidP="00224B70">
      <w:pPr>
        <w:rPr>
          <w:sz w:val="28"/>
          <w:szCs w:val="32"/>
        </w:rPr>
      </w:pPr>
      <w:r w:rsidRPr="00224B70">
        <w:rPr>
          <w:sz w:val="28"/>
          <w:szCs w:val="32"/>
        </w:rPr>
        <w:t>locust -f load_test.py --host=http://localhost:8000</w:t>
      </w:r>
    </w:p>
    <w:p w14:paraId="761C7DEA" w14:textId="77777777" w:rsidR="00224B70" w:rsidRPr="00224B70" w:rsidRDefault="00224B70" w:rsidP="00224B70">
      <w:pPr>
        <w:rPr>
          <w:sz w:val="28"/>
          <w:szCs w:val="32"/>
        </w:rPr>
      </w:pPr>
      <w:r w:rsidRPr="00224B70">
        <w:rPr>
          <w:sz w:val="28"/>
          <w:szCs w:val="32"/>
        </w:rPr>
        <w:t>```</w:t>
      </w:r>
    </w:p>
    <w:p w14:paraId="3E17823A" w14:textId="77777777" w:rsidR="00224B70" w:rsidRPr="00224B70" w:rsidRDefault="00224B70" w:rsidP="00224B70">
      <w:pPr>
        <w:rPr>
          <w:sz w:val="28"/>
          <w:szCs w:val="32"/>
        </w:rPr>
      </w:pPr>
    </w:p>
    <w:p w14:paraId="26EBCD9A" w14:textId="29867C05" w:rsidR="00224B70" w:rsidRPr="00432157" w:rsidRDefault="00224B70" w:rsidP="008C7BA9">
      <w:pPr>
        <w:pStyle w:val="Heading3"/>
        <w:rPr>
          <w:b w:val="0"/>
          <w:bCs/>
          <w:sz w:val="30"/>
          <w:szCs w:val="30"/>
        </w:rPr>
      </w:pPr>
      <w:r w:rsidRPr="00432157">
        <w:rPr>
          <w:bCs/>
          <w:sz w:val="30"/>
          <w:szCs w:val="30"/>
        </w:rPr>
        <w:t>Benchmark testing</w:t>
      </w:r>
    </w:p>
    <w:p w14:paraId="3F3B6151" w14:textId="77777777" w:rsidR="00224B70" w:rsidRPr="00224B70" w:rsidRDefault="00224B70" w:rsidP="00224B70">
      <w:pPr>
        <w:rPr>
          <w:sz w:val="28"/>
          <w:szCs w:val="32"/>
        </w:rPr>
      </w:pPr>
    </w:p>
    <w:p w14:paraId="64112821" w14:textId="77777777" w:rsidR="00224B70" w:rsidRPr="00224B70" w:rsidRDefault="00224B70" w:rsidP="00224B70">
      <w:pPr>
        <w:rPr>
          <w:sz w:val="28"/>
          <w:szCs w:val="32"/>
        </w:rPr>
      </w:pPr>
      <w:r w:rsidRPr="00224B70">
        <w:rPr>
          <w:sz w:val="28"/>
          <w:szCs w:val="32"/>
        </w:rPr>
        <w:t>```bash</w:t>
      </w:r>
    </w:p>
    <w:p w14:paraId="013D73AD" w14:textId="7EE2C212" w:rsidR="00224B70" w:rsidRPr="00224B70" w:rsidRDefault="00224B70" w:rsidP="00224B70">
      <w:pPr>
        <w:rPr>
          <w:sz w:val="28"/>
          <w:szCs w:val="32"/>
        </w:rPr>
      </w:pPr>
      <w:r w:rsidRPr="00432157">
        <w:rPr>
          <w:b/>
          <w:bCs/>
          <w:sz w:val="28"/>
          <w:szCs w:val="32"/>
        </w:rPr>
        <w:t>Run performance benchmarks</w:t>
      </w:r>
    </w:p>
    <w:p w14:paraId="2D8B66BA" w14:textId="77777777" w:rsidR="00224B70" w:rsidRPr="00224B70" w:rsidRDefault="00224B70" w:rsidP="00224B70">
      <w:pPr>
        <w:rPr>
          <w:sz w:val="28"/>
          <w:szCs w:val="32"/>
        </w:rPr>
      </w:pPr>
      <w:r w:rsidRPr="00224B70">
        <w:rPr>
          <w:sz w:val="28"/>
          <w:szCs w:val="32"/>
        </w:rPr>
        <w:t>python scripts/performance_benchmark.py</w:t>
      </w:r>
    </w:p>
    <w:p w14:paraId="57F0ADDC" w14:textId="77777777" w:rsidR="00224B70" w:rsidRPr="00224B70" w:rsidRDefault="00224B70" w:rsidP="00224B70">
      <w:pPr>
        <w:rPr>
          <w:sz w:val="28"/>
          <w:szCs w:val="32"/>
        </w:rPr>
      </w:pPr>
    </w:p>
    <w:p w14:paraId="474AB06B" w14:textId="0AC6EFC6" w:rsidR="00224B70" w:rsidRPr="00224B70" w:rsidRDefault="00224B70" w:rsidP="00224B70">
      <w:pPr>
        <w:rPr>
          <w:sz w:val="28"/>
          <w:szCs w:val="32"/>
        </w:rPr>
      </w:pPr>
      <w:r w:rsidRPr="00432157">
        <w:rPr>
          <w:b/>
          <w:bCs/>
          <w:sz w:val="28"/>
          <w:szCs w:val="32"/>
        </w:rPr>
        <w:t>Check response times</w:t>
      </w:r>
    </w:p>
    <w:p w14:paraId="175ED2CA" w14:textId="77777777" w:rsidR="00224B70" w:rsidRPr="00224B70" w:rsidRDefault="00224B70" w:rsidP="00224B70">
      <w:pPr>
        <w:rPr>
          <w:sz w:val="28"/>
          <w:szCs w:val="32"/>
        </w:rPr>
      </w:pPr>
      <w:r w:rsidRPr="00224B70">
        <w:rPr>
          <w:sz w:val="28"/>
          <w:szCs w:val="32"/>
        </w:rPr>
        <w:t>curl -w "@curl-format.txt" -o /dev/null -s "http://localhost:8000/health"</w:t>
      </w:r>
    </w:p>
    <w:p w14:paraId="2BC941A9" w14:textId="77777777" w:rsidR="00224B70" w:rsidRPr="00224B70" w:rsidRDefault="00224B70" w:rsidP="00224B70">
      <w:pPr>
        <w:rPr>
          <w:sz w:val="28"/>
          <w:szCs w:val="32"/>
        </w:rPr>
      </w:pPr>
      <w:r w:rsidRPr="00224B70">
        <w:rPr>
          <w:sz w:val="28"/>
          <w:szCs w:val="32"/>
        </w:rPr>
        <w:t>```</w:t>
      </w:r>
    </w:p>
    <w:p w14:paraId="62E8C5A9" w14:textId="77777777" w:rsidR="00224B70" w:rsidRPr="00283BEF" w:rsidRDefault="00224B70" w:rsidP="00224B70">
      <w:pPr>
        <w:rPr>
          <w:b/>
          <w:bCs/>
          <w:sz w:val="60"/>
          <w:szCs w:val="60"/>
        </w:rPr>
      </w:pPr>
    </w:p>
    <w:p w14:paraId="16F3D95C" w14:textId="57E51E42" w:rsidR="00224B70" w:rsidRPr="00283BEF" w:rsidRDefault="00224B70" w:rsidP="007C691F">
      <w:pPr>
        <w:pStyle w:val="Heading1"/>
        <w:rPr>
          <w:b/>
          <w:bCs/>
          <w:szCs w:val="60"/>
        </w:rPr>
      </w:pPr>
      <w:r w:rsidRPr="00283BEF">
        <w:rPr>
          <w:b/>
          <w:bCs/>
          <w:szCs w:val="60"/>
        </w:rPr>
        <w:t>Troubleshooting</w:t>
      </w:r>
    </w:p>
    <w:p w14:paraId="64657E0C" w14:textId="77777777" w:rsidR="00283BEF" w:rsidRDefault="00283BEF" w:rsidP="00224B70">
      <w:pPr>
        <w:rPr>
          <w:b/>
          <w:bCs/>
          <w:sz w:val="28"/>
          <w:szCs w:val="32"/>
        </w:rPr>
      </w:pPr>
    </w:p>
    <w:p w14:paraId="58FCF267" w14:textId="6D0E9B37" w:rsidR="00224B70" w:rsidRPr="000E200B" w:rsidRDefault="00224B70" w:rsidP="008C7BA9">
      <w:pPr>
        <w:pStyle w:val="Heading2"/>
        <w:rPr>
          <w:b w:val="0"/>
          <w:bCs/>
          <w:szCs w:val="30"/>
        </w:rPr>
      </w:pPr>
      <w:r w:rsidRPr="000E200B">
        <w:rPr>
          <w:bCs/>
          <w:szCs w:val="30"/>
        </w:rPr>
        <w:t>Common issues and solutions</w:t>
      </w:r>
    </w:p>
    <w:p w14:paraId="7AEC3C2C" w14:textId="77777777" w:rsidR="00224B70" w:rsidRPr="000E200B" w:rsidRDefault="00224B70" w:rsidP="00224B70">
      <w:pPr>
        <w:rPr>
          <w:b/>
          <w:bCs/>
          <w:sz w:val="30"/>
          <w:szCs w:val="30"/>
        </w:rPr>
      </w:pPr>
    </w:p>
    <w:p w14:paraId="53CD4D42" w14:textId="60CCDABC" w:rsidR="00224B70" w:rsidRPr="000E200B" w:rsidRDefault="00224B70" w:rsidP="008C7BA9">
      <w:pPr>
        <w:pStyle w:val="Heading3"/>
        <w:rPr>
          <w:b w:val="0"/>
          <w:bCs/>
          <w:sz w:val="30"/>
          <w:szCs w:val="30"/>
        </w:rPr>
      </w:pPr>
      <w:r w:rsidRPr="000E200B">
        <w:rPr>
          <w:bCs/>
          <w:sz w:val="30"/>
          <w:szCs w:val="30"/>
        </w:rPr>
        <w:t>Issue 1: Services won't start</w:t>
      </w:r>
    </w:p>
    <w:p w14:paraId="0619BEC3" w14:textId="77777777" w:rsidR="00224B70" w:rsidRPr="00224B70" w:rsidRDefault="00224B70" w:rsidP="00224B70">
      <w:pPr>
        <w:rPr>
          <w:sz w:val="28"/>
          <w:szCs w:val="32"/>
        </w:rPr>
      </w:pPr>
    </w:p>
    <w:p w14:paraId="24B7F3E4" w14:textId="192190D2" w:rsidR="00224B70" w:rsidRPr="00224B70" w:rsidRDefault="00224B70" w:rsidP="00224B70">
      <w:pPr>
        <w:rPr>
          <w:sz w:val="28"/>
          <w:szCs w:val="32"/>
        </w:rPr>
      </w:pPr>
      <w:r w:rsidRPr="00224B70">
        <w:rPr>
          <w:sz w:val="28"/>
          <w:szCs w:val="32"/>
        </w:rPr>
        <w:lastRenderedPageBreak/>
        <w:t>Symptoms</w:t>
      </w:r>
      <w:r w:rsidR="00283BEF">
        <w:rPr>
          <w:sz w:val="28"/>
          <w:szCs w:val="32"/>
        </w:rPr>
        <w:t>:</w:t>
      </w:r>
    </w:p>
    <w:p w14:paraId="40143C62" w14:textId="77777777" w:rsidR="00224B70" w:rsidRPr="00224B70" w:rsidRDefault="00224B70" w:rsidP="00224B70">
      <w:pPr>
        <w:rPr>
          <w:sz w:val="28"/>
          <w:szCs w:val="32"/>
        </w:rPr>
      </w:pPr>
      <w:r w:rsidRPr="00224B70">
        <w:rPr>
          <w:sz w:val="28"/>
          <w:szCs w:val="32"/>
        </w:rPr>
        <w:t>- Docker containers exit immediately</w:t>
      </w:r>
    </w:p>
    <w:p w14:paraId="635D4B2C" w14:textId="77777777" w:rsidR="00224B70" w:rsidRPr="00224B70" w:rsidRDefault="00224B70" w:rsidP="00224B70">
      <w:pPr>
        <w:rPr>
          <w:sz w:val="28"/>
          <w:szCs w:val="32"/>
        </w:rPr>
      </w:pPr>
      <w:r w:rsidRPr="00224B70">
        <w:rPr>
          <w:sz w:val="28"/>
          <w:szCs w:val="32"/>
        </w:rPr>
        <w:t>- Systemd services fail to start</w:t>
      </w:r>
    </w:p>
    <w:p w14:paraId="0D19D372" w14:textId="77777777" w:rsidR="00224B70" w:rsidRPr="00224B70" w:rsidRDefault="00224B70" w:rsidP="00224B70">
      <w:pPr>
        <w:rPr>
          <w:sz w:val="28"/>
          <w:szCs w:val="32"/>
        </w:rPr>
      </w:pPr>
      <w:r w:rsidRPr="00224B70">
        <w:rPr>
          <w:sz w:val="28"/>
          <w:szCs w:val="32"/>
        </w:rPr>
        <w:t>- Port conflicts</w:t>
      </w:r>
    </w:p>
    <w:p w14:paraId="32D16494" w14:textId="77777777" w:rsidR="00224B70" w:rsidRPr="00224B70" w:rsidRDefault="00224B70" w:rsidP="00224B70">
      <w:pPr>
        <w:rPr>
          <w:sz w:val="28"/>
          <w:szCs w:val="32"/>
        </w:rPr>
      </w:pPr>
    </w:p>
    <w:p w14:paraId="260C4308" w14:textId="667148F4" w:rsidR="00224B70" w:rsidRPr="00224B70" w:rsidRDefault="00224B70" w:rsidP="00224B70">
      <w:pPr>
        <w:rPr>
          <w:sz w:val="28"/>
          <w:szCs w:val="32"/>
        </w:rPr>
      </w:pPr>
      <w:r w:rsidRPr="00224B70">
        <w:rPr>
          <w:sz w:val="28"/>
          <w:szCs w:val="32"/>
        </w:rPr>
        <w:t>Solutions:</w:t>
      </w:r>
    </w:p>
    <w:p w14:paraId="3F744566" w14:textId="77777777" w:rsidR="00224B70" w:rsidRPr="00224B70" w:rsidRDefault="00224B70" w:rsidP="00224B70">
      <w:pPr>
        <w:rPr>
          <w:sz w:val="28"/>
          <w:szCs w:val="32"/>
        </w:rPr>
      </w:pPr>
    </w:p>
    <w:p w14:paraId="6A973C6F" w14:textId="77777777" w:rsidR="00224B70" w:rsidRPr="00224B70" w:rsidRDefault="00224B70" w:rsidP="00224B70">
      <w:pPr>
        <w:rPr>
          <w:sz w:val="28"/>
          <w:szCs w:val="32"/>
        </w:rPr>
      </w:pPr>
      <w:r w:rsidRPr="00224B70">
        <w:rPr>
          <w:sz w:val="28"/>
          <w:szCs w:val="32"/>
        </w:rPr>
        <w:t>```bash</w:t>
      </w:r>
    </w:p>
    <w:p w14:paraId="46F65B1F" w14:textId="67E3C119" w:rsidR="00224B70" w:rsidRPr="00224B70" w:rsidRDefault="00224B70" w:rsidP="00224B70">
      <w:pPr>
        <w:rPr>
          <w:sz w:val="28"/>
          <w:szCs w:val="32"/>
        </w:rPr>
      </w:pPr>
      <w:r w:rsidRPr="00432157">
        <w:rPr>
          <w:b/>
          <w:bCs/>
          <w:sz w:val="28"/>
          <w:szCs w:val="32"/>
        </w:rPr>
        <w:t>Check container logs</w:t>
      </w:r>
    </w:p>
    <w:p w14:paraId="74128435" w14:textId="77777777" w:rsidR="00224B70" w:rsidRPr="00224B70" w:rsidRDefault="00224B70" w:rsidP="00224B70">
      <w:pPr>
        <w:rPr>
          <w:sz w:val="28"/>
          <w:szCs w:val="32"/>
        </w:rPr>
      </w:pPr>
      <w:r w:rsidRPr="00224B70">
        <w:rPr>
          <w:sz w:val="28"/>
          <w:szCs w:val="32"/>
        </w:rPr>
        <w:t>docker-compose logs [service-name]</w:t>
      </w:r>
    </w:p>
    <w:p w14:paraId="0566DE31" w14:textId="77777777" w:rsidR="00224B70" w:rsidRPr="00224B70" w:rsidRDefault="00224B70" w:rsidP="00224B70">
      <w:pPr>
        <w:rPr>
          <w:sz w:val="28"/>
          <w:szCs w:val="32"/>
        </w:rPr>
      </w:pPr>
    </w:p>
    <w:p w14:paraId="5666B7DF" w14:textId="22C28F19" w:rsidR="00224B70" w:rsidRPr="00224B70" w:rsidRDefault="00224B70" w:rsidP="00224B70">
      <w:pPr>
        <w:rPr>
          <w:sz w:val="28"/>
          <w:szCs w:val="32"/>
        </w:rPr>
      </w:pPr>
      <w:r w:rsidRPr="00432157">
        <w:rPr>
          <w:b/>
          <w:bCs/>
          <w:sz w:val="28"/>
          <w:szCs w:val="32"/>
        </w:rPr>
        <w:t>Check system resources</w:t>
      </w:r>
    </w:p>
    <w:p w14:paraId="3DA8B716" w14:textId="77777777" w:rsidR="00224B70" w:rsidRPr="00224B70" w:rsidRDefault="00224B70" w:rsidP="00224B70">
      <w:pPr>
        <w:rPr>
          <w:sz w:val="28"/>
          <w:szCs w:val="32"/>
        </w:rPr>
      </w:pPr>
      <w:r w:rsidRPr="00224B70">
        <w:rPr>
          <w:sz w:val="28"/>
          <w:szCs w:val="32"/>
        </w:rPr>
        <w:t>free -h</w:t>
      </w:r>
    </w:p>
    <w:p w14:paraId="0C848F00" w14:textId="77777777" w:rsidR="00224B70" w:rsidRPr="00224B70" w:rsidRDefault="00224B70" w:rsidP="00224B70">
      <w:pPr>
        <w:rPr>
          <w:sz w:val="28"/>
          <w:szCs w:val="32"/>
        </w:rPr>
      </w:pPr>
      <w:r w:rsidRPr="00224B70">
        <w:rPr>
          <w:sz w:val="28"/>
          <w:szCs w:val="32"/>
        </w:rPr>
        <w:t>df -h</w:t>
      </w:r>
    </w:p>
    <w:p w14:paraId="546EBBD4" w14:textId="77777777" w:rsidR="00224B70" w:rsidRPr="00224B70" w:rsidRDefault="00224B70" w:rsidP="00224B70">
      <w:pPr>
        <w:rPr>
          <w:sz w:val="28"/>
          <w:szCs w:val="32"/>
        </w:rPr>
      </w:pPr>
      <w:r w:rsidRPr="00224B70">
        <w:rPr>
          <w:sz w:val="28"/>
          <w:szCs w:val="32"/>
        </w:rPr>
        <w:t>nproc</w:t>
      </w:r>
    </w:p>
    <w:p w14:paraId="3728A323" w14:textId="77777777" w:rsidR="00224B70" w:rsidRPr="00224B70" w:rsidRDefault="00224B70" w:rsidP="00224B70">
      <w:pPr>
        <w:rPr>
          <w:sz w:val="28"/>
          <w:szCs w:val="32"/>
        </w:rPr>
      </w:pPr>
    </w:p>
    <w:p w14:paraId="2D073781" w14:textId="049E5F9C" w:rsidR="00224B70" w:rsidRPr="00224B70" w:rsidRDefault="00224B70" w:rsidP="00224B70">
      <w:pPr>
        <w:rPr>
          <w:sz w:val="28"/>
          <w:szCs w:val="32"/>
        </w:rPr>
      </w:pPr>
      <w:r w:rsidRPr="00432157">
        <w:rPr>
          <w:b/>
          <w:bCs/>
          <w:sz w:val="28"/>
          <w:szCs w:val="32"/>
        </w:rPr>
        <w:t>Check port conflicts</w:t>
      </w:r>
    </w:p>
    <w:p w14:paraId="08E915C6" w14:textId="77777777" w:rsidR="00224B70" w:rsidRPr="00224B70" w:rsidRDefault="00224B70" w:rsidP="00224B70">
      <w:pPr>
        <w:rPr>
          <w:sz w:val="28"/>
          <w:szCs w:val="32"/>
        </w:rPr>
      </w:pPr>
      <w:r w:rsidRPr="00224B70">
        <w:rPr>
          <w:sz w:val="28"/>
          <w:szCs w:val="32"/>
        </w:rPr>
        <w:t>sudo netstat -tulpn | grep :8000</w:t>
      </w:r>
    </w:p>
    <w:p w14:paraId="70F51276" w14:textId="77777777" w:rsidR="00224B70" w:rsidRPr="00224B70" w:rsidRDefault="00224B70" w:rsidP="00224B70">
      <w:pPr>
        <w:rPr>
          <w:sz w:val="28"/>
          <w:szCs w:val="32"/>
        </w:rPr>
      </w:pPr>
    </w:p>
    <w:p w14:paraId="04D2284A" w14:textId="4136AC3E" w:rsidR="00224B70" w:rsidRPr="00224B70" w:rsidRDefault="00224B70" w:rsidP="00224B70">
      <w:pPr>
        <w:rPr>
          <w:sz w:val="28"/>
          <w:szCs w:val="32"/>
        </w:rPr>
      </w:pPr>
      <w:r w:rsidRPr="00432157">
        <w:rPr>
          <w:b/>
          <w:bCs/>
          <w:sz w:val="28"/>
          <w:szCs w:val="32"/>
        </w:rPr>
        <w:t>Restart Docker daemon</w:t>
      </w:r>
    </w:p>
    <w:p w14:paraId="0D605642" w14:textId="77777777" w:rsidR="00224B70" w:rsidRPr="00224B70" w:rsidRDefault="00224B70" w:rsidP="00224B70">
      <w:pPr>
        <w:rPr>
          <w:sz w:val="28"/>
          <w:szCs w:val="32"/>
        </w:rPr>
      </w:pPr>
      <w:r w:rsidRPr="00224B70">
        <w:rPr>
          <w:sz w:val="28"/>
          <w:szCs w:val="32"/>
        </w:rPr>
        <w:t>sudo systemctl restart docker</w:t>
      </w:r>
    </w:p>
    <w:p w14:paraId="43D9DE5E" w14:textId="77777777" w:rsidR="00224B70" w:rsidRPr="00224B70" w:rsidRDefault="00224B70" w:rsidP="00224B70">
      <w:pPr>
        <w:rPr>
          <w:sz w:val="28"/>
          <w:szCs w:val="32"/>
        </w:rPr>
      </w:pPr>
      <w:r w:rsidRPr="00224B70">
        <w:rPr>
          <w:sz w:val="28"/>
          <w:szCs w:val="32"/>
        </w:rPr>
        <w:t>```</w:t>
      </w:r>
    </w:p>
    <w:p w14:paraId="1834A56D" w14:textId="77777777" w:rsidR="00224B70" w:rsidRPr="00224B70" w:rsidRDefault="00224B70" w:rsidP="00224B70">
      <w:pPr>
        <w:rPr>
          <w:sz w:val="28"/>
          <w:szCs w:val="32"/>
        </w:rPr>
      </w:pPr>
    </w:p>
    <w:p w14:paraId="36BB01F1" w14:textId="04E50C65" w:rsidR="00224B70" w:rsidRPr="000E200B" w:rsidRDefault="00224B70" w:rsidP="008C7BA9">
      <w:pPr>
        <w:pStyle w:val="Heading3"/>
        <w:rPr>
          <w:b w:val="0"/>
          <w:bCs/>
          <w:sz w:val="30"/>
          <w:szCs w:val="30"/>
        </w:rPr>
      </w:pPr>
      <w:r w:rsidRPr="000E200B">
        <w:rPr>
          <w:bCs/>
          <w:sz w:val="30"/>
          <w:szCs w:val="30"/>
        </w:rPr>
        <w:t>Issue 2: Database connection errors</w:t>
      </w:r>
    </w:p>
    <w:p w14:paraId="3F464EFF" w14:textId="77777777" w:rsidR="00224B70" w:rsidRPr="00224B70" w:rsidRDefault="00224B70" w:rsidP="00224B70">
      <w:pPr>
        <w:rPr>
          <w:sz w:val="28"/>
          <w:szCs w:val="32"/>
        </w:rPr>
      </w:pPr>
    </w:p>
    <w:p w14:paraId="07515B51" w14:textId="7BED5BE1" w:rsidR="00224B70" w:rsidRPr="00224B70" w:rsidRDefault="00224B70" w:rsidP="00224B70">
      <w:pPr>
        <w:rPr>
          <w:sz w:val="28"/>
          <w:szCs w:val="32"/>
        </w:rPr>
      </w:pPr>
      <w:r w:rsidRPr="00224B70">
        <w:rPr>
          <w:sz w:val="28"/>
          <w:szCs w:val="32"/>
        </w:rPr>
        <w:t>Symptoms:</w:t>
      </w:r>
    </w:p>
    <w:p w14:paraId="5728DB43" w14:textId="77777777" w:rsidR="00224B70" w:rsidRPr="00224B70" w:rsidRDefault="00224B70" w:rsidP="00224B70">
      <w:pPr>
        <w:rPr>
          <w:sz w:val="28"/>
          <w:szCs w:val="32"/>
        </w:rPr>
      </w:pPr>
      <w:r w:rsidRPr="00224B70">
        <w:rPr>
          <w:sz w:val="28"/>
          <w:szCs w:val="32"/>
        </w:rPr>
        <w:t>- "Connection refused" errors</w:t>
      </w:r>
    </w:p>
    <w:p w14:paraId="557072F4" w14:textId="77777777" w:rsidR="00224B70" w:rsidRPr="00224B70" w:rsidRDefault="00224B70" w:rsidP="00224B70">
      <w:pPr>
        <w:rPr>
          <w:sz w:val="28"/>
          <w:szCs w:val="32"/>
        </w:rPr>
      </w:pPr>
      <w:r w:rsidRPr="00224B70">
        <w:rPr>
          <w:sz w:val="28"/>
          <w:szCs w:val="32"/>
        </w:rPr>
        <w:t>- Authentication failures</w:t>
      </w:r>
    </w:p>
    <w:p w14:paraId="55F6DDC5" w14:textId="77777777" w:rsidR="00224B70" w:rsidRPr="00224B70" w:rsidRDefault="00224B70" w:rsidP="00224B70">
      <w:pPr>
        <w:rPr>
          <w:sz w:val="28"/>
          <w:szCs w:val="32"/>
        </w:rPr>
      </w:pPr>
      <w:r w:rsidRPr="00224B70">
        <w:rPr>
          <w:sz w:val="28"/>
          <w:szCs w:val="32"/>
        </w:rPr>
        <w:t>- Database not found errors</w:t>
      </w:r>
    </w:p>
    <w:p w14:paraId="7AA6B451" w14:textId="77777777" w:rsidR="00224B70" w:rsidRPr="00224B70" w:rsidRDefault="00224B70" w:rsidP="00224B70">
      <w:pPr>
        <w:rPr>
          <w:sz w:val="28"/>
          <w:szCs w:val="32"/>
        </w:rPr>
      </w:pPr>
    </w:p>
    <w:p w14:paraId="68607AE3" w14:textId="754CFF0D" w:rsidR="00224B70" w:rsidRPr="00224B70" w:rsidRDefault="00224B70" w:rsidP="00224B70">
      <w:pPr>
        <w:rPr>
          <w:sz w:val="28"/>
          <w:szCs w:val="32"/>
        </w:rPr>
      </w:pPr>
      <w:r w:rsidRPr="00224B70">
        <w:rPr>
          <w:sz w:val="28"/>
          <w:szCs w:val="32"/>
        </w:rPr>
        <w:lastRenderedPageBreak/>
        <w:t>Solutions:</w:t>
      </w:r>
    </w:p>
    <w:p w14:paraId="58575338" w14:textId="77777777" w:rsidR="00224B70" w:rsidRPr="00224B70" w:rsidRDefault="00224B70" w:rsidP="00224B70">
      <w:pPr>
        <w:rPr>
          <w:sz w:val="28"/>
          <w:szCs w:val="32"/>
        </w:rPr>
      </w:pPr>
    </w:p>
    <w:p w14:paraId="292075BE" w14:textId="77777777" w:rsidR="00224B70" w:rsidRPr="00224B70" w:rsidRDefault="00224B70" w:rsidP="00224B70">
      <w:pPr>
        <w:rPr>
          <w:sz w:val="28"/>
          <w:szCs w:val="32"/>
        </w:rPr>
      </w:pPr>
      <w:r w:rsidRPr="00224B70">
        <w:rPr>
          <w:sz w:val="28"/>
          <w:szCs w:val="32"/>
        </w:rPr>
        <w:t>```bash</w:t>
      </w:r>
    </w:p>
    <w:p w14:paraId="5D51D12A" w14:textId="1F7E0BEF" w:rsidR="00224B70" w:rsidRPr="00224B70" w:rsidRDefault="00224B70" w:rsidP="00224B70">
      <w:pPr>
        <w:rPr>
          <w:sz w:val="28"/>
          <w:szCs w:val="32"/>
        </w:rPr>
      </w:pPr>
      <w:r w:rsidRPr="00432157">
        <w:rPr>
          <w:b/>
          <w:bCs/>
          <w:sz w:val="28"/>
          <w:szCs w:val="32"/>
        </w:rPr>
        <w:t>Check PostgreSQL status</w:t>
      </w:r>
    </w:p>
    <w:p w14:paraId="26D21B9D" w14:textId="77777777" w:rsidR="00224B70" w:rsidRPr="00224B70" w:rsidRDefault="00224B70" w:rsidP="00224B70">
      <w:pPr>
        <w:rPr>
          <w:sz w:val="28"/>
          <w:szCs w:val="32"/>
        </w:rPr>
      </w:pPr>
      <w:r w:rsidRPr="00224B70">
        <w:rPr>
          <w:sz w:val="28"/>
          <w:szCs w:val="32"/>
        </w:rPr>
        <w:t>sudo systemctl status postgresql</w:t>
      </w:r>
    </w:p>
    <w:p w14:paraId="657A2A54" w14:textId="77777777" w:rsidR="00224B70" w:rsidRPr="00224B70" w:rsidRDefault="00224B70" w:rsidP="00224B70">
      <w:pPr>
        <w:rPr>
          <w:sz w:val="28"/>
          <w:szCs w:val="32"/>
        </w:rPr>
      </w:pPr>
    </w:p>
    <w:p w14:paraId="1AB6BF9F" w14:textId="305CA4FE" w:rsidR="00224B70" w:rsidRPr="00224B70" w:rsidRDefault="00224B70" w:rsidP="00224B70">
      <w:pPr>
        <w:rPr>
          <w:sz w:val="28"/>
          <w:szCs w:val="32"/>
        </w:rPr>
      </w:pPr>
      <w:r w:rsidRPr="00432157">
        <w:rPr>
          <w:b/>
          <w:bCs/>
          <w:sz w:val="28"/>
          <w:szCs w:val="32"/>
        </w:rPr>
        <w:t>Check database existence</w:t>
      </w:r>
    </w:p>
    <w:p w14:paraId="6FE1E7D6" w14:textId="77777777" w:rsidR="00224B70" w:rsidRPr="00224B70" w:rsidRDefault="00224B70" w:rsidP="00224B70">
      <w:pPr>
        <w:rPr>
          <w:sz w:val="28"/>
          <w:szCs w:val="32"/>
        </w:rPr>
      </w:pPr>
      <w:r w:rsidRPr="00224B70">
        <w:rPr>
          <w:sz w:val="28"/>
          <w:szCs w:val="32"/>
        </w:rPr>
        <w:t>sudo -u postgres psql -l</w:t>
      </w:r>
    </w:p>
    <w:p w14:paraId="4887FBF8" w14:textId="77777777" w:rsidR="00224B70" w:rsidRPr="00224B70" w:rsidRDefault="00224B70" w:rsidP="00224B70">
      <w:pPr>
        <w:rPr>
          <w:sz w:val="28"/>
          <w:szCs w:val="32"/>
        </w:rPr>
      </w:pPr>
    </w:p>
    <w:p w14:paraId="23DA436B" w14:textId="45818BAE" w:rsidR="00224B70" w:rsidRPr="00224B70" w:rsidRDefault="00224B70" w:rsidP="00224B70">
      <w:pPr>
        <w:rPr>
          <w:sz w:val="28"/>
          <w:szCs w:val="32"/>
        </w:rPr>
      </w:pPr>
      <w:r w:rsidRPr="00432157">
        <w:rPr>
          <w:b/>
          <w:bCs/>
          <w:sz w:val="28"/>
          <w:szCs w:val="32"/>
        </w:rPr>
        <w:t>Verify connection parameters</w:t>
      </w:r>
    </w:p>
    <w:p w14:paraId="0759300C" w14:textId="77777777" w:rsidR="00224B70" w:rsidRPr="00224B70" w:rsidRDefault="00224B70" w:rsidP="00224B70">
      <w:pPr>
        <w:rPr>
          <w:sz w:val="28"/>
          <w:szCs w:val="32"/>
        </w:rPr>
      </w:pPr>
      <w:r w:rsidRPr="00224B70">
        <w:rPr>
          <w:sz w:val="28"/>
          <w:szCs w:val="32"/>
        </w:rPr>
        <w:t>cat .env | grep DATABASE</w:t>
      </w:r>
    </w:p>
    <w:p w14:paraId="0394FD7A" w14:textId="77777777" w:rsidR="00224B70" w:rsidRPr="00224B70" w:rsidRDefault="00224B70" w:rsidP="00224B70">
      <w:pPr>
        <w:rPr>
          <w:sz w:val="28"/>
          <w:szCs w:val="32"/>
        </w:rPr>
      </w:pPr>
    </w:p>
    <w:p w14:paraId="05CCDEE1" w14:textId="2C093123" w:rsidR="00224B70" w:rsidRPr="00224B70" w:rsidRDefault="00224B70" w:rsidP="00224B70">
      <w:pPr>
        <w:rPr>
          <w:sz w:val="28"/>
          <w:szCs w:val="32"/>
        </w:rPr>
      </w:pPr>
      <w:r w:rsidRPr="00432157">
        <w:rPr>
          <w:b/>
          <w:bCs/>
          <w:sz w:val="28"/>
          <w:szCs w:val="32"/>
        </w:rPr>
        <w:t>Test manual connection</w:t>
      </w:r>
    </w:p>
    <w:p w14:paraId="1F8F2200" w14:textId="77777777" w:rsidR="00224B70" w:rsidRPr="00224B70" w:rsidRDefault="00224B70" w:rsidP="00224B70">
      <w:pPr>
        <w:rPr>
          <w:sz w:val="28"/>
          <w:szCs w:val="32"/>
        </w:rPr>
      </w:pPr>
      <w:r w:rsidRPr="00224B70">
        <w:rPr>
          <w:sz w:val="28"/>
          <w:szCs w:val="32"/>
        </w:rPr>
        <w:t>psql -h localhost -U postgres -d greenmatrix</w:t>
      </w:r>
    </w:p>
    <w:p w14:paraId="51181FAF" w14:textId="77777777" w:rsidR="00224B70" w:rsidRPr="00224B70" w:rsidRDefault="00224B70" w:rsidP="00224B70">
      <w:pPr>
        <w:rPr>
          <w:sz w:val="28"/>
          <w:szCs w:val="32"/>
        </w:rPr>
      </w:pPr>
      <w:r w:rsidRPr="00224B70">
        <w:rPr>
          <w:sz w:val="28"/>
          <w:szCs w:val="32"/>
        </w:rPr>
        <w:t>```</w:t>
      </w:r>
    </w:p>
    <w:p w14:paraId="25845391" w14:textId="77777777" w:rsidR="00224B70" w:rsidRPr="00224B70" w:rsidRDefault="00224B70" w:rsidP="00224B70">
      <w:pPr>
        <w:rPr>
          <w:sz w:val="28"/>
          <w:szCs w:val="32"/>
        </w:rPr>
      </w:pPr>
    </w:p>
    <w:p w14:paraId="6086B718" w14:textId="2E900A42" w:rsidR="00224B70" w:rsidRPr="00432157" w:rsidRDefault="00224B70" w:rsidP="008C7BA9">
      <w:pPr>
        <w:pStyle w:val="Heading3"/>
        <w:rPr>
          <w:sz w:val="30"/>
          <w:szCs w:val="30"/>
        </w:rPr>
      </w:pPr>
      <w:r w:rsidRPr="00224B70">
        <w:rPr>
          <w:sz w:val="28"/>
          <w:szCs w:val="32"/>
        </w:rPr>
        <w:t xml:space="preserve"> </w:t>
      </w:r>
      <w:r w:rsidRPr="00432157">
        <w:rPr>
          <w:bCs/>
          <w:sz w:val="30"/>
          <w:szCs w:val="30"/>
        </w:rPr>
        <w:t>Issue 3: Frontend not loading</w:t>
      </w:r>
    </w:p>
    <w:p w14:paraId="2B2AF042" w14:textId="77777777" w:rsidR="00224B70" w:rsidRPr="00224B70" w:rsidRDefault="00224B70" w:rsidP="00224B70">
      <w:pPr>
        <w:rPr>
          <w:sz w:val="28"/>
          <w:szCs w:val="32"/>
        </w:rPr>
      </w:pPr>
    </w:p>
    <w:p w14:paraId="294FD3F8" w14:textId="45B96B1F" w:rsidR="00224B70" w:rsidRPr="00224B70" w:rsidRDefault="00224B70" w:rsidP="00224B70">
      <w:pPr>
        <w:rPr>
          <w:sz w:val="28"/>
          <w:szCs w:val="32"/>
        </w:rPr>
      </w:pPr>
      <w:r w:rsidRPr="00224B70">
        <w:rPr>
          <w:sz w:val="28"/>
          <w:szCs w:val="32"/>
        </w:rPr>
        <w:t>Symptoms:</w:t>
      </w:r>
    </w:p>
    <w:p w14:paraId="76838936" w14:textId="77777777" w:rsidR="00224B70" w:rsidRPr="00224B70" w:rsidRDefault="00224B70" w:rsidP="00224B70">
      <w:pPr>
        <w:rPr>
          <w:sz w:val="28"/>
          <w:szCs w:val="32"/>
        </w:rPr>
      </w:pPr>
      <w:r w:rsidRPr="00224B70">
        <w:rPr>
          <w:sz w:val="28"/>
          <w:szCs w:val="32"/>
        </w:rPr>
        <w:t>- Blank page</w:t>
      </w:r>
    </w:p>
    <w:p w14:paraId="2F33DEB2" w14:textId="77777777" w:rsidR="00224B70" w:rsidRPr="00224B70" w:rsidRDefault="00224B70" w:rsidP="00224B70">
      <w:pPr>
        <w:rPr>
          <w:sz w:val="28"/>
          <w:szCs w:val="32"/>
        </w:rPr>
      </w:pPr>
      <w:r w:rsidRPr="00224B70">
        <w:rPr>
          <w:sz w:val="28"/>
          <w:szCs w:val="32"/>
        </w:rPr>
        <w:t>- JavaScript errors</w:t>
      </w:r>
    </w:p>
    <w:p w14:paraId="73F312BA" w14:textId="77777777" w:rsidR="00224B70" w:rsidRPr="00224B70" w:rsidRDefault="00224B70" w:rsidP="00224B70">
      <w:pPr>
        <w:rPr>
          <w:sz w:val="28"/>
          <w:szCs w:val="32"/>
        </w:rPr>
      </w:pPr>
      <w:r w:rsidRPr="00224B70">
        <w:rPr>
          <w:sz w:val="28"/>
          <w:szCs w:val="32"/>
        </w:rPr>
        <w:t>- API connection failures</w:t>
      </w:r>
    </w:p>
    <w:p w14:paraId="4F224F06" w14:textId="77777777" w:rsidR="00224B70" w:rsidRPr="00224B70" w:rsidRDefault="00224B70" w:rsidP="00224B70">
      <w:pPr>
        <w:rPr>
          <w:sz w:val="28"/>
          <w:szCs w:val="32"/>
        </w:rPr>
      </w:pPr>
    </w:p>
    <w:p w14:paraId="723E70EB" w14:textId="0DBEC31A" w:rsidR="00224B70" w:rsidRPr="00224B70" w:rsidRDefault="00224B70" w:rsidP="00224B70">
      <w:pPr>
        <w:rPr>
          <w:sz w:val="28"/>
          <w:szCs w:val="32"/>
        </w:rPr>
      </w:pPr>
      <w:r w:rsidRPr="00224B70">
        <w:rPr>
          <w:sz w:val="28"/>
          <w:szCs w:val="32"/>
        </w:rPr>
        <w:t>Solutions:</w:t>
      </w:r>
    </w:p>
    <w:p w14:paraId="607EDC1C" w14:textId="77777777" w:rsidR="00224B70" w:rsidRPr="00224B70" w:rsidRDefault="00224B70" w:rsidP="00224B70">
      <w:pPr>
        <w:rPr>
          <w:sz w:val="28"/>
          <w:szCs w:val="32"/>
        </w:rPr>
      </w:pPr>
    </w:p>
    <w:p w14:paraId="7DCEF802" w14:textId="77777777" w:rsidR="00224B70" w:rsidRPr="00224B70" w:rsidRDefault="00224B70" w:rsidP="00224B70">
      <w:pPr>
        <w:rPr>
          <w:sz w:val="28"/>
          <w:szCs w:val="32"/>
        </w:rPr>
      </w:pPr>
      <w:r w:rsidRPr="00224B70">
        <w:rPr>
          <w:sz w:val="28"/>
          <w:szCs w:val="32"/>
        </w:rPr>
        <w:t>```bash</w:t>
      </w:r>
    </w:p>
    <w:p w14:paraId="080D5CC4" w14:textId="07B577C9" w:rsidR="00224B70" w:rsidRPr="00224B70" w:rsidRDefault="00224B70" w:rsidP="00224B70">
      <w:pPr>
        <w:rPr>
          <w:sz w:val="28"/>
          <w:szCs w:val="32"/>
        </w:rPr>
      </w:pPr>
      <w:r w:rsidRPr="00432157">
        <w:rPr>
          <w:b/>
          <w:bCs/>
          <w:sz w:val="28"/>
          <w:szCs w:val="32"/>
        </w:rPr>
        <w:t>Check frontend build</w:t>
      </w:r>
    </w:p>
    <w:p w14:paraId="03AC7E62" w14:textId="77777777" w:rsidR="00224B70" w:rsidRPr="00224B70" w:rsidRDefault="00224B70" w:rsidP="00224B70">
      <w:pPr>
        <w:rPr>
          <w:sz w:val="28"/>
          <w:szCs w:val="32"/>
        </w:rPr>
      </w:pPr>
      <w:r w:rsidRPr="00224B70">
        <w:rPr>
          <w:sz w:val="28"/>
          <w:szCs w:val="32"/>
        </w:rPr>
        <w:t>ls -la vite-project/dist/</w:t>
      </w:r>
    </w:p>
    <w:p w14:paraId="0B792B67" w14:textId="77777777" w:rsidR="00224B70" w:rsidRPr="00224B70" w:rsidRDefault="00224B70" w:rsidP="00224B70">
      <w:pPr>
        <w:rPr>
          <w:sz w:val="28"/>
          <w:szCs w:val="32"/>
        </w:rPr>
      </w:pPr>
    </w:p>
    <w:p w14:paraId="4282D1EE" w14:textId="23101FBE" w:rsidR="00224B70" w:rsidRPr="00224B70" w:rsidRDefault="00224B70" w:rsidP="00224B70">
      <w:pPr>
        <w:rPr>
          <w:sz w:val="28"/>
          <w:szCs w:val="32"/>
        </w:rPr>
      </w:pPr>
      <w:r w:rsidRPr="00432157">
        <w:rPr>
          <w:b/>
          <w:bCs/>
          <w:sz w:val="28"/>
          <w:szCs w:val="32"/>
        </w:rPr>
        <w:t>Check Nginx configuration</w:t>
      </w:r>
    </w:p>
    <w:p w14:paraId="2FBC6430" w14:textId="77777777" w:rsidR="00224B70" w:rsidRPr="00224B70" w:rsidRDefault="00224B70" w:rsidP="00224B70">
      <w:pPr>
        <w:rPr>
          <w:sz w:val="28"/>
          <w:szCs w:val="32"/>
        </w:rPr>
      </w:pPr>
      <w:r w:rsidRPr="00224B70">
        <w:rPr>
          <w:sz w:val="28"/>
          <w:szCs w:val="32"/>
        </w:rPr>
        <w:lastRenderedPageBreak/>
        <w:t>sudo nginx -t</w:t>
      </w:r>
    </w:p>
    <w:p w14:paraId="695C5F46" w14:textId="77777777" w:rsidR="00224B70" w:rsidRPr="00224B70" w:rsidRDefault="00224B70" w:rsidP="00224B70">
      <w:pPr>
        <w:rPr>
          <w:sz w:val="28"/>
          <w:szCs w:val="32"/>
        </w:rPr>
      </w:pPr>
    </w:p>
    <w:p w14:paraId="17BFF878" w14:textId="295B62CE" w:rsidR="00224B70" w:rsidRPr="00432157" w:rsidRDefault="00224B70" w:rsidP="00224B70">
      <w:pPr>
        <w:rPr>
          <w:b/>
          <w:bCs/>
          <w:sz w:val="28"/>
          <w:szCs w:val="32"/>
        </w:rPr>
      </w:pPr>
      <w:r w:rsidRPr="00432157">
        <w:rPr>
          <w:b/>
          <w:bCs/>
          <w:sz w:val="28"/>
          <w:szCs w:val="32"/>
        </w:rPr>
        <w:t>Check frontend logs</w:t>
      </w:r>
    </w:p>
    <w:p w14:paraId="3AABC69F" w14:textId="77777777" w:rsidR="00224B70" w:rsidRPr="00224B70" w:rsidRDefault="00224B70" w:rsidP="00224B70">
      <w:pPr>
        <w:rPr>
          <w:sz w:val="28"/>
          <w:szCs w:val="32"/>
        </w:rPr>
      </w:pPr>
      <w:r w:rsidRPr="00224B70">
        <w:rPr>
          <w:sz w:val="28"/>
          <w:szCs w:val="32"/>
        </w:rPr>
        <w:t>docker-compose logs greenmatrix-frontend</w:t>
      </w:r>
    </w:p>
    <w:p w14:paraId="6AEF8FFC" w14:textId="77777777" w:rsidR="00224B70" w:rsidRPr="00224B70" w:rsidRDefault="00224B70" w:rsidP="00224B70">
      <w:pPr>
        <w:rPr>
          <w:sz w:val="28"/>
          <w:szCs w:val="32"/>
        </w:rPr>
      </w:pPr>
    </w:p>
    <w:p w14:paraId="0373A8AB" w14:textId="045E94F0" w:rsidR="00224B70" w:rsidRPr="00224B70" w:rsidRDefault="00224B70" w:rsidP="00224B70">
      <w:pPr>
        <w:rPr>
          <w:sz w:val="28"/>
          <w:szCs w:val="32"/>
        </w:rPr>
      </w:pPr>
      <w:r w:rsidRPr="00432157">
        <w:rPr>
          <w:b/>
          <w:bCs/>
          <w:sz w:val="28"/>
          <w:szCs w:val="32"/>
        </w:rPr>
        <w:t>Verify API connectivity</w:t>
      </w:r>
    </w:p>
    <w:p w14:paraId="071A4DD0" w14:textId="77777777" w:rsidR="00224B70" w:rsidRPr="00224B70" w:rsidRDefault="00224B70" w:rsidP="00224B70">
      <w:pPr>
        <w:rPr>
          <w:sz w:val="28"/>
          <w:szCs w:val="32"/>
        </w:rPr>
      </w:pPr>
      <w:r w:rsidRPr="00224B70">
        <w:rPr>
          <w:sz w:val="28"/>
          <w:szCs w:val="32"/>
        </w:rPr>
        <w:t>curl http://localhost:8000/health</w:t>
      </w:r>
    </w:p>
    <w:p w14:paraId="1727E60D" w14:textId="77777777" w:rsidR="00224B70" w:rsidRPr="00224B70" w:rsidRDefault="00224B70" w:rsidP="00224B70">
      <w:pPr>
        <w:rPr>
          <w:sz w:val="28"/>
          <w:szCs w:val="32"/>
        </w:rPr>
      </w:pPr>
      <w:r w:rsidRPr="00224B70">
        <w:rPr>
          <w:sz w:val="28"/>
          <w:szCs w:val="32"/>
        </w:rPr>
        <w:t>```</w:t>
      </w:r>
    </w:p>
    <w:p w14:paraId="70B1511E" w14:textId="77777777" w:rsidR="00224B70" w:rsidRPr="00224B70" w:rsidRDefault="00224B70" w:rsidP="00224B70">
      <w:pPr>
        <w:rPr>
          <w:sz w:val="28"/>
          <w:szCs w:val="32"/>
        </w:rPr>
      </w:pPr>
    </w:p>
    <w:p w14:paraId="5D81E847" w14:textId="6A4F79E3" w:rsidR="00224B70" w:rsidRPr="000E200B" w:rsidRDefault="00224B70" w:rsidP="008C7BA9">
      <w:pPr>
        <w:pStyle w:val="Heading3"/>
        <w:rPr>
          <w:b w:val="0"/>
          <w:bCs/>
          <w:sz w:val="30"/>
          <w:szCs w:val="30"/>
        </w:rPr>
      </w:pPr>
      <w:r w:rsidRPr="000E200B">
        <w:rPr>
          <w:bCs/>
          <w:sz w:val="30"/>
          <w:szCs w:val="30"/>
        </w:rPr>
        <w:t>Issue 4: VM agent issues</w:t>
      </w:r>
    </w:p>
    <w:p w14:paraId="5BB8D9B6" w14:textId="77777777" w:rsidR="00224B70" w:rsidRPr="00224B70" w:rsidRDefault="00224B70" w:rsidP="00224B70">
      <w:pPr>
        <w:rPr>
          <w:sz w:val="28"/>
          <w:szCs w:val="32"/>
        </w:rPr>
      </w:pPr>
    </w:p>
    <w:p w14:paraId="5D8506DD" w14:textId="57ABD284" w:rsidR="00224B70" w:rsidRPr="00224B70" w:rsidRDefault="00224B70" w:rsidP="00224B70">
      <w:pPr>
        <w:rPr>
          <w:sz w:val="28"/>
          <w:szCs w:val="32"/>
        </w:rPr>
      </w:pPr>
      <w:r w:rsidRPr="00224B70">
        <w:rPr>
          <w:sz w:val="28"/>
          <w:szCs w:val="32"/>
        </w:rPr>
        <w:t>Symptoms:</w:t>
      </w:r>
    </w:p>
    <w:p w14:paraId="53652DC4" w14:textId="77777777" w:rsidR="00224B70" w:rsidRPr="00224B70" w:rsidRDefault="00224B70" w:rsidP="00224B70">
      <w:pPr>
        <w:rPr>
          <w:sz w:val="28"/>
          <w:szCs w:val="32"/>
        </w:rPr>
      </w:pPr>
      <w:r w:rsidRPr="00224B70">
        <w:rPr>
          <w:sz w:val="28"/>
          <w:szCs w:val="32"/>
        </w:rPr>
        <w:t>- No VM metrics in dashboard</w:t>
      </w:r>
    </w:p>
    <w:p w14:paraId="6B999E1A" w14:textId="77777777" w:rsidR="00224B70" w:rsidRPr="00224B70" w:rsidRDefault="00224B70" w:rsidP="00224B70">
      <w:pPr>
        <w:rPr>
          <w:sz w:val="28"/>
          <w:szCs w:val="32"/>
        </w:rPr>
      </w:pPr>
      <w:r w:rsidRPr="00224B70">
        <w:rPr>
          <w:sz w:val="28"/>
          <w:szCs w:val="32"/>
        </w:rPr>
        <w:t>- Connection timeouts</w:t>
      </w:r>
    </w:p>
    <w:p w14:paraId="7F534CD8" w14:textId="77777777" w:rsidR="00224B70" w:rsidRPr="00224B70" w:rsidRDefault="00224B70" w:rsidP="00224B70">
      <w:pPr>
        <w:rPr>
          <w:sz w:val="28"/>
          <w:szCs w:val="32"/>
        </w:rPr>
      </w:pPr>
      <w:r w:rsidRPr="00224B70">
        <w:rPr>
          <w:sz w:val="28"/>
          <w:szCs w:val="32"/>
        </w:rPr>
        <w:t>- Authentication errors</w:t>
      </w:r>
    </w:p>
    <w:p w14:paraId="39B7EEFC" w14:textId="77777777" w:rsidR="00224B70" w:rsidRPr="00224B70" w:rsidRDefault="00224B70" w:rsidP="00224B70">
      <w:pPr>
        <w:rPr>
          <w:sz w:val="28"/>
          <w:szCs w:val="32"/>
        </w:rPr>
      </w:pPr>
    </w:p>
    <w:p w14:paraId="6057FE68" w14:textId="7534FA78" w:rsidR="00224B70" w:rsidRPr="00224B70" w:rsidRDefault="00224B70" w:rsidP="00224B70">
      <w:pPr>
        <w:rPr>
          <w:sz w:val="28"/>
          <w:szCs w:val="32"/>
        </w:rPr>
      </w:pPr>
      <w:r w:rsidRPr="00224B70">
        <w:rPr>
          <w:sz w:val="28"/>
          <w:szCs w:val="32"/>
        </w:rPr>
        <w:t>Solutions:</w:t>
      </w:r>
    </w:p>
    <w:p w14:paraId="2AC7B2D9" w14:textId="77777777" w:rsidR="00224B70" w:rsidRPr="00224B70" w:rsidRDefault="00224B70" w:rsidP="00224B70">
      <w:pPr>
        <w:rPr>
          <w:sz w:val="28"/>
          <w:szCs w:val="32"/>
        </w:rPr>
      </w:pPr>
    </w:p>
    <w:p w14:paraId="4A250B38" w14:textId="77777777" w:rsidR="00224B70" w:rsidRPr="00224B70" w:rsidRDefault="00224B70" w:rsidP="00224B70">
      <w:pPr>
        <w:rPr>
          <w:sz w:val="28"/>
          <w:szCs w:val="32"/>
        </w:rPr>
      </w:pPr>
      <w:r w:rsidRPr="00224B70">
        <w:rPr>
          <w:sz w:val="28"/>
          <w:szCs w:val="32"/>
        </w:rPr>
        <w:t>```bash</w:t>
      </w:r>
    </w:p>
    <w:p w14:paraId="0A2C3BC3" w14:textId="6450ED83" w:rsidR="00224B70" w:rsidRPr="00224B70" w:rsidRDefault="00224B70" w:rsidP="00224B70">
      <w:pPr>
        <w:rPr>
          <w:sz w:val="28"/>
          <w:szCs w:val="32"/>
        </w:rPr>
      </w:pPr>
      <w:r w:rsidRPr="00432157">
        <w:rPr>
          <w:b/>
          <w:bCs/>
          <w:sz w:val="28"/>
          <w:szCs w:val="32"/>
        </w:rPr>
        <w:t>Check agent status</w:t>
      </w:r>
    </w:p>
    <w:p w14:paraId="5DFD6834" w14:textId="77777777" w:rsidR="00224B70" w:rsidRPr="00224B70" w:rsidRDefault="00224B70" w:rsidP="00224B70">
      <w:pPr>
        <w:rPr>
          <w:sz w:val="28"/>
          <w:szCs w:val="32"/>
        </w:rPr>
      </w:pPr>
      <w:r w:rsidRPr="00224B70">
        <w:rPr>
          <w:sz w:val="28"/>
          <w:szCs w:val="32"/>
        </w:rPr>
        <w:t>sudo systemctl status greenmatrix-vm-agent</w:t>
      </w:r>
    </w:p>
    <w:p w14:paraId="5D936DDA" w14:textId="77777777" w:rsidR="00224B70" w:rsidRPr="00224B70" w:rsidRDefault="00224B70" w:rsidP="00224B70">
      <w:pPr>
        <w:rPr>
          <w:sz w:val="28"/>
          <w:szCs w:val="32"/>
        </w:rPr>
      </w:pPr>
    </w:p>
    <w:p w14:paraId="7BEA31AA" w14:textId="203E7426" w:rsidR="00224B70" w:rsidRPr="00224B70" w:rsidRDefault="00224B70" w:rsidP="00224B70">
      <w:pPr>
        <w:rPr>
          <w:sz w:val="28"/>
          <w:szCs w:val="32"/>
        </w:rPr>
      </w:pPr>
      <w:r w:rsidRPr="00432157">
        <w:rPr>
          <w:b/>
          <w:bCs/>
          <w:sz w:val="28"/>
          <w:szCs w:val="32"/>
        </w:rPr>
        <w:t>Check agent logs</w:t>
      </w:r>
    </w:p>
    <w:p w14:paraId="62802F0E" w14:textId="77777777" w:rsidR="00224B70" w:rsidRPr="00224B70" w:rsidRDefault="00224B70" w:rsidP="00224B70">
      <w:pPr>
        <w:rPr>
          <w:sz w:val="28"/>
          <w:szCs w:val="32"/>
        </w:rPr>
      </w:pPr>
      <w:r w:rsidRPr="00224B70">
        <w:rPr>
          <w:sz w:val="28"/>
          <w:szCs w:val="32"/>
        </w:rPr>
        <w:t>sudo journalctl -u greenmatrix-vm-agent -f</w:t>
      </w:r>
    </w:p>
    <w:p w14:paraId="6A9A264B" w14:textId="77777777" w:rsidR="00224B70" w:rsidRPr="00224B70" w:rsidRDefault="00224B70" w:rsidP="00224B70">
      <w:pPr>
        <w:rPr>
          <w:sz w:val="28"/>
          <w:szCs w:val="32"/>
        </w:rPr>
      </w:pPr>
    </w:p>
    <w:p w14:paraId="36BBEEE7" w14:textId="274B7FFB" w:rsidR="00224B70" w:rsidRPr="00224B70" w:rsidRDefault="00224B70" w:rsidP="00224B70">
      <w:pPr>
        <w:rPr>
          <w:sz w:val="28"/>
          <w:szCs w:val="32"/>
        </w:rPr>
      </w:pPr>
      <w:r w:rsidRPr="00432157">
        <w:rPr>
          <w:b/>
          <w:bCs/>
          <w:sz w:val="28"/>
          <w:szCs w:val="32"/>
        </w:rPr>
        <w:t>Test network connectivity</w:t>
      </w:r>
    </w:p>
    <w:p w14:paraId="62C8DDB8" w14:textId="77777777" w:rsidR="00224B70" w:rsidRPr="00224B70" w:rsidRDefault="00224B70" w:rsidP="00224B70">
      <w:pPr>
        <w:rPr>
          <w:sz w:val="28"/>
          <w:szCs w:val="32"/>
        </w:rPr>
      </w:pPr>
      <w:r w:rsidRPr="00224B70">
        <w:rPr>
          <w:sz w:val="28"/>
          <w:szCs w:val="32"/>
        </w:rPr>
        <w:t>ping your-greenmatrix-server</w:t>
      </w:r>
    </w:p>
    <w:p w14:paraId="4EEED8D3" w14:textId="77777777" w:rsidR="00224B70" w:rsidRPr="00224B70" w:rsidRDefault="00224B70" w:rsidP="00224B70">
      <w:pPr>
        <w:rPr>
          <w:sz w:val="28"/>
          <w:szCs w:val="32"/>
        </w:rPr>
      </w:pPr>
    </w:p>
    <w:p w14:paraId="3C00EF98" w14:textId="5061BD82" w:rsidR="00224B70" w:rsidRPr="00224B70" w:rsidRDefault="00224B70" w:rsidP="00224B70">
      <w:pPr>
        <w:rPr>
          <w:sz w:val="28"/>
          <w:szCs w:val="32"/>
        </w:rPr>
      </w:pPr>
      <w:r w:rsidRPr="00432157">
        <w:rPr>
          <w:b/>
          <w:bCs/>
          <w:sz w:val="28"/>
          <w:szCs w:val="32"/>
        </w:rPr>
        <w:t>Verify backend URL</w:t>
      </w:r>
    </w:p>
    <w:p w14:paraId="0AF46500" w14:textId="77777777" w:rsidR="00224B70" w:rsidRPr="00224B70" w:rsidRDefault="00224B70" w:rsidP="00224B70">
      <w:pPr>
        <w:rPr>
          <w:sz w:val="28"/>
          <w:szCs w:val="32"/>
        </w:rPr>
      </w:pPr>
      <w:r w:rsidRPr="00224B70">
        <w:rPr>
          <w:sz w:val="28"/>
          <w:szCs w:val="32"/>
        </w:rPr>
        <w:t>cat /opt/greenmatrix-vm-agent/vm_agent.ini</w:t>
      </w:r>
    </w:p>
    <w:p w14:paraId="5CD36F1D" w14:textId="77777777" w:rsidR="00224B70" w:rsidRPr="00224B70" w:rsidRDefault="00224B70" w:rsidP="00224B70">
      <w:pPr>
        <w:rPr>
          <w:sz w:val="28"/>
          <w:szCs w:val="32"/>
        </w:rPr>
      </w:pPr>
      <w:r w:rsidRPr="00224B70">
        <w:rPr>
          <w:sz w:val="28"/>
          <w:szCs w:val="32"/>
        </w:rPr>
        <w:lastRenderedPageBreak/>
        <w:t>```</w:t>
      </w:r>
    </w:p>
    <w:p w14:paraId="365A9BA1" w14:textId="77777777" w:rsidR="00224B70" w:rsidRPr="00224B70" w:rsidRDefault="00224B70" w:rsidP="00224B70">
      <w:pPr>
        <w:rPr>
          <w:sz w:val="28"/>
          <w:szCs w:val="32"/>
        </w:rPr>
      </w:pPr>
    </w:p>
    <w:p w14:paraId="29AFFEC7" w14:textId="3E1509CA" w:rsidR="00224B70" w:rsidRPr="00432157" w:rsidRDefault="00224B70" w:rsidP="00E23EA9">
      <w:pPr>
        <w:pStyle w:val="Heading2"/>
        <w:rPr>
          <w:b w:val="0"/>
          <w:bCs/>
          <w:szCs w:val="30"/>
        </w:rPr>
      </w:pPr>
      <w:r w:rsidRPr="00432157">
        <w:rPr>
          <w:bCs/>
          <w:szCs w:val="30"/>
        </w:rPr>
        <w:t>Log analysis</w:t>
      </w:r>
    </w:p>
    <w:p w14:paraId="5FCDE2B2" w14:textId="4309A126" w:rsidR="00224B70" w:rsidRPr="00432157" w:rsidRDefault="00224B70" w:rsidP="008C7BA9">
      <w:pPr>
        <w:pStyle w:val="Heading3"/>
        <w:rPr>
          <w:b w:val="0"/>
          <w:bCs/>
          <w:sz w:val="30"/>
          <w:szCs w:val="30"/>
        </w:rPr>
      </w:pPr>
      <w:r w:rsidRPr="00432157">
        <w:rPr>
          <w:bCs/>
          <w:sz w:val="30"/>
          <w:szCs w:val="30"/>
        </w:rPr>
        <w:t>Understanding logs</w:t>
      </w:r>
    </w:p>
    <w:p w14:paraId="787EAEA9" w14:textId="77777777" w:rsidR="00224B70" w:rsidRPr="00224B70" w:rsidRDefault="00224B70" w:rsidP="00224B70">
      <w:pPr>
        <w:rPr>
          <w:sz w:val="28"/>
          <w:szCs w:val="32"/>
        </w:rPr>
      </w:pPr>
    </w:p>
    <w:p w14:paraId="2EFF8E18" w14:textId="77777777" w:rsidR="00224B70" w:rsidRPr="00224B70" w:rsidRDefault="00224B70" w:rsidP="00224B70">
      <w:pPr>
        <w:rPr>
          <w:sz w:val="28"/>
          <w:szCs w:val="32"/>
        </w:rPr>
      </w:pPr>
      <w:r w:rsidRPr="00224B70">
        <w:rPr>
          <w:sz w:val="28"/>
          <w:szCs w:val="32"/>
        </w:rPr>
        <w:t>```bash</w:t>
      </w:r>
    </w:p>
    <w:p w14:paraId="1CFAFC92" w14:textId="0C844EE6" w:rsidR="00224B70" w:rsidRPr="00224B70" w:rsidRDefault="00224B70" w:rsidP="00224B70">
      <w:pPr>
        <w:rPr>
          <w:sz w:val="28"/>
          <w:szCs w:val="32"/>
        </w:rPr>
      </w:pPr>
      <w:r w:rsidRPr="00432157">
        <w:rPr>
          <w:b/>
          <w:bCs/>
          <w:sz w:val="28"/>
          <w:szCs w:val="32"/>
        </w:rPr>
        <w:t>Backend logs</w:t>
      </w:r>
    </w:p>
    <w:p w14:paraId="63B83C50" w14:textId="77777777" w:rsidR="00224B70" w:rsidRPr="00224B70" w:rsidRDefault="00224B70" w:rsidP="00224B70">
      <w:pPr>
        <w:rPr>
          <w:sz w:val="28"/>
          <w:szCs w:val="32"/>
        </w:rPr>
      </w:pPr>
      <w:r w:rsidRPr="00224B70">
        <w:rPr>
          <w:sz w:val="28"/>
          <w:szCs w:val="32"/>
        </w:rPr>
        <w:t>docker-compose logs -f greenmatrix-backend</w:t>
      </w:r>
    </w:p>
    <w:p w14:paraId="2DEEA9A6" w14:textId="77777777" w:rsidR="00224B70" w:rsidRPr="00224B70" w:rsidRDefault="00224B70" w:rsidP="00224B70">
      <w:pPr>
        <w:rPr>
          <w:sz w:val="28"/>
          <w:szCs w:val="32"/>
        </w:rPr>
      </w:pPr>
    </w:p>
    <w:p w14:paraId="37EEFDF4" w14:textId="32683AC8" w:rsidR="00224B70" w:rsidRPr="00224B70" w:rsidRDefault="00224B70" w:rsidP="00224B70">
      <w:pPr>
        <w:rPr>
          <w:sz w:val="28"/>
          <w:szCs w:val="32"/>
        </w:rPr>
      </w:pPr>
      <w:r w:rsidRPr="00432157">
        <w:rPr>
          <w:b/>
          <w:bCs/>
          <w:sz w:val="28"/>
          <w:szCs w:val="32"/>
        </w:rPr>
        <w:t>Frontend logs</w:t>
      </w:r>
    </w:p>
    <w:p w14:paraId="66913967" w14:textId="77777777" w:rsidR="00224B70" w:rsidRPr="00224B70" w:rsidRDefault="00224B70" w:rsidP="00224B70">
      <w:pPr>
        <w:rPr>
          <w:sz w:val="28"/>
          <w:szCs w:val="32"/>
        </w:rPr>
      </w:pPr>
      <w:r w:rsidRPr="00224B70">
        <w:rPr>
          <w:sz w:val="28"/>
          <w:szCs w:val="32"/>
        </w:rPr>
        <w:t>docker-compose logs -f greenmatrix-frontend</w:t>
      </w:r>
    </w:p>
    <w:p w14:paraId="6C54145C" w14:textId="77777777" w:rsidR="00224B70" w:rsidRPr="00224B70" w:rsidRDefault="00224B70" w:rsidP="00224B70">
      <w:pPr>
        <w:rPr>
          <w:sz w:val="28"/>
          <w:szCs w:val="32"/>
        </w:rPr>
      </w:pPr>
    </w:p>
    <w:p w14:paraId="709DF57F" w14:textId="2022FD97" w:rsidR="00224B70" w:rsidRPr="00224B70" w:rsidRDefault="00224B70" w:rsidP="00224B70">
      <w:pPr>
        <w:rPr>
          <w:sz w:val="28"/>
          <w:szCs w:val="32"/>
        </w:rPr>
      </w:pPr>
      <w:r w:rsidRPr="00432157">
        <w:rPr>
          <w:b/>
          <w:bCs/>
          <w:sz w:val="28"/>
          <w:szCs w:val="32"/>
        </w:rPr>
        <w:t>Database logs</w:t>
      </w:r>
    </w:p>
    <w:p w14:paraId="76DFEE83" w14:textId="77777777" w:rsidR="00224B70" w:rsidRPr="00224B70" w:rsidRDefault="00224B70" w:rsidP="00224B70">
      <w:pPr>
        <w:rPr>
          <w:sz w:val="28"/>
          <w:szCs w:val="32"/>
        </w:rPr>
      </w:pPr>
      <w:r w:rsidRPr="00224B70">
        <w:rPr>
          <w:sz w:val="28"/>
          <w:szCs w:val="32"/>
        </w:rPr>
        <w:t>docker-compose logs -f greenmatrix-postgres</w:t>
      </w:r>
    </w:p>
    <w:p w14:paraId="07CE0EA8" w14:textId="77777777" w:rsidR="00224B70" w:rsidRPr="00224B70" w:rsidRDefault="00224B70" w:rsidP="00224B70">
      <w:pPr>
        <w:rPr>
          <w:sz w:val="28"/>
          <w:szCs w:val="32"/>
        </w:rPr>
      </w:pPr>
    </w:p>
    <w:p w14:paraId="0714E846" w14:textId="0932B159" w:rsidR="00224B70" w:rsidRPr="00224B70" w:rsidRDefault="00224B70" w:rsidP="00224B70">
      <w:pPr>
        <w:rPr>
          <w:sz w:val="28"/>
          <w:szCs w:val="32"/>
        </w:rPr>
      </w:pPr>
      <w:r w:rsidRPr="00432157">
        <w:rPr>
          <w:b/>
          <w:bCs/>
          <w:sz w:val="28"/>
          <w:szCs w:val="32"/>
        </w:rPr>
        <w:t>Airflow logs</w:t>
      </w:r>
    </w:p>
    <w:p w14:paraId="481F8378" w14:textId="77777777" w:rsidR="00224B70" w:rsidRPr="00224B70" w:rsidRDefault="00224B70" w:rsidP="00224B70">
      <w:pPr>
        <w:rPr>
          <w:sz w:val="28"/>
          <w:szCs w:val="32"/>
        </w:rPr>
      </w:pPr>
      <w:r w:rsidRPr="00224B70">
        <w:rPr>
          <w:sz w:val="28"/>
          <w:szCs w:val="32"/>
        </w:rPr>
        <w:t>docker-compose logs -f greenmatrix-airflow-webserver</w:t>
      </w:r>
    </w:p>
    <w:p w14:paraId="7C037BB7" w14:textId="77777777" w:rsidR="00224B70" w:rsidRPr="00224B70" w:rsidRDefault="00224B70" w:rsidP="00224B70">
      <w:pPr>
        <w:rPr>
          <w:sz w:val="28"/>
          <w:szCs w:val="32"/>
        </w:rPr>
      </w:pPr>
      <w:r w:rsidRPr="00224B70">
        <w:rPr>
          <w:sz w:val="28"/>
          <w:szCs w:val="32"/>
        </w:rPr>
        <w:t>```</w:t>
      </w:r>
    </w:p>
    <w:p w14:paraId="2CAE159D" w14:textId="77777777" w:rsidR="00224B70" w:rsidRPr="00224B70" w:rsidRDefault="00224B70" w:rsidP="00224B70">
      <w:pPr>
        <w:rPr>
          <w:sz w:val="28"/>
          <w:szCs w:val="32"/>
        </w:rPr>
      </w:pPr>
    </w:p>
    <w:p w14:paraId="2D8004DF" w14:textId="06B3B0D6" w:rsidR="00224B70" w:rsidRPr="000E200B" w:rsidRDefault="00224B70" w:rsidP="008C7BA9">
      <w:pPr>
        <w:pStyle w:val="Heading3"/>
        <w:rPr>
          <w:b w:val="0"/>
          <w:bCs/>
          <w:sz w:val="30"/>
          <w:szCs w:val="30"/>
        </w:rPr>
      </w:pPr>
      <w:r w:rsidRPr="000E200B">
        <w:rPr>
          <w:bCs/>
          <w:sz w:val="30"/>
          <w:szCs w:val="30"/>
        </w:rPr>
        <w:t>Log levels</w:t>
      </w:r>
    </w:p>
    <w:p w14:paraId="2347BAE0" w14:textId="77777777" w:rsidR="00224B70" w:rsidRPr="00224B70" w:rsidRDefault="00224B70" w:rsidP="00224B70">
      <w:pPr>
        <w:rPr>
          <w:sz w:val="28"/>
          <w:szCs w:val="32"/>
        </w:rPr>
      </w:pPr>
    </w:p>
    <w:p w14:paraId="11D8F161" w14:textId="77777777" w:rsidR="00224B70" w:rsidRPr="00224B70" w:rsidRDefault="00224B70" w:rsidP="00224B70">
      <w:pPr>
        <w:rPr>
          <w:sz w:val="28"/>
          <w:szCs w:val="32"/>
        </w:rPr>
      </w:pPr>
      <w:r w:rsidRPr="00224B70">
        <w:rPr>
          <w:sz w:val="28"/>
          <w:szCs w:val="32"/>
        </w:rPr>
        <w:t>```bash</w:t>
      </w:r>
    </w:p>
    <w:p w14:paraId="4AB0CD16" w14:textId="047F9FBD" w:rsidR="00224B70" w:rsidRPr="00224B70" w:rsidRDefault="00224B70" w:rsidP="00224B70">
      <w:pPr>
        <w:rPr>
          <w:sz w:val="28"/>
          <w:szCs w:val="32"/>
        </w:rPr>
      </w:pPr>
      <w:r w:rsidRPr="00432157">
        <w:rPr>
          <w:b/>
          <w:bCs/>
          <w:sz w:val="28"/>
          <w:szCs w:val="32"/>
        </w:rPr>
        <w:t>Set log level in .env</w:t>
      </w:r>
    </w:p>
    <w:p w14:paraId="7BB89D54" w14:textId="77777777" w:rsidR="00224B70" w:rsidRPr="00224B70" w:rsidRDefault="00224B70" w:rsidP="00224B70">
      <w:pPr>
        <w:rPr>
          <w:sz w:val="28"/>
          <w:szCs w:val="32"/>
        </w:rPr>
      </w:pPr>
      <w:r w:rsidRPr="00224B70">
        <w:rPr>
          <w:sz w:val="28"/>
          <w:szCs w:val="32"/>
        </w:rPr>
        <w:t>LOG_LEVEL=DEBUG  # DEBUG, INFO, WARNING, ERROR</w:t>
      </w:r>
    </w:p>
    <w:p w14:paraId="7478A5A2" w14:textId="77777777" w:rsidR="00224B70" w:rsidRPr="00224B70" w:rsidRDefault="00224B70" w:rsidP="00224B70">
      <w:pPr>
        <w:rPr>
          <w:sz w:val="28"/>
          <w:szCs w:val="32"/>
        </w:rPr>
      </w:pPr>
    </w:p>
    <w:p w14:paraId="53773D73" w14:textId="718B1459" w:rsidR="00224B70" w:rsidRPr="00224B70" w:rsidRDefault="00224B70" w:rsidP="00224B70">
      <w:pPr>
        <w:rPr>
          <w:sz w:val="28"/>
          <w:szCs w:val="32"/>
        </w:rPr>
      </w:pPr>
      <w:r w:rsidRPr="00432157">
        <w:rPr>
          <w:b/>
          <w:bCs/>
          <w:sz w:val="28"/>
          <w:szCs w:val="32"/>
        </w:rPr>
        <w:t>Filter logs by level</w:t>
      </w:r>
    </w:p>
    <w:p w14:paraId="207D3986" w14:textId="77777777" w:rsidR="00224B70" w:rsidRPr="00224B70" w:rsidRDefault="00224B70" w:rsidP="00224B70">
      <w:pPr>
        <w:rPr>
          <w:sz w:val="28"/>
          <w:szCs w:val="32"/>
        </w:rPr>
      </w:pPr>
      <w:r w:rsidRPr="00224B70">
        <w:rPr>
          <w:sz w:val="28"/>
          <w:szCs w:val="32"/>
        </w:rPr>
        <w:t>docker-compose logs greenmatrix-backend | grep "ERROR"</w:t>
      </w:r>
    </w:p>
    <w:p w14:paraId="7F148DDC" w14:textId="77777777" w:rsidR="00224B70" w:rsidRPr="00224B70" w:rsidRDefault="00224B70" w:rsidP="00224B70">
      <w:pPr>
        <w:rPr>
          <w:sz w:val="28"/>
          <w:szCs w:val="32"/>
        </w:rPr>
      </w:pPr>
      <w:r w:rsidRPr="00224B70">
        <w:rPr>
          <w:sz w:val="28"/>
          <w:szCs w:val="32"/>
        </w:rPr>
        <w:t>```</w:t>
      </w:r>
    </w:p>
    <w:p w14:paraId="52933C5D" w14:textId="77777777" w:rsidR="00224B70" w:rsidRPr="00224B70" w:rsidRDefault="00224B70" w:rsidP="00224B70">
      <w:pPr>
        <w:rPr>
          <w:sz w:val="28"/>
          <w:szCs w:val="32"/>
        </w:rPr>
      </w:pPr>
    </w:p>
    <w:p w14:paraId="3ACFAA78" w14:textId="062A45A8" w:rsidR="00224B70" w:rsidRPr="00432157" w:rsidRDefault="00224B70" w:rsidP="00E23EA9">
      <w:pPr>
        <w:pStyle w:val="Heading2"/>
        <w:rPr>
          <w:szCs w:val="30"/>
        </w:rPr>
      </w:pPr>
      <w:r w:rsidRPr="00432157">
        <w:rPr>
          <w:bCs/>
          <w:szCs w:val="30"/>
        </w:rPr>
        <w:lastRenderedPageBreak/>
        <w:t>Performance issues</w:t>
      </w:r>
      <w:r w:rsidR="00E23EA9">
        <w:rPr>
          <w:bCs/>
          <w:szCs w:val="30"/>
        </w:rPr>
        <w:t xml:space="preserve"> - </w:t>
      </w:r>
    </w:p>
    <w:p w14:paraId="4BCB9988" w14:textId="09D601EA" w:rsidR="00224B70" w:rsidRPr="00432157" w:rsidRDefault="00224B70" w:rsidP="008C7BA9">
      <w:pPr>
        <w:pStyle w:val="Heading3"/>
        <w:rPr>
          <w:sz w:val="30"/>
          <w:szCs w:val="30"/>
        </w:rPr>
      </w:pPr>
      <w:r w:rsidRPr="00432157">
        <w:rPr>
          <w:bCs/>
          <w:sz w:val="30"/>
          <w:szCs w:val="30"/>
        </w:rPr>
        <w:t>High CPU usage</w:t>
      </w:r>
    </w:p>
    <w:p w14:paraId="5CCDCB60" w14:textId="77777777" w:rsidR="00224B70" w:rsidRPr="00224B70" w:rsidRDefault="00224B70" w:rsidP="00224B70">
      <w:pPr>
        <w:rPr>
          <w:sz w:val="28"/>
          <w:szCs w:val="32"/>
        </w:rPr>
      </w:pPr>
    </w:p>
    <w:p w14:paraId="5DFFFAF7" w14:textId="77777777" w:rsidR="00224B70" w:rsidRPr="00224B70" w:rsidRDefault="00224B70" w:rsidP="00224B70">
      <w:pPr>
        <w:rPr>
          <w:sz w:val="28"/>
          <w:szCs w:val="32"/>
        </w:rPr>
      </w:pPr>
      <w:r w:rsidRPr="00224B70">
        <w:rPr>
          <w:sz w:val="28"/>
          <w:szCs w:val="32"/>
        </w:rPr>
        <w:t>```bash</w:t>
      </w:r>
    </w:p>
    <w:p w14:paraId="404BAE72" w14:textId="1D2B02FC" w:rsidR="00224B70" w:rsidRPr="00224B70" w:rsidRDefault="00224B70" w:rsidP="00224B70">
      <w:pPr>
        <w:rPr>
          <w:sz w:val="28"/>
          <w:szCs w:val="32"/>
        </w:rPr>
      </w:pPr>
      <w:r w:rsidRPr="00432157">
        <w:rPr>
          <w:b/>
          <w:bCs/>
          <w:sz w:val="28"/>
          <w:szCs w:val="32"/>
        </w:rPr>
        <w:t>Check container resource usage</w:t>
      </w:r>
    </w:p>
    <w:p w14:paraId="327027A7" w14:textId="77777777" w:rsidR="00224B70" w:rsidRPr="00224B70" w:rsidRDefault="00224B70" w:rsidP="00224B70">
      <w:pPr>
        <w:rPr>
          <w:sz w:val="28"/>
          <w:szCs w:val="32"/>
        </w:rPr>
      </w:pPr>
      <w:r w:rsidRPr="00224B70">
        <w:rPr>
          <w:sz w:val="28"/>
          <w:szCs w:val="32"/>
        </w:rPr>
        <w:t>docker stats</w:t>
      </w:r>
    </w:p>
    <w:p w14:paraId="13ADFC26" w14:textId="77777777" w:rsidR="00224B70" w:rsidRPr="00224B70" w:rsidRDefault="00224B70" w:rsidP="00224B70">
      <w:pPr>
        <w:rPr>
          <w:sz w:val="28"/>
          <w:szCs w:val="32"/>
        </w:rPr>
      </w:pPr>
    </w:p>
    <w:p w14:paraId="14AF066A" w14:textId="1FC43F6C" w:rsidR="00224B70" w:rsidRPr="00224B70" w:rsidRDefault="00224B70" w:rsidP="00224B70">
      <w:pPr>
        <w:rPr>
          <w:sz w:val="28"/>
          <w:szCs w:val="32"/>
        </w:rPr>
      </w:pPr>
      <w:r w:rsidRPr="00432157">
        <w:rPr>
          <w:b/>
          <w:bCs/>
          <w:sz w:val="28"/>
          <w:szCs w:val="32"/>
        </w:rPr>
        <w:t>Identify resource-intensive processes</w:t>
      </w:r>
    </w:p>
    <w:p w14:paraId="1995C45C" w14:textId="77777777" w:rsidR="00224B70" w:rsidRPr="00224B70" w:rsidRDefault="00224B70" w:rsidP="00224B70">
      <w:pPr>
        <w:rPr>
          <w:sz w:val="28"/>
          <w:szCs w:val="32"/>
        </w:rPr>
      </w:pPr>
      <w:r w:rsidRPr="00224B70">
        <w:rPr>
          <w:sz w:val="28"/>
          <w:szCs w:val="32"/>
        </w:rPr>
        <w:t>docker-compose exec backend top</w:t>
      </w:r>
    </w:p>
    <w:p w14:paraId="219ACB93" w14:textId="77777777" w:rsidR="00224B70" w:rsidRPr="00224B70" w:rsidRDefault="00224B70" w:rsidP="00224B70">
      <w:pPr>
        <w:rPr>
          <w:sz w:val="28"/>
          <w:szCs w:val="32"/>
        </w:rPr>
      </w:pPr>
    </w:p>
    <w:p w14:paraId="4A808B30" w14:textId="1588093D" w:rsidR="00224B70" w:rsidRPr="00224B70" w:rsidRDefault="00224B70" w:rsidP="00224B70">
      <w:pPr>
        <w:rPr>
          <w:sz w:val="28"/>
          <w:szCs w:val="32"/>
        </w:rPr>
      </w:pPr>
      <w:r w:rsidRPr="00432157">
        <w:rPr>
          <w:b/>
          <w:bCs/>
          <w:sz w:val="28"/>
          <w:szCs w:val="32"/>
        </w:rPr>
        <w:t>Optimize database queries</w:t>
      </w:r>
    </w:p>
    <w:p w14:paraId="40688089" w14:textId="77777777" w:rsidR="00224B70" w:rsidRPr="00224B70" w:rsidRDefault="00224B70" w:rsidP="00224B70">
      <w:pPr>
        <w:rPr>
          <w:sz w:val="28"/>
          <w:szCs w:val="32"/>
        </w:rPr>
      </w:pPr>
      <w:r w:rsidRPr="00224B70">
        <w:rPr>
          <w:sz w:val="28"/>
          <w:szCs w:val="32"/>
        </w:rPr>
        <w:t>docker-compose exec postgres psql -U postgres -d greenmatrix -c "SELECT * FROM pg_stat_activity;"</w:t>
      </w:r>
    </w:p>
    <w:p w14:paraId="0417E848" w14:textId="77777777" w:rsidR="00224B70" w:rsidRPr="00224B70" w:rsidRDefault="00224B70" w:rsidP="00224B70">
      <w:pPr>
        <w:rPr>
          <w:sz w:val="28"/>
          <w:szCs w:val="32"/>
        </w:rPr>
      </w:pPr>
      <w:r w:rsidRPr="00224B70">
        <w:rPr>
          <w:sz w:val="28"/>
          <w:szCs w:val="32"/>
        </w:rPr>
        <w:t>```</w:t>
      </w:r>
    </w:p>
    <w:p w14:paraId="6403ACA0" w14:textId="41736713" w:rsidR="00224B70" w:rsidRPr="00432157" w:rsidRDefault="00224B70" w:rsidP="008C7BA9">
      <w:pPr>
        <w:pStyle w:val="Heading3"/>
        <w:rPr>
          <w:b w:val="0"/>
          <w:bCs/>
          <w:sz w:val="30"/>
          <w:szCs w:val="30"/>
        </w:rPr>
      </w:pPr>
      <w:r w:rsidRPr="00432157">
        <w:rPr>
          <w:bCs/>
          <w:sz w:val="30"/>
          <w:szCs w:val="30"/>
        </w:rPr>
        <w:t>Memory issues</w:t>
      </w:r>
      <w:r w:rsidR="00E23EA9">
        <w:rPr>
          <w:bCs/>
          <w:sz w:val="30"/>
          <w:szCs w:val="30"/>
        </w:rPr>
        <w:t xml:space="preserve"> - </w:t>
      </w:r>
    </w:p>
    <w:p w14:paraId="7C0265B1" w14:textId="77777777" w:rsidR="00224B70" w:rsidRPr="00224B70" w:rsidRDefault="00224B70" w:rsidP="00224B70">
      <w:pPr>
        <w:rPr>
          <w:sz w:val="28"/>
          <w:szCs w:val="32"/>
        </w:rPr>
      </w:pPr>
    </w:p>
    <w:p w14:paraId="030422E7" w14:textId="77777777" w:rsidR="00224B70" w:rsidRPr="00224B70" w:rsidRDefault="00224B70" w:rsidP="00224B70">
      <w:pPr>
        <w:rPr>
          <w:sz w:val="28"/>
          <w:szCs w:val="32"/>
        </w:rPr>
      </w:pPr>
      <w:r w:rsidRPr="00224B70">
        <w:rPr>
          <w:sz w:val="28"/>
          <w:szCs w:val="32"/>
        </w:rPr>
        <w:t>```bash</w:t>
      </w:r>
    </w:p>
    <w:p w14:paraId="50BBA519" w14:textId="3C2AB9A1" w:rsidR="00224B70" w:rsidRPr="00224B70" w:rsidRDefault="00224B70" w:rsidP="00224B70">
      <w:pPr>
        <w:rPr>
          <w:sz w:val="28"/>
          <w:szCs w:val="32"/>
        </w:rPr>
      </w:pPr>
      <w:r w:rsidRPr="00432157">
        <w:rPr>
          <w:b/>
          <w:bCs/>
          <w:sz w:val="28"/>
          <w:szCs w:val="32"/>
        </w:rPr>
        <w:t>Check memory usage</w:t>
      </w:r>
    </w:p>
    <w:p w14:paraId="49B99E3B" w14:textId="77777777" w:rsidR="00224B70" w:rsidRPr="00224B70" w:rsidRDefault="00224B70" w:rsidP="00224B70">
      <w:pPr>
        <w:rPr>
          <w:sz w:val="28"/>
          <w:szCs w:val="32"/>
        </w:rPr>
      </w:pPr>
      <w:r w:rsidRPr="00224B70">
        <w:rPr>
          <w:sz w:val="28"/>
          <w:szCs w:val="32"/>
        </w:rPr>
        <w:t>free -h</w:t>
      </w:r>
    </w:p>
    <w:p w14:paraId="70F8085C" w14:textId="77777777" w:rsidR="00224B70" w:rsidRPr="00224B70" w:rsidRDefault="00224B70" w:rsidP="00224B70">
      <w:pPr>
        <w:rPr>
          <w:sz w:val="28"/>
          <w:szCs w:val="32"/>
        </w:rPr>
      </w:pPr>
    </w:p>
    <w:p w14:paraId="7665A3D6" w14:textId="451D6BAB" w:rsidR="00224B70" w:rsidRPr="00224B70" w:rsidRDefault="00224B70" w:rsidP="00224B70">
      <w:pPr>
        <w:rPr>
          <w:sz w:val="28"/>
          <w:szCs w:val="32"/>
        </w:rPr>
      </w:pPr>
      <w:r w:rsidRPr="00432157">
        <w:rPr>
          <w:b/>
          <w:bCs/>
          <w:sz w:val="28"/>
          <w:szCs w:val="32"/>
        </w:rPr>
        <w:t>Check container memory limits</w:t>
      </w:r>
    </w:p>
    <w:p w14:paraId="344B30AB" w14:textId="77777777" w:rsidR="00224B70" w:rsidRPr="00224B70" w:rsidRDefault="00224B70" w:rsidP="00224B70">
      <w:pPr>
        <w:rPr>
          <w:sz w:val="28"/>
          <w:szCs w:val="32"/>
        </w:rPr>
      </w:pPr>
      <w:r w:rsidRPr="00224B70">
        <w:rPr>
          <w:sz w:val="28"/>
          <w:szCs w:val="32"/>
        </w:rPr>
        <w:t>docker-compose exec backend cat /proc/meminfo</w:t>
      </w:r>
    </w:p>
    <w:p w14:paraId="4396E790" w14:textId="77777777" w:rsidR="00224B70" w:rsidRPr="00224B70" w:rsidRDefault="00224B70" w:rsidP="00224B70">
      <w:pPr>
        <w:rPr>
          <w:sz w:val="28"/>
          <w:szCs w:val="32"/>
        </w:rPr>
      </w:pPr>
      <w:r w:rsidRPr="00224B70">
        <w:rPr>
          <w:sz w:val="28"/>
          <w:szCs w:val="32"/>
        </w:rPr>
        <w:t>```</w:t>
      </w:r>
    </w:p>
    <w:p w14:paraId="0F3E582E" w14:textId="77777777" w:rsidR="00224B70" w:rsidRPr="00224B70" w:rsidRDefault="00224B70" w:rsidP="00224B70">
      <w:pPr>
        <w:rPr>
          <w:sz w:val="28"/>
          <w:szCs w:val="32"/>
        </w:rPr>
      </w:pPr>
    </w:p>
    <w:p w14:paraId="65C9A085" w14:textId="2C2C8DA3" w:rsidR="00224B70" w:rsidRPr="00432157" w:rsidRDefault="00224B70" w:rsidP="008C7BA9">
      <w:pPr>
        <w:pStyle w:val="Heading3"/>
        <w:rPr>
          <w:b w:val="0"/>
          <w:bCs/>
          <w:sz w:val="30"/>
          <w:szCs w:val="30"/>
        </w:rPr>
      </w:pPr>
      <w:r w:rsidRPr="00432157">
        <w:rPr>
          <w:bCs/>
          <w:sz w:val="30"/>
          <w:szCs w:val="30"/>
        </w:rPr>
        <w:t>Network issues</w:t>
      </w:r>
      <w:r w:rsidR="00E23EA9">
        <w:rPr>
          <w:bCs/>
          <w:sz w:val="30"/>
          <w:szCs w:val="30"/>
        </w:rPr>
        <w:t xml:space="preserve"> - </w:t>
      </w:r>
    </w:p>
    <w:p w14:paraId="031FF6EC" w14:textId="77777777" w:rsidR="00224B70" w:rsidRPr="00224B70" w:rsidRDefault="00224B70" w:rsidP="00224B70">
      <w:pPr>
        <w:rPr>
          <w:sz w:val="28"/>
          <w:szCs w:val="32"/>
        </w:rPr>
      </w:pPr>
    </w:p>
    <w:p w14:paraId="7C505EB9" w14:textId="77777777" w:rsidR="00224B70" w:rsidRPr="00224B70" w:rsidRDefault="00224B70" w:rsidP="00224B70">
      <w:pPr>
        <w:rPr>
          <w:sz w:val="28"/>
          <w:szCs w:val="32"/>
        </w:rPr>
      </w:pPr>
      <w:r w:rsidRPr="00224B70">
        <w:rPr>
          <w:sz w:val="28"/>
          <w:szCs w:val="32"/>
        </w:rPr>
        <w:t>```bash</w:t>
      </w:r>
    </w:p>
    <w:p w14:paraId="324ED8BF" w14:textId="7FC96092" w:rsidR="00224B70" w:rsidRPr="00224B70" w:rsidRDefault="00224B70" w:rsidP="00224B70">
      <w:pPr>
        <w:rPr>
          <w:sz w:val="28"/>
          <w:szCs w:val="32"/>
        </w:rPr>
      </w:pPr>
      <w:r w:rsidRPr="00432157">
        <w:rPr>
          <w:b/>
          <w:bCs/>
          <w:sz w:val="28"/>
          <w:szCs w:val="32"/>
        </w:rPr>
        <w:t>Check network connectivity</w:t>
      </w:r>
    </w:p>
    <w:p w14:paraId="15DDD368" w14:textId="77777777" w:rsidR="00224B70" w:rsidRPr="00224B70" w:rsidRDefault="00224B70" w:rsidP="00224B70">
      <w:pPr>
        <w:rPr>
          <w:sz w:val="28"/>
          <w:szCs w:val="32"/>
        </w:rPr>
      </w:pPr>
      <w:r w:rsidRPr="00224B70">
        <w:rPr>
          <w:sz w:val="28"/>
          <w:szCs w:val="32"/>
        </w:rPr>
        <w:t>ping google.com</w:t>
      </w:r>
    </w:p>
    <w:p w14:paraId="7A040336" w14:textId="77777777" w:rsidR="00224B70" w:rsidRPr="00224B70" w:rsidRDefault="00224B70" w:rsidP="00224B70">
      <w:pPr>
        <w:rPr>
          <w:sz w:val="28"/>
          <w:szCs w:val="32"/>
        </w:rPr>
      </w:pPr>
    </w:p>
    <w:p w14:paraId="06FC24EF" w14:textId="42F0D29E" w:rsidR="00224B70" w:rsidRPr="00224B70" w:rsidRDefault="00224B70" w:rsidP="00224B70">
      <w:pPr>
        <w:rPr>
          <w:sz w:val="28"/>
          <w:szCs w:val="32"/>
        </w:rPr>
      </w:pPr>
      <w:r w:rsidRPr="00432157">
        <w:rPr>
          <w:b/>
          <w:bCs/>
          <w:sz w:val="28"/>
          <w:szCs w:val="32"/>
        </w:rPr>
        <w:t>Test port accessibility</w:t>
      </w:r>
    </w:p>
    <w:p w14:paraId="1221911C" w14:textId="77777777" w:rsidR="00224B70" w:rsidRPr="00224B70" w:rsidRDefault="00224B70" w:rsidP="00224B70">
      <w:pPr>
        <w:rPr>
          <w:sz w:val="28"/>
          <w:szCs w:val="32"/>
        </w:rPr>
      </w:pPr>
      <w:r w:rsidRPr="00224B70">
        <w:rPr>
          <w:sz w:val="28"/>
          <w:szCs w:val="32"/>
        </w:rPr>
        <w:t>telnet localhost 8000</w:t>
      </w:r>
    </w:p>
    <w:p w14:paraId="2CC8A010" w14:textId="77777777" w:rsidR="00224B70" w:rsidRPr="00224B70" w:rsidRDefault="00224B70" w:rsidP="00224B70">
      <w:pPr>
        <w:rPr>
          <w:sz w:val="28"/>
          <w:szCs w:val="32"/>
        </w:rPr>
      </w:pPr>
    </w:p>
    <w:p w14:paraId="27B144D4" w14:textId="6CD153D4" w:rsidR="00224B70" w:rsidRPr="00224B70" w:rsidRDefault="00224B70" w:rsidP="00224B70">
      <w:pPr>
        <w:rPr>
          <w:sz w:val="28"/>
          <w:szCs w:val="32"/>
        </w:rPr>
      </w:pPr>
      <w:r w:rsidRPr="00432157">
        <w:rPr>
          <w:b/>
          <w:bCs/>
          <w:sz w:val="28"/>
          <w:szCs w:val="32"/>
        </w:rPr>
        <w:t>Check firewall rules</w:t>
      </w:r>
    </w:p>
    <w:p w14:paraId="56AA49A3" w14:textId="77777777" w:rsidR="00224B70" w:rsidRPr="00224B70" w:rsidRDefault="00224B70" w:rsidP="00224B70">
      <w:pPr>
        <w:rPr>
          <w:sz w:val="28"/>
          <w:szCs w:val="32"/>
        </w:rPr>
      </w:pPr>
      <w:r w:rsidRPr="00224B70">
        <w:rPr>
          <w:sz w:val="28"/>
          <w:szCs w:val="32"/>
        </w:rPr>
        <w:t>sudo ufw status</w:t>
      </w:r>
    </w:p>
    <w:p w14:paraId="5DD7DD23" w14:textId="77777777" w:rsidR="00224B70" w:rsidRPr="00224B70" w:rsidRDefault="00224B70" w:rsidP="00224B70">
      <w:pPr>
        <w:rPr>
          <w:sz w:val="28"/>
          <w:szCs w:val="32"/>
        </w:rPr>
      </w:pPr>
      <w:r w:rsidRPr="00224B70">
        <w:rPr>
          <w:sz w:val="28"/>
          <w:szCs w:val="32"/>
        </w:rPr>
        <w:t>```</w:t>
      </w:r>
    </w:p>
    <w:p w14:paraId="3D4B6946" w14:textId="77777777" w:rsidR="00224B70" w:rsidRPr="00224B70" w:rsidRDefault="00224B70" w:rsidP="00224B70">
      <w:pPr>
        <w:rPr>
          <w:sz w:val="28"/>
          <w:szCs w:val="32"/>
        </w:rPr>
      </w:pPr>
    </w:p>
    <w:p w14:paraId="111268F1" w14:textId="18FF6727" w:rsidR="00224B70" w:rsidRPr="00283BEF" w:rsidRDefault="00224B70" w:rsidP="007C691F">
      <w:pPr>
        <w:pStyle w:val="Heading1"/>
        <w:rPr>
          <w:b/>
          <w:bCs/>
          <w:szCs w:val="60"/>
        </w:rPr>
      </w:pPr>
      <w:r w:rsidRPr="00283BEF">
        <w:rPr>
          <w:b/>
          <w:bCs/>
          <w:szCs w:val="60"/>
        </w:rPr>
        <w:t>Security configuration</w:t>
      </w:r>
    </w:p>
    <w:p w14:paraId="0A50961C" w14:textId="77777777" w:rsidR="00224B70" w:rsidRPr="00283BEF" w:rsidRDefault="00224B70" w:rsidP="00224B70">
      <w:pPr>
        <w:rPr>
          <w:b/>
          <w:bCs/>
          <w:sz w:val="28"/>
          <w:szCs w:val="32"/>
        </w:rPr>
      </w:pPr>
    </w:p>
    <w:p w14:paraId="509B5842" w14:textId="3E755CE9" w:rsidR="00224B70" w:rsidRPr="00ED73C6" w:rsidRDefault="00283BEF" w:rsidP="008C7BA9">
      <w:pPr>
        <w:pStyle w:val="Heading2"/>
        <w:rPr>
          <w:b w:val="0"/>
          <w:bCs/>
          <w:szCs w:val="30"/>
        </w:rPr>
      </w:pPr>
      <w:r w:rsidRPr="00ED73C6">
        <w:rPr>
          <w:bCs/>
          <w:szCs w:val="30"/>
        </w:rPr>
        <w:t>B</w:t>
      </w:r>
      <w:r w:rsidR="00224B70" w:rsidRPr="00ED73C6">
        <w:rPr>
          <w:bCs/>
          <w:szCs w:val="30"/>
        </w:rPr>
        <w:t>asic security setup</w:t>
      </w:r>
    </w:p>
    <w:p w14:paraId="757278D3" w14:textId="29516859" w:rsidR="00224B70" w:rsidRPr="00ED73C6" w:rsidRDefault="00224B70" w:rsidP="008C7BA9">
      <w:pPr>
        <w:pStyle w:val="Heading2"/>
        <w:rPr>
          <w:b w:val="0"/>
          <w:bCs/>
          <w:szCs w:val="30"/>
        </w:rPr>
      </w:pPr>
      <w:r w:rsidRPr="00ED73C6">
        <w:rPr>
          <w:bCs/>
          <w:szCs w:val="30"/>
        </w:rPr>
        <w:t>Firewall configuration</w:t>
      </w:r>
    </w:p>
    <w:p w14:paraId="43923F19" w14:textId="77777777" w:rsidR="00224B70" w:rsidRPr="00224B70" w:rsidRDefault="00224B70" w:rsidP="00224B70">
      <w:pPr>
        <w:rPr>
          <w:sz w:val="28"/>
          <w:szCs w:val="32"/>
        </w:rPr>
      </w:pPr>
    </w:p>
    <w:p w14:paraId="5C8B7314" w14:textId="77777777" w:rsidR="00224B70" w:rsidRPr="00224B70" w:rsidRDefault="00224B70" w:rsidP="00224B70">
      <w:pPr>
        <w:rPr>
          <w:sz w:val="28"/>
          <w:szCs w:val="32"/>
        </w:rPr>
      </w:pPr>
      <w:r w:rsidRPr="00224B70">
        <w:rPr>
          <w:sz w:val="28"/>
          <w:szCs w:val="32"/>
        </w:rPr>
        <w:t>```bash</w:t>
      </w:r>
    </w:p>
    <w:p w14:paraId="6CCAADAA" w14:textId="4095357D" w:rsidR="00224B70" w:rsidRPr="00224B70" w:rsidRDefault="00224B70" w:rsidP="00224B70">
      <w:pPr>
        <w:rPr>
          <w:sz w:val="28"/>
          <w:szCs w:val="32"/>
        </w:rPr>
      </w:pPr>
      <w:r w:rsidRPr="00ED73C6">
        <w:rPr>
          <w:b/>
          <w:bCs/>
          <w:sz w:val="28"/>
          <w:szCs w:val="32"/>
        </w:rPr>
        <w:t>Ubuntu/Debian</w:t>
      </w:r>
    </w:p>
    <w:p w14:paraId="36754613" w14:textId="77777777" w:rsidR="00224B70" w:rsidRPr="00224B70" w:rsidRDefault="00224B70" w:rsidP="00224B70">
      <w:pPr>
        <w:rPr>
          <w:sz w:val="28"/>
          <w:szCs w:val="32"/>
        </w:rPr>
      </w:pPr>
      <w:r w:rsidRPr="00224B70">
        <w:rPr>
          <w:sz w:val="28"/>
          <w:szCs w:val="32"/>
        </w:rPr>
        <w:t>sudo ufw enable</w:t>
      </w:r>
    </w:p>
    <w:p w14:paraId="4C0E0F5C" w14:textId="77777777" w:rsidR="00224B70" w:rsidRPr="00224B70" w:rsidRDefault="00224B70" w:rsidP="00224B70">
      <w:pPr>
        <w:rPr>
          <w:sz w:val="28"/>
          <w:szCs w:val="32"/>
        </w:rPr>
      </w:pPr>
      <w:r w:rsidRPr="00224B70">
        <w:rPr>
          <w:sz w:val="28"/>
          <w:szCs w:val="32"/>
        </w:rPr>
        <w:t>sudo ufw allow ssh</w:t>
      </w:r>
    </w:p>
    <w:p w14:paraId="527008B3" w14:textId="77777777" w:rsidR="00224B70" w:rsidRPr="00224B70" w:rsidRDefault="00224B70" w:rsidP="00224B70">
      <w:pPr>
        <w:rPr>
          <w:sz w:val="28"/>
          <w:szCs w:val="32"/>
        </w:rPr>
      </w:pPr>
      <w:r w:rsidRPr="00224B70">
        <w:rPr>
          <w:sz w:val="28"/>
          <w:szCs w:val="32"/>
        </w:rPr>
        <w:t>sudo ufw allow 80/tcp</w:t>
      </w:r>
    </w:p>
    <w:p w14:paraId="2F0A916C" w14:textId="77777777" w:rsidR="00224B70" w:rsidRPr="00224B70" w:rsidRDefault="00224B70" w:rsidP="00224B70">
      <w:pPr>
        <w:rPr>
          <w:sz w:val="28"/>
          <w:szCs w:val="32"/>
        </w:rPr>
      </w:pPr>
      <w:r w:rsidRPr="00224B70">
        <w:rPr>
          <w:sz w:val="28"/>
          <w:szCs w:val="32"/>
        </w:rPr>
        <w:t>sudo ufw allow 443/tcp</w:t>
      </w:r>
    </w:p>
    <w:p w14:paraId="4379A045" w14:textId="77777777" w:rsidR="00224B70" w:rsidRPr="00224B70" w:rsidRDefault="00224B70" w:rsidP="00224B70">
      <w:pPr>
        <w:rPr>
          <w:sz w:val="28"/>
          <w:szCs w:val="32"/>
        </w:rPr>
      </w:pPr>
      <w:r w:rsidRPr="00224B70">
        <w:rPr>
          <w:sz w:val="28"/>
          <w:szCs w:val="32"/>
        </w:rPr>
        <w:t>sudo ufw allow 8000/tcp</w:t>
      </w:r>
    </w:p>
    <w:p w14:paraId="2C064E36" w14:textId="77777777" w:rsidR="00224B70" w:rsidRPr="00224B70" w:rsidRDefault="00224B70" w:rsidP="00224B70">
      <w:pPr>
        <w:rPr>
          <w:sz w:val="28"/>
          <w:szCs w:val="32"/>
        </w:rPr>
      </w:pPr>
    </w:p>
    <w:p w14:paraId="08F32A9D" w14:textId="0E4E42EB" w:rsidR="00224B70" w:rsidRPr="00224B70" w:rsidRDefault="00224B70" w:rsidP="00224B70">
      <w:pPr>
        <w:rPr>
          <w:sz w:val="28"/>
          <w:szCs w:val="32"/>
        </w:rPr>
      </w:pPr>
      <w:r w:rsidRPr="00ED73C6">
        <w:rPr>
          <w:b/>
          <w:bCs/>
          <w:sz w:val="28"/>
          <w:szCs w:val="32"/>
        </w:rPr>
        <w:t>CentOS/RHEL</w:t>
      </w:r>
    </w:p>
    <w:p w14:paraId="73B676F7" w14:textId="77777777" w:rsidR="00224B70" w:rsidRPr="00224B70" w:rsidRDefault="00224B70" w:rsidP="00224B70">
      <w:pPr>
        <w:rPr>
          <w:sz w:val="28"/>
          <w:szCs w:val="32"/>
        </w:rPr>
      </w:pPr>
      <w:r w:rsidRPr="00224B70">
        <w:rPr>
          <w:sz w:val="28"/>
          <w:szCs w:val="32"/>
        </w:rPr>
        <w:t>sudo firewall-cmd --permanent --add-service=ssh</w:t>
      </w:r>
    </w:p>
    <w:p w14:paraId="39FEC8D5" w14:textId="77777777" w:rsidR="00224B70" w:rsidRPr="00224B70" w:rsidRDefault="00224B70" w:rsidP="00224B70">
      <w:pPr>
        <w:rPr>
          <w:sz w:val="28"/>
          <w:szCs w:val="32"/>
        </w:rPr>
      </w:pPr>
      <w:r w:rsidRPr="00224B70">
        <w:rPr>
          <w:sz w:val="28"/>
          <w:szCs w:val="32"/>
        </w:rPr>
        <w:t>sudo firewall-cmd --permanent --add-service=http</w:t>
      </w:r>
    </w:p>
    <w:p w14:paraId="7E6B6AD1" w14:textId="77777777" w:rsidR="00224B70" w:rsidRPr="00224B70" w:rsidRDefault="00224B70" w:rsidP="00224B70">
      <w:pPr>
        <w:rPr>
          <w:sz w:val="28"/>
          <w:szCs w:val="32"/>
        </w:rPr>
      </w:pPr>
      <w:r w:rsidRPr="00224B70">
        <w:rPr>
          <w:sz w:val="28"/>
          <w:szCs w:val="32"/>
        </w:rPr>
        <w:t>sudo firewall-cmd --permanent --add-service=https</w:t>
      </w:r>
    </w:p>
    <w:p w14:paraId="79EDD327" w14:textId="77777777" w:rsidR="00224B70" w:rsidRPr="00224B70" w:rsidRDefault="00224B70" w:rsidP="00224B70">
      <w:pPr>
        <w:rPr>
          <w:sz w:val="28"/>
          <w:szCs w:val="32"/>
        </w:rPr>
      </w:pPr>
      <w:r w:rsidRPr="00224B70">
        <w:rPr>
          <w:sz w:val="28"/>
          <w:szCs w:val="32"/>
        </w:rPr>
        <w:t>sudo firewall-cmd --permanent --add-port=8000/tcp</w:t>
      </w:r>
    </w:p>
    <w:p w14:paraId="33CA697E" w14:textId="77777777" w:rsidR="00224B70" w:rsidRPr="00224B70" w:rsidRDefault="00224B70" w:rsidP="00224B70">
      <w:pPr>
        <w:rPr>
          <w:sz w:val="28"/>
          <w:szCs w:val="32"/>
        </w:rPr>
      </w:pPr>
      <w:r w:rsidRPr="00224B70">
        <w:rPr>
          <w:sz w:val="28"/>
          <w:szCs w:val="32"/>
        </w:rPr>
        <w:t>sudo firewall-cmd --reload</w:t>
      </w:r>
    </w:p>
    <w:p w14:paraId="773DD705" w14:textId="77777777" w:rsidR="00224B70" w:rsidRPr="00224B70" w:rsidRDefault="00224B70" w:rsidP="00224B70">
      <w:pPr>
        <w:rPr>
          <w:sz w:val="28"/>
          <w:szCs w:val="32"/>
        </w:rPr>
      </w:pPr>
      <w:r w:rsidRPr="00224B70">
        <w:rPr>
          <w:sz w:val="28"/>
          <w:szCs w:val="32"/>
        </w:rPr>
        <w:lastRenderedPageBreak/>
        <w:t>```</w:t>
      </w:r>
    </w:p>
    <w:p w14:paraId="1A6EC943" w14:textId="77777777" w:rsidR="00224B70" w:rsidRPr="00224B70" w:rsidRDefault="00224B70" w:rsidP="00224B70">
      <w:pPr>
        <w:rPr>
          <w:sz w:val="28"/>
          <w:szCs w:val="32"/>
        </w:rPr>
      </w:pPr>
    </w:p>
    <w:p w14:paraId="272BDF4A" w14:textId="33BB483A" w:rsidR="00224B70" w:rsidRPr="00224B70" w:rsidRDefault="00224B70" w:rsidP="00224B70">
      <w:pPr>
        <w:rPr>
          <w:sz w:val="28"/>
          <w:szCs w:val="32"/>
        </w:rPr>
      </w:pPr>
      <w:r w:rsidRPr="00ED73C6">
        <w:rPr>
          <w:b/>
          <w:bCs/>
          <w:sz w:val="28"/>
          <w:szCs w:val="32"/>
        </w:rPr>
        <w:t>SSL/TLS configuration</w:t>
      </w:r>
    </w:p>
    <w:p w14:paraId="5921EC74" w14:textId="77777777" w:rsidR="00224B70" w:rsidRPr="00224B70" w:rsidRDefault="00224B70" w:rsidP="00224B70">
      <w:pPr>
        <w:rPr>
          <w:sz w:val="28"/>
          <w:szCs w:val="32"/>
        </w:rPr>
      </w:pPr>
    </w:p>
    <w:p w14:paraId="0578FE6D" w14:textId="77777777" w:rsidR="00224B70" w:rsidRPr="00224B70" w:rsidRDefault="00224B70" w:rsidP="00224B70">
      <w:pPr>
        <w:rPr>
          <w:sz w:val="28"/>
          <w:szCs w:val="32"/>
        </w:rPr>
      </w:pPr>
      <w:r w:rsidRPr="00224B70">
        <w:rPr>
          <w:sz w:val="28"/>
          <w:szCs w:val="32"/>
        </w:rPr>
        <w:t>```bash</w:t>
      </w:r>
    </w:p>
    <w:p w14:paraId="0DC55EBD" w14:textId="3C5C8137" w:rsidR="00224B70" w:rsidRPr="00224B70" w:rsidRDefault="00224B70" w:rsidP="00224B70">
      <w:pPr>
        <w:rPr>
          <w:sz w:val="28"/>
          <w:szCs w:val="32"/>
        </w:rPr>
      </w:pPr>
      <w:r w:rsidRPr="00ED73C6">
        <w:rPr>
          <w:b/>
          <w:bCs/>
          <w:sz w:val="28"/>
          <w:szCs w:val="32"/>
        </w:rPr>
        <w:t>Install Certbot</w:t>
      </w:r>
    </w:p>
    <w:p w14:paraId="67D0228B" w14:textId="77777777" w:rsidR="00224B70" w:rsidRPr="00224B70" w:rsidRDefault="00224B70" w:rsidP="00224B70">
      <w:pPr>
        <w:rPr>
          <w:sz w:val="28"/>
          <w:szCs w:val="32"/>
        </w:rPr>
      </w:pPr>
      <w:r w:rsidRPr="00224B70">
        <w:rPr>
          <w:sz w:val="28"/>
          <w:szCs w:val="32"/>
        </w:rPr>
        <w:t>sudo apt install -y certbot python3-certbot-nginx</w:t>
      </w:r>
    </w:p>
    <w:p w14:paraId="36CA1CF1" w14:textId="77777777" w:rsidR="00224B70" w:rsidRPr="00224B70" w:rsidRDefault="00224B70" w:rsidP="00224B70">
      <w:pPr>
        <w:rPr>
          <w:sz w:val="28"/>
          <w:szCs w:val="32"/>
        </w:rPr>
      </w:pPr>
    </w:p>
    <w:p w14:paraId="02C5195A" w14:textId="040697FB" w:rsidR="00224B70" w:rsidRPr="00224B70" w:rsidRDefault="00224B70" w:rsidP="00224B70">
      <w:pPr>
        <w:rPr>
          <w:sz w:val="28"/>
          <w:szCs w:val="32"/>
        </w:rPr>
      </w:pPr>
      <w:r w:rsidRPr="00ED73C6">
        <w:rPr>
          <w:b/>
          <w:bCs/>
          <w:sz w:val="28"/>
          <w:szCs w:val="32"/>
        </w:rPr>
        <w:t>Obtain SSL certificate</w:t>
      </w:r>
    </w:p>
    <w:p w14:paraId="5E6A5654" w14:textId="77777777" w:rsidR="00224B70" w:rsidRPr="00224B70" w:rsidRDefault="00224B70" w:rsidP="00224B70">
      <w:pPr>
        <w:rPr>
          <w:sz w:val="28"/>
          <w:szCs w:val="32"/>
        </w:rPr>
      </w:pPr>
      <w:r w:rsidRPr="00224B70">
        <w:rPr>
          <w:sz w:val="28"/>
          <w:szCs w:val="32"/>
        </w:rPr>
        <w:t>sudo certbot --nginx -d your-domain.com</w:t>
      </w:r>
    </w:p>
    <w:p w14:paraId="307EBD0B" w14:textId="77777777" w:rsidR="00224B70" w:rsidRPr="00224B70" w:rsidRDefault="00224B70" w:rsidP="00224B70">
      <w:pPr>
        <w:rPr>
          <w:sz w:val="28"/>
          <w:szCs w:val="32"/>
        </w:rPr>
      </w:pPr>
    </w:p>
    <w:p w14:paraId="09272864" w14:textId="2262562D" w:rsidR="00224B70" w:rsidRPr="00224B70" w:rsidRDefault="00224B70" w:rsidP="00224B70">
      <w:pPr>
        <w:rPr>
          <w:sz w:val="28"/>
          <w:szCs w:val="32"/>
        </w:rPr>
      </w:pPr>
      <w:r w:rsidRPr="00ED73C6">
        <w:rPr>
          <w:b/>
          <w:bCs/>
          <w:sz w:val="28"/>
          <w:szCs w:val="32"/>
        </w:rPr>
        <w:t>Auto-renewal</w:t>
      </w:r>
    </w:p>
    <w:p w14:paraId="3E452C31" w14:textId="77777777" w:rsidR="00224B70" w:rsidRPr="00224B70" w:rsidRDefault="00224B70" w:rsidP="00224B70">
      <w:pPr>
        <w:rPr>
          <w:sz w:val="28"/>
          <w:szCs w:val="32"/>
        </w:rPr>
      </w:pPr>
      <w:r w:rsidRPr="00224B70">
        <w:rPr>
          <w:sz w:val="28"/>
          <w:szCs w:val="32"/>
        </w:rPr>
        <w:t>sudo crontab -e</w:t>
      </w:r>
    </w:p>
    <w:p w14:paraId="7EBD1F8D" w14:textId="77777777" w:rsidR="00224B70" w:rsidRPr="00224B70" w:rsidRDefault="00224B70" w:rsidP="00224B70">
      <w:pPr>
        <w:rPr>
          <w:sz w:val="28"/>
          <w:szCs w:val="32"/>
        </w:rPr>
      </w:pPr>
      <w:r w:rsidRPr="00224B70">
        <w:rPr>
          <w:sz w:val="28"/>
          <w:szCs w:val="32"/>
        </w:rPr>
        <w:t># Add: 0 12 * * * /usr/bin/certbot renew --quiet</w:t>
      </w:r>
    </w:p>
    <w:p w14:paraId="38705690" w14:textId="77777777" w:rsidR="00224B70" w:rsidRPr="00224B70" w:rsidRDefault="00224B70" w:rsidP="00224B70">
      <w:pPr>
        <w:rPr>
          <w:sz w:val="28"/>
          <w:szCs w:val="32"/>
        </w:rPr>
      </w:pPr>
      <w:r w:rsidRPr="00224B70">
        <w:rPr>
          <w:sz w:val="28"/>
          <w:szCs w:val="32"/>
        </w:rPr>
        <w:t>```</w:t>
      </w:r>
    </w:p>
    <w:p w14:paraId="3B1CCB70" w14:textId="77777777" w:rsidR="00722B03" w:rsidRDefault="00722B03" w:rsidP="00224B70">
      <w:pPr>
        <w:rPr>
          <w:sz w:val="28"/>
          <w:szCs w:val="32"/>
        </w:rPr>
      </w:pPr>
    </w:p>
    <w:p w14:paraId="7DAE196C" w14:textId="2FB12D1F" w:rsidR="00224B70" w:rsidRPr="00ED73C6" w:rsidRDefault="00224B70" w:rsidP="008C7BA9">
      <w:pPr>
        <w:pStyle w:val="Heading2"/>
        <w:rPr>
          <w:b w:val="0"/>
          <w:bCs/>
          <w:szCs w:val="30"/>
        </w:rPr>
      </w:pPr>
      <w:r w:rsidRPr="00ED73C6">
        <w:rPr>
          <w:bCs/>
          <w:szCs w:val="30"/>
        </w:rPr>
        <w:t>Advanced security</w:t>
      </w:r>
    </w:p>
    <w:p w14:paraId="24FB23E8" w14:textId="5AB564F9" w:rsidR="00224B70" w:rsidRPr="00ED73C6" w:rsidRDefault="00224B70" w:rsidP="008C7BA9">
      <w:pPr>
        <w:pStyle w:val="Heading2"/>
        <w:rPr>
          <w:b w:val="0"/>
          <w:bCs/>
          <w:szCs w:val="30"/>
        </w:rPr>
      </w:pPr>
      <w:r w:rsidRPr="00ED73C6">
        <w:rPr>
          <w:bCs/>
          <w:szCs w:val="30"/>
        </w:rPr>
        <w:t>Database security</w:t>
      </w:r>
    </w:p>
    <w:p w14:paraId="519D2ED5" w14:textId="77777777" w:rsidR="00224B70" w:rsidRPr="00224B70" w:rsidRDefault="00224B70" w:rsidP="00224B70">
      <w:pPr>
        <w:rPr>
          <w:sz w:val="28"/>
          <w:szCs w:val="32"/>
        </w:rPr>
      </w:pPr>
    </w:p>
    <w:p w14:paraId="161A7A06" w14:textId="77777777" w:rsidR="00224B70" w:rsidRPr="00224B70" w:rsidRDefault="00224B70" w:rsidP="00224B70">
      <w:pPr>
        <w:rPr>
          <w:sz w:val="28"/>
          <w:szCs w:val="32"/>
        </w:rPr>
      </w:pPr>
      <w:r w:rsidRPr="00224B70">
        <w:rPr>
          <w:sz w:val="28"/>
          <w:szCs w:val="32"/>
        </w:rPr>
        <w:t>```bash</w:t>
      </w:r>
    </w:p>
    <w:p w14:paraId="10C7E717" w14:textId="16DE4184" w:rsidR="00224B70" w:rsidRPr="00224B70" w:rsidRDefault="00224B70" w:rsidP="00224B70">
      <w:pPr>
        <w:rPr>
          <w:sz w:val="28"/>
          <w:szCs w:val="32"/>
        </w:rPr>
      </w:pPr>
      <w:r w:rsidRPr="00ED73C6">
        <w:rPr>
          <w:b/>
          <w:bCs/>
          <w:sz w:val="28"/>
          <w:szCs w:val="32"/>
        </w:rPr>
        <w:t>Change default passwords</w:t>
      </w:r>
    </w:p>
    <w:p w14:paraId="5FF90597" w14:textId="77777777" w:rsidR="00224B70" w:rsidRPr="00224B70" w:rsidRDefault="00224B70" w:rsidP="00224B70">
      <w:pPr>
        <w:rPr>
          <w:sz w:val="28"/>
          <w:szCs w:val="32"/>
        </w:rPr>
      </w:pPr>
      <w:r w:rsidRPr="00224B70">
        <w:rPr>
          <w:sz w:val="28"/>
          <w:szCs w:val="32"/>
        </w:rPr>
        <w:t>sudo -u postgres psql -c "ALTER USER postgres PASSWORD 'new_secure_password';"</w:t>
      </w:r>
    </w:p>
    <w:p w14:paraId="6F586072" w14:textId="77777777" w:rsidR="00224B70" w:rsidRPr="00224B70" w:rsidRDefault="00224B70" w:rsidP="00224B70">
      <w:pPr>
        <w:rPr>
          <w:sz w:val="28"/>
          <w:szCs w:val="32"/>
        </w:rPr>
      </w:pPr>
    </w:p>
    <w:p w14:paraId="2C78F984" w14:textId="5472E58F" w:rsidR="00224B70" w:rsidRPr="00ED73C6" w:rsidRDefault="00224B70" w:rsidP="00224B70">
      <w:pPr>
        <w:rPr>
          <w:b/>
          <w:bCs/>
          <w:sz w:val="28"/>
          <w:szCs w:val="32"/>
        </w:rPr>
      </w:pPr>
      <w:r w:rsidRPr="00ED73C6">
        <w:rPr>
          <w:b/>
          <w:bCs/>
          <w:sz w:val="28"/>
          <w:szCs w:val="32"/>
        </w:rPr>
        <w:t>Restrict database access</w:t>
      </w:r>
    </w:p>
    <w:p w14:paraId="3808F96C" w14:textId="77777777" w:rsidR="00224B70" w:rsidRPr="00224B70" w:rsidRDefault="00224B70" w:rsidP="00224B70">
      <w:pPr>
        <w:rPr>
          <w:sz w:val="28"/>
          <w:szCs w:val="32"/>
        </w:rPr>
      </w:pPr>
      <w:r w:rsidRPr="00224B70">
        <w:rPr>
          <w:sz w:val="28"/>
          <w:szCs w:val="32"/>
        </w:rPr>
        <w:t>sudo nano /etc/postgresql/15/main/pg_hba.conf</w:t>
      </w:r>
    </w:p>
    <w:p w14:paraId="4B556E1D" w14:textId="77777777" w:rsidR="00224B70" w:rsidRPr="00224B70" w:rsidRDefault="00224B70" w:rsidP="00224B70">
      <w:pPr>
        <w:rPr>
          <w:sz w:val="28"/>
          <w:szCs w:val="32"/>
        </w:rPr>
      </w:pPr>
    </w:p>
    <w:p w14:paraId="276E2C1F" w14:textId="0B6F580A" w:rsidR="00224B70" w:rsidRPr="00224B70" w:rsidRDefault="00224B70" w:rsidP="00224B70">
      <w:pPr>
        <w:rPr>
          <w:sz w:val="28"/>
          <w:szCs w:val="32"/>
        </w:rPr>
      </w:pPr>
      <w:r w:rsidRPr="00ED73C6">
        <w:rPr>
          <w:b/>
          <w:bCs/>
          <w:sz w:val="28"/>
          <w:szCs w:val="32"/>
        </w:rPr>
        <w:t>Enable SSL</w:t>
      </w:r>
    </w:p>
    <w:p w14:paraId="489F7615" w14:textId="77777777" w:rsidR="00224B70" w:rsidRPr="00224B70" w:rsidRDefault="00224B70" w:rsidP="00224B70">
      <w:pPr>
        <w:rPr>
          <w:sz w:val="28"/>
          <w:szCs w:val="32"/>
        </w:rPr>
      </w:pPr>
      <w:r w:rsidRPr="00224B70">
        <w:rPr>
          <w:sz w:val="28"/>
          <w:szCs w:val="32"/>
        </w:rPr>
        <w:t>sudo nano /etc/postgresql/15/main/postgresql.conf</w:t>
      </w:r>
    </w:p>
    <w:p w14:paraId="2881CEC9" w14:textId="77777777" w:rsidR="00224B70" w:rsidRPr="00224B70" w:rsidRDefault="00224B70" w:rsidP="00224B70">
      <w:pPr>
        <w:rPr>
          <w:sz w:val="28"/>
          <w:szCs w:val="32"/>
        </w:rPr>
      </w:pPr>
      <w:r w:rsidRPr="00224B70">
        <w:rPr>
          <w:sz w:val="28"/>
          <w:szCs w:val="32"/>
        </w:rPr>
        <w:t>```</w:t>
      </w:r>
    </w:p>
    <w:p w14:paraId="16E6AF9E" w14:textId="77777777" w:rsidR="00224B70" w:rsidRPr="00224B70" w:rsidRDefault="00224B70" w:rsidP="00224B70">
      <w:pPr>
        <w:rPr>
          <w:sz w:val="28"/>
          <w:szCs w:val="32"/>
        </w:rPr>
      </w:pPr>
    </w:p>
    <w:p w14:paraId="2AEBF586" w14:textId="75EFD1C1" w:rsidR="00224B70" w:rsidRPr="00ED73C6" w:rsidRDefault="00224B70" w:rsidP="008C7BA9">
      <w:pPr>
        <w:pStyle w:val="Heading2"/>
        <w:rPr>
          <w:b w:val="0"/>
          <w:bCs/>
          <w:szCs w:val="30"/>
        </w:rPr>
      </w:pPr>
      <w:r w:rsidRPr="00ED73C6">
        <w:rPr>
          <w:bCs/>
          <w:szCs w:val="30"/>
        </w:rPr>
        <w:t>API security</w:t>
      </w:r>
    </w:p>
    <w:p w14:paraId="3936E734" w14:textId="77777777" w:rsidR="00224B70" w:rsidRPr="00224B70" w:rsidRDefault="00224B70" w:rsidP="00224B70">
      <w:pPr>
        <w:rPr>
          <w:sz w:val="28"/>
          <w:szCs w:val="32"/>
        </w:rPr>
      </w:pPr>
    </w:p>
    <w:p w14:paraId="0A508159" w14:textId="77777777" w:rsidR="00224B70" w:rsidRPr="00224B70" w:rsidRDefault="00224B70" w:rsidP="00224B70">
      <w:pPr>
        <w:rPr>
          <w:sz w:val="28"/>
          <w:szCs w:val="32"/>
        </w:rPr>
      </w:pPr>
      <w:r w:rsidRPr="00224B70">
        <w:rPr>
          <w:sz w:val="28"/>
          <w:szCs w:val="32"/>
        </w:rPr>
        <w:t>Enable API authentication by editing backend/views/model_api_routes.py and adding rate limiting capabilities.</w:t>
      </w:r>
    </w:p>
    <w:p w14:paraId="4D7EE36F" w14:textId="77777777" w:rsidR="00224B70" w:rsidRPr="00224B70" w:rsidRDefault="00224B70" w:rsidP="00224B70">
      <w:pPr>
        <w:rPr>
          <w:sz w:val="28"/>
          <w:szCs w:val="32"/>
        </w:rPr>
      </w:pPr>
    </w:p>
    <w:p w14:paraId="17E80AB2" w14:textId="5CB3F9D3" w:rsidR="00224B70" w:rsidRPr="00224B70" w:rsidRDefault="00224B70" w:rsidP="00224B70">
      <w:pPr>
        <w:rPr>
          <w:sz w:val="28"/>
          <w:szCs w:val="32"/>
        </w:rPr>
      </w:pPr>
      <w:r w:rsidRPr="00224B70">
        <w:rPr>
          <w:sz w:val="28"/>
          <w:szCs w:val="32"/>
        </w:rPr>
        <w:t xml:space="preserve">&gt; </w:t>
      </w:r>
      <w:r w:rsidRPr="00722B03">
        <w:rPr>
          <w:b/>
          <w:bCs/>
          <w:sz w:val="28"/>
          <w:szCs w:val="32"/>
        </w:rPr>
        <w:t>Note</w:t>
      </w:r>
    </w:p>
    <w:p w14:paraId="3BEEFB52" w14:textId="7F83E9D1" w:rsidR="00224B70" w:rsidRPr="00224B70" w:rsidRDefault="00224B70" w:rsidP="00224B70">
      <w:pPr>
        <w:rPr>
          <w:sz w:val="28"/>
          <w:szCs w:val="32"/>
        </w:rPr>
      </w:pPr>
    </w:p>
    <w:p w14:paraId="5A2C5C84" w14:textId="77777777" w:rsidR="00224B70" w:rsidRPr="00224B70" w:rsidRDefault="00224B70" w:rsidP="00224B70">
      <w:pPr>
        <w:rPr>
          <w:sz w:val="28"/>
          <w:szCs w:val="32"/>
        </w:rPr>
      </w:pPr>
      <w:r w:rsidRPr="00224B70">
        <w:rPr>
          <w:sz w:val="28"/>
          <w:szCs w:val="32"/>
        </w:rPr>
        <w:t>&gt; For production deployments, ensure all default passwords are changed and proper authentication mechanisms are implemented.</w:t>
      </w:r>
    </w:p>
    <w:p w14:paraId="72E62B16" w14:textId="77777777" w:rsidR="00224B70" w:rsidRPr="00224B70" w:rsidRDefault="00224B70" w:rsidP="00224B70">
      <w:pPr>
        <w:rPr>
          <w:sz w:val="28"/>
          <w:szCs w:val="32"/>
        </w:rPr>
      </w:pPr>
    </w:p>
    <w:p w14:paraId="13A4FB96" w14:textId="444269F3" w:rsidR="00224B70" w:rsidRPr="00722B03" w:rsidRDefault="00224B70" w:rsidP="00E23EA9">
      <w:pPr>
        <w:pStyle w:val="Heading1"/>
        <w:rPr>
          <w:b/>
          <w:bCs/>
          <w:sz w:val="28"/>
        </w:rPr>
      </w:pPr>
      <w:r w:rsidRPr="00722B03">
        <w:rPr>
          <w:b/>
          <w:bCs/>
          <w:sz w:val="28"/>
        </w:rPr>
        <w:t xml:space="preserve"> </w:t>
      </w:r>
      <w:r w:rsidRPr="00722B03">
        <w:rPr>
          <w:b/>
          <w:bCs/>
          <w:szCs w:val="60"/>
        </w:rPr>
        <w:t>Maintenance and updates</w:t>
      </w:r>
    </w:p>
    <w:p w14:paraId="3B5477B8" w14:textId="6A8CD4FF" w:rsidR="00224B70" w:rsidRPr="00ED73C6" w:rsidRDefault="00224B70" w:rsidP="008C7BA9">
      <w:pPr>
        <w:pStyle w:val="Heading2"/>
        <w:rPr>
          <w:b w:val="0"/>
          <w:bCs/>
          <w:szCs w:val="30"/>
        </w:rPr>
      </w:pPr>
      <w:r w:rsidRPr="00722B03">
        <w:rPr>
          <w:bCs/>
          <w:sz w:val="28"/>
          <w:szCs w:val="32"/>
        </w:rPr>
        <w:t xml:space="preserve"> </w:t>
      </w:r>
      <w:r w:rsidRPr="00ED73C6">
        <w:rPr>
          <w:bCs/>
          <w:szCs w:val="30"/>
        </w:rPr>
        <w:t>Regular maintenance tasks</w:t>
      </w:r>
    </w:p>
    <w:p w14:paraId="3281B09A" w14:textId="77777777" w:rsidR="00224B70" w:rsidRPr="00ED73C6" w:rsidRDefault="00224B70" w:rsidP="00224B70">
      <w:pPr>
        <w:rPr>
          <w:b/>
          <w:bCs/>
          <w:sz w:val="30"/>
          <w:szCs w:val="30"/>
        </w:rPr>
      </w:pPr>
    </w:p>
    <w:p w14:paraId="3460C6DB" w14:textId="513AA5C9" w:rsidR="00224B70" w:rsidRPr="00ED73C6" w:rsidRDefault="00224B70" w:rsidP="008C7BA9">
      <w:pPr>
        <w:pStyle w:val="Heading3"/>
        <w:rPr>
          <w:b w:val="0"/>
          <w:bCs/>
          <w:sz w:val="30"/>
          <w:szCs w:val="30"/>
        </w:rPr>
      </w:pPr>
      <w:r w:rsidRPr="00ED73C6">
        <w:rPr>
          <w:bCs/>
          <w:sz w:val="30"/>
          <w:szCs w:val="30"/>
        </w:rPr>
        <w:t xml:space="preserve"> Daily tasks</w:t>
      </w:r>
    </w:p>
    <w:p w14:paraId="7FB9A143" w14:textId="77777777" w:rsidR="00224B70" w:rsidRPr="00224B70" w:rsidRDefault="00224B70" w:rsidP="00224B70">
      <w:pPr>
        <w:rPr>
          <w:sz w:val="28"/>
          <w:szCs w:val="32"/>
        </w:rPr>
      </w:pPr>
    </w:p>
    <w:p w14:paraId="0F6C8227" w14:textId="77777777" w:rsidR="00224B70" w:rsidRPr="00224B70" w:rsidRDefault="00224B70" w:rsidP="00224B70">
      <w:pPr>
        <w:rPr>
          <w:sz w:val="28"/>
          <w:szCs w:val="32"/>
        </w:rPr>
      </w:pPr>
      <w:r w:rsidRPr="00224B70">
        <w:rPr>
          <w:sz w:val="28"/>
          <w:szCs w:val="32"/>
        </w:rPr>
        <w:t>```bash</w:t>
      </w:r>
    </w:p>
    <w:p w14:paraId="50C9BA8E" w14:textId="606C2BA3" w:rsidR="00224B70" w:rsidRPr="00224B70" w:rsidRDefault="00224B70" w:rsidP="00224B70">
      <w:pPr>
        <w:rPr>
          <w:sz w:val="28"/>
          <w:szCs w:val="32"/>
        </w:rPr>
      </w:pPr>
      <w:r w:rsidRPr="00ED73C6">
        <w:rPr>
          <w:b/>
          <w:bCs/>
          <w:sz w:val="28"/>
          <w:szCs w:val="32"/>
        </w:rPr>
        <w:t>Check service status</w:t>
      </w:r>
    </w:p>
    <w:p w14:paraId="6606AFC0" w14:textId="77777777" w:rsidR="00224B70" w:rsidRPr="00224B70" w:rsidRDefault="00224B70" w:rsidP="00224B70">
      <w:pPr>
        <w:rPr>
          <w:sz w:val="28"/>
          <w:szCs w:val="32"/>
        </w:rPr>
      </w:pPr>
      <w:r w:rsidRPr="00224B70">
        <w:rPr>
          <w:sz w:val="28"/>
          <w:szCs w:val="32"/>
        </w:rPr>
        <w:t>docker-compose ps</w:t>
      </w:r>
    </w:p>
    <w:p w14:paraId="2991549C" w14:textId="77777777" w:rsidR="00224B70" w:rsidRPr="00224B70" w:rsidRDefault="00224B70" w:rsidP="00224B70">
      <w:pPr>
        <w:rPr>
          <w:sz w:val="28"/>
          <w:szCs w:val="32"/>
        </w:rPr>
      </w:pPr>
    </w:p>
    <w:p w14:paraId="4767A1D0" w14:textId="277FA55C" w:rsidR="00224B70" w:rsidRPr="00224B70" w:rsidRDefault="00224B70" w:rsidP="00224B70">
      <w:pPr>
        <w:rPr>
          <w:sz w:val="28"/>
          <w:szCs w:val="32"/>
        </w:rPr>
      </w:pPr>
      <w:r w:rsidRPr="00ED73C6">
        <w:rPr>
          <w:b/>
          <w:bCs/>
          <w:sz w:val="28"/>
          <w:szCs w:val="32"/>
        </w:rPr>
        <w:t>Check disk usage</w:t>
      </w:r>
    </w:p>
    <w:p w14:paraId="6DB78ACB" w14:textId="77777777" w:rsidR="00224B70" w:rsidRPr="00224B70" w:rsidRDefault="00224B70" w:rsidP="00224B70">
      <w:pPr>
        <w:rPr>
          <w:sz w:val="28"/>
          <w:szCs w:val="32"/>
        </w:rPr>
      </w:pPr>
      <w:r w:rsidRPr="00224B70">
        <w:rPr>
          <w:sz w:val="28"/>
          <w:szCs w:val="32"/>
        </w:rPr>
        <w:t>df -h</w:t>
      </w:r>
    </w:p>
    <w:p w14:paraId="35546C9B" w14:textId="77777777" w:rsidR="00224B70" w:rsidRPr="00224B70" w:rsidRDefault="00224B70" w:rsidP="00224B70">
      <w:pPr>
        <w:rPr>
          <w:sz w:val="28"/>
          <w:szCs w:val="32"/>
        </w:rPr>
      </w:pPr>
    </w:p>
    <w:p w14:paraId="02D74EA7" w14:textId="4247A84A" w:rsidR="00224B70" w:rsidRPr="00224B70" w:rsidRDefault="00224B70" w:rsidP="00224B70">
      <w:pPr>
        <w:rPr>
          <w:sz w:val="28"/>
          <w:szCs w:val="32"/>
        </w:rPr>
      </w:pPr>
      <w:r w:rsidRPr="00ED73C6">
        <w:rPr>
          <w:b/>
          <w:bCs/>
          <w:sz w:val="28"/>
          <w:szCs w:val="32"/>
        </w:rPr>
        <w:t>Check log sizes</w:t>
      </w:r>
    </w:p>
    <w:p w14:paraId="18F11611" w14:textId="77777777" w:rsidR="00224B70" w:rsidRPr="00224B70" w:rsidRDefault="00224B70" w:rsidP="00224B70">
      <w:pPr>
        <w:rPr>
          <w:sz w:val="28"/>
          <w:szCs w:val="32"/>
        </w:rPr>
      </w:pPr>
      <w:r w:rsidRPr="00224B70">
        <w:rPr>
          <w:sz w:val="28"/>
          <w:szCs w:val="32"/>
        </w:rPr>
        <w:t>du -sh logs/*/</w:t>
      </w:r>
    </w:p>
    <w:p w14:paraId="73E842E5" w14:textId="77777777" w:rsidR="00224B70" w:rsidRPr="00224B70" w:rsidRDefault="00224B70" w:rsidP="00224B70">
      <w:pPr>
        <w:rPr>
          <w:sz w:val="28"/>
          <w:szCs w:val="32"/>
        </w:rPr>
      </w:pPr>
      <w:r w:rsidRPr="00224B70">
        <w:rPr>
          <w:sz w:val="28"/>
          <w:szCs w:val="32"/>
        </w:rPr>
        <w:t>```</w:t>
      </w:r>
    </w:p>
    <w:p w14:paraId="305B4F4B" w14:textId="77777777" w:rsidR="00224B70" w:rsidRPr="00224B70" w:rsidRDefault="00224B70" w:rsidP="00224B70">
      <w:pPr>
        <w:rPr>
          <w:sz w:val="28"/>
          <w:szCs w:val="32"/>
        </w:rPr>
      </w:pPr>
    </w:p>
    <w:p w14:paraId="39FDACB7" w14:textId="6815E11A" w:rsidR="00224B70" w:rsidRPr="00ED73C6" w:rsidRDefault="00224B70" w:rsidP="008C7BA9">
      <w:pPr>
        <w:pStyle w:val="Heading3"/>
        <w:rPr>
          <w:b w:val="0"/>
          <w:bCs/>
          <w:sz w:val="30"/>
          <w:szCs w:val="30"/>
        </w:rPr>
      </w:pPr>
      <w:r w:rsidRPr="00722B03">
        <w:rPr>
          <w:bCs/>
          <w:sz w:val="28"/>
          <w:szCs w:val="32"/>
        </w:rPr>
        <w:lastRenderedPageBreak/>
        <w:t xml:space="preserve"> </w:t>
      </w:r>
      <w:r w:rsidRPr="00ED73C6">
        <w:rPr>
          <w:bCs/>
          <w:sz w:val="30"/>
          <w:szCs w:val="30"/>
        </w:rPr>
        <w:t>Weekly tasks</w:t>
      </w:r>
    </w:p>
    <w:p w14:paraId="53D7B25C" w14:textId="77777777" w:rsidR="00224B70" w:rsidRPr="00224B70" w:rsidRDefault="00224B70" w:rsidP="00224B70">
      <w:pPr>
        <w:rPr>
          <w:sz w:val="28"/>
          <w:szCs w:val="32"/>
        </w:rPr>
      </w:pPr>
    </w:p>
    <w:p w14:paraId="14E25103" w14:textId="77777777" w:rsidR="00224B70" w:rsidRPr="00224B70" w:rsidRDefault="00224B70" w:rsidP="00224B70">
      <w:pPr>
        <w:rPr>
          <w:sz w:val="28"/>
          <w:szCs w:val="32"/>
        </w:rPr>
      </w:pPr>
      <w:r w:rsidRPr="00224B70">
        <w:rPr>
          <w:sz w:val="28"/>
          <w:szCs w:val="32"/>
        </w:rPr>
        <w:t>```bash</w:t>
      </w:r>
    </w:p>
    <w:p w14:paraId="494A8E8C" w14:textId="48FC6BEE" w:rsidR="00224B70" w:rsidRPr="00224B70" w:rsidRDefault="00224B70" w:rsidP="00224B70">
      <w:pPr>
        <w:rPr>
          <w:sz w:val="28"/>
          <w:szCs w:val="32"/>
        </w:rPr>
      </w:pPr>
      <w:r w:rsidRPr="00ED73C6">
        <w:rPr>
          <w:b/>
          <w:bCs/>
          <w:sz w:val="28"/>
          <w:szCs w:val="32"/>
        </w:rPr>
        <w:t>Database maintenance</w:t>
      </w:r>
    </w:p>
    <w:p w14:paraId="4C4B5C03" w14:textId="77777777" w:rsidR="00224B70" w:rsidRPr="00224B70" w:rsidRDefault="00224B70" w:rsidP="00224B70">
      <w:pPr>
        <w:rPr>
          <w:sz w:val="28"/>
          <w:szCs w:val="32"/>
        </w:rPr>
      </w:pPr>
      <w:r w:rsidRPr="00224B70">
        <w:rPr>
          <w:sz w:val="28"/>
          <w:szCs w:val="32"/>
        </w:rPr>
        <w:t>docker-compose exec postgres psql -U postgres -c "VACUUM ANALYZE;"</w:t>
      </w:r>
    </w:p>
    <w:p w14:paraId="0215C00D" w14:textId="77777777" w:rsidR="00224B70" w:rsidRPr="00224B70" w:rsidRDefault="00224B70" w:rsidP="00224B70">
      <w:pPr>
        <w:rPr>
          <w:sz w:val="28"/>
          <w:szCs w:val="32"/>
        </w:rPr>
      </w:pPr>
    </w:p>
    <w:p w14:paraId="177567DA" w14:textId="306AB105" w:rsidR="00224B70" w:rsidRPr="00224B70" w:rsidRDefault="00224B70" w:rsidP="00224B70">
      <w:pPr>
        <w:rPr>
          <w:sz w:val="28"/>
          <w:szCs w:val="32"/>
        </w:rPr>
      </w:pPr>
      <w:r w:rsidRPr="00ED73C6">
        <w:rPr>
          <w:b/>
          <w:bCs/>
          <w:sz w:val="28"/>
          <w:szCs w:val="32"/>
        </w:rPr>
        <w:t>Log rotation</w:t>
      </w:r>
    </w:p>
    <w:p w14:paraId="0E1DC15C" w14:textId="77777777" w:rsidR="00224B70" w:rsidRPr="00224B70" w:rsidRDefault="00224B70" w:rsidP="00224B70">
      <w:pPr>
        <w:rPr>
          <w:sz w:val="28"/>
          <w:szCs w:val="32"/>
        </w:rPr>
      </w:pPr>
      <w:r w:rsidRPr="00224B70">
        <w:rPr>
          <w:sz w:val="28"/>
          <w:szCs w:val="32"/>
        </w:rPr>
        <w:t>sudo logrotate /etc/logrotate.d/greenmatrix</w:t>
      </w:r>
    </w:p>
    <w:p w14:paraId="268FA284" w14:textId="77777777" w:rsidR="00224B70" w:rsidRPr="00224B70" w:rsidRDefault="00224B70" w:rsidP="00224B70">
      <w:pPr>
        <w:rPr>
          <w:sz w:val="28"/>
          <w:szCs w:val="32"/>
        </w:rPr>
      </w:pPr>
    </w:p>
    <w:p w14:paraId="6F5A6F5A" w14:textId="4B94C8D3" w:rsidR="00224B70" w:rsidRPr="00224B70" w:rsidRDefault="00224B70" w:rsidP="00224B70">
      <w:pPr>
        <w:rPr>
          <w:sz w:val="28"/>
          <w:szCs w:val="32"/>
        </w:rPr>
      </w:pPr>
      <w:r w:rsidRPr="00ED73C6">
        <w:rPr>
          <w:b/>
          <w:bCs/>
          <w:sz w:val="28"/>
          <w:szCs w:val="32"/>
        </w:rPr>
        <w:t>Backup verification</w:t>
      </w:r>
    </w:p>
    <w:p w14:paraId="7B6EC1E2" w14:textId="77777777" w:rsidR="00224B70" w:rsidRPr="00224B70" w:rsidRDefault="00224B70" w:rsidP="00224B70">
      <w:pPr>
        <w:rPr>
          <w:sz w:val="28"/>
          <w:szCs w:val="32"/>
        </w:rPr>
      </w:pPr>
      <w:r w:rsidRPr="00224B70">
        <w:rPr>
          <w:sz w:val="28"/>
          <w:szCs w:val="32"/>
        </w:rPr>
        <w:t>./scripts/verify_backup.sh</w:t>
      </w:r>
    </w:p>
    <w:p w14:paraId="6310F469" w14:textId="77777777" w:rsidR="00224B70" w:rsidRPr="00224B70" w:rsidRDefault="00224B70" w:rsidP="00224B70">
      <w:pPr>
        <w:rPr>
          <w:sz w:val="28"/>
          <w:szCs w:val="32"/>
        </w:rPr>
      </w:pPr>
      <w:r w:rsidRPr="00224B70">
        <w:rPr>
          <w:sz w:val="28"/>
          <w:szCs w:val="32"/>
        </w:rPr>
        <w:t>```</w:t>
      </w:r>
    </w:p>
    <w:p w14:paraId="1C7D3CFC" w14:textId="77777777" w:rsidR="00224B70" w:rsidRPr="00224B70" w:rsidRDefault="00224B70" w:rsidP="00224B70">
      <w:pPr>
        <w:rPr>
          <w:sz w:val="28"/>
          <w:szCs w:val="32"/>
        </w:rPr>
      </w:pPr>
    </w:p>
    <w:p w14:paraId="0B99450D" w14:textId="72768FE6" w:rsidR="00224B70" w:rsidRPr="00ED73C6" w:rsidRDefault="00224B70" w:rsidP="008C7BA9">
      <w:pPr>
        <w:pStyle w:val="Heading3"/>
        <w:rPr>
          <w:sz w:val="30"/>
          <w:szCs w:val="30"/>
        </w:rPr>
      </w:pPr>
      <w:r w:rsidRPr="00ED73C6">
        <w:rPr>
          <w:bCs/>
          <w:sz w:val="30"/>
          <w:szCs w:val="30"/>
        </w:rPr>
        <w:t>Monthly tasks</w:t>
      </w:r>
    </w:p>
    <w:p w14:paraId="11FAAB5D" w14:textId="77777777" w:rsidR="00224B70" w:rsidRPr="00224B70" w:rsidRDefault="00224B70" w:rsidP="00224B70">
      <w:pPr>
        <w:rPr>
          <w:sz w:val="28"/>
          <w:szCs w:val="32"/>
        </w:rPr>
      </w:pPr>
    </w:p>
    <w:p w14:paraId="588CC5A2" w14:textId="77777777" w:rsidR="00224B70" w:rsidRPr="00224B70" w:rsidRDefault="00224B70" w:rsidP="00224B70">
      <w:pPr>
        <w:rPr>
          <w:sz w:val="28"/>
          <w:szCs w:val="32"/>
        </w:rPr>
      </w:pPr>
      <w:r w:rsidRPr="00224B70">
        <w:rPr>
          <w:sz w:val="28"/>
          <w:szCs w:val="32"/>
        </w:rPr>
        <w:t>```bash</w:t>
      </w:r>
    </w:p>
    <w:p w14:paraId="2B86B032" w14:textId="7A3762F6" w:rsidR="00224B70" w:rsidRPr="00224B70" w:rsidRDefault="00224B70" w:rsidP="00224B70">
      <w:pPr>
        <w:rPr>
          <w:sz w:val="28"/>
          <w:szCs w:val="32"/>
        </w:rPr>
      </w:pPr>
      <w:r w:rsidRPr="00ED73C6">
        <w:rPr>
          <w:b/>
          <w:bCs/>
          <w:sz w:val="28"/>
          <w:szCs w:val="32"/>
        </w:rPr>
        <w:t>System updates</w:t>
      </w:r>
    </w:p>
    <w:p w14:paraId="6922278F" w14:textId="77777777" w:rsidR="00224B70" w:rsidRPr="00224B70" w:rsidRDefault="00224B70" w:rsidP="00224B70">
      <w:pPr>
        <w:rPr>
          <w:sz w:val="28"/>
          <w:szCs w:val="32"/>
        </w:rPr>
      </w:pPr>
      <w:r w:rsidRPr="00224B70">
        <w:rPr>
          <w:sz w:val="28"/>
          <w:szCs w:val="32"/>
        </w:rPr>
        <w:t>sudo apt update &amp;&amp; sudo apt upgrade -y</w:t>
      </w:r>
    </w:p>
    <w:p w14:paraId="5E547808" w14:textId="77777777" w:rsidR="00224B70" w:rsidRPr="00224B70" w:rsidRDefault="00224B70" w:rsidP="00224B70">
      <w:pPr>
        <w:rPr>
          <w:sz w:val="28"/>
          <w:szCs w:val="32"/>
        </w:rPr>
      </w:pPr>
    </w:p>
    <w:p w14:paraId="698DB800" w14:textId="5931B5CE" w:rsidR="00224B70" w:rsidRPr="00224B70" w:rsidRDefault="00224B70" w:rsidP="00224B70">
      <w:pPr>
        <w:rPr>
          <w:sz w:val="28"/>
          <w:szCs w:val="32"/>
        </w:rPr>
      </w:pPr>
      <w:r w:rsidRPr="00ED73C6">
        <w:rPr>
          <w:b/>
          <w:bCs/>
          <w:sz w:val="28"/>
          <w:szCs w:val="32"/>
        </w:rPr>
        <w:t>Docker image updates</w:t>
      </w:r>
    </w:p>
    <w:p w14:paraId="7CD8C3D2" w14:textId="77777777" w:rsidR="00224B70" w:rsidRPr="00224B70" w:rsidRDefault="00224B70" w:rsidP="00224B70">
      <w:pPr>
        <w:rPr>
          <w:sz w:val="28"/>
          <w:szCs w:val="32"/>
        </w:rPr>
      </w:pPr>
      <w:r w:rsidRPr="00224B70">
        <w:rPr>
          <w:sz w:val="28"/>
          <w:szCs w:val="32"/>
        </w:rPr>
        <w:t>docker-compose pull</w:t>
      </w:r>
    </w:p>
    <w:p w14:paraId="22DD37BE" w14:textId="77777777" w:rsidR="00224B70" w:rsidRPr="00224B70" w:rsidRDefault="00224B70" w:rsidP="00224B70">
      <w:pPr>
        <w:rPr>
          <w:sz w:val="28"/>
          <w:szCs w:val="32"/>
        </w:rPr>
      </w:pPr>
      <w:r w:rsidRPr="00224B70">
        <w:rPr>
          <w:sz w:val="28"/>
          <w:szCs w:val="32"/>
        </w:rPr>
        <w:t>docker-compose up -d</w:t>
      </w:r>
    </w:p>
    <w:p w14:paraId="1BB02F98" w14:textId="77777777" w:rsidR="00224B70" w:rsidRPr="00224B70" w:rsidRDefault="00224B70" w:rsidP="00224B70">
      <w:pPr>
        <w:rPr>
          <w:sz w:val="28"/>
          <w:szCs w:val="32"/>
        </w:rPr>
      </w:pPr>
    </w:p>
    <w:p w14:paraId="511E9D34" w14:textId="3C069EC5" w:rsidR="00224B70" w:rsidRPr="00224B70" w:rsidRDefault="00224B70" w:rsidP="00224B70">
      <w:pPr>
        <w:rPr>
          <w:sz w:val="28"/>
          <w:szCs w:val="32"/>
        </w:rPr>
      </w:pPr>
      <w:r w:rsidRPr="00ED73C6">
        <w:rPr>
          <w:b/>
          <w:bCs/>
          <w:sz w:val="28"/>
          <w:szCs w:val="32"/>
        </w:rPr>
        <w:t>Performance analysis</w:t>
      </w:r>
    </w:p>
    <w:p w14:paraId="1E81BC91" w14:textId="77777777" w:rsidR="00224B70" w:rsidRPr="00224B70" w:rsidRDefault="00224B70" w:rsidP="00224B70">
      <w:pPr>
        <w:rPr>
          <w:sz w:val="28"/>
          <w:szCs w:val="32"/>
        </w:rPr>
      </w:pPr>
      <w:r w:rsidRPr="00224B70">
        <w:rPr>
          <w:sz w:val="28"/>
          <w:szCs w:val="32"/>
        </w:rPr>
        <w:t>python scripts/performance_analysis.py</w:t>
      </w:r>
    </w:p>
    <w:p w14:paraId="722BD6FF" w14:textId="77777777" w:rsidR="00224B70" w:rsidRPr="00224B70" w:rsidRDefault="00224B70" w:rsidP="00224B70">
      <w:pPr>
        <w:rPr>
          <w:sz w:val="28"/>
          <w:szCs w:val="32"/>
        </w:rPr>
      </w:pPr>
      <w:r w:rsidRPr="00224B70">
        <w:rPr>
          <w:sz w:val="28"/>
          <w:szCs w:val="32"/>
        </w:rPr>
        <w:t>```</w:t>
      </w:r>
    </w:p>
    <w:p w14:paraId="16E3EA0D" w14:textId="77777777" w:rsidR="00224B70" w:rsidRPr="00224B70" w:rsidRDefault="00224B70" w:rsidP="00224B70">
      <w:pPr>
        <w:rPr>
          <w:sz w:val="28"/>
          <w:szCs w:val="32"/>
        </w:rPr>
      </w:pPr>
    </w:p>
    <w:p w14:paraId="4096C07A" w14:textId="49907775" w:rsidR="00224B70" w:rsidRPr="000E200B" w:rsidRDefault="00224B70" w:rsidP="008C7BA9">
      <w:pPr>
        <w:pStyle w:val="Heading2"/>
        <w:rPr>
          <w:b w:val="0"/>
          <w:bCs/>
          <w:szCs w:val="30"/>
        </w:rPr>
      </w:pPr>
      <w:r w:rsidRPr="000E200B">
        <w:rPr>
          <w:bCs/>
          <w:szCs w:val="30"/>
        </w:rPr>
        <w:t>Backup and recovery</w:t>
      </w:r>
    </w:p>
    <w:p w14:paraId="7262D44B" w14:textId="77777777" w:rsidR="00224B70" w:rsidRPr="000E200B" w:rsidRDefault="00224B70" w:rsidP="00224B70">
      <w:pPr>
        <w:rPr>
          <w:b/>
          <w:bCs/>
          <w:sz w:val="30"/>
          <w:szCs w:val="30"/>
        </w:rPr>
      </w:pPr>
    </w:p>
    <w:p w14:paraId="5477487E" w14:textId="6E3ECF2A" w:rsidR="00224B70" w:rsidRPr="000E200B" w:rsidRDefault="00224B70" w:rsidP="008C7BA9">
      <w:pPr>
        <w:pStyle w:val="Heading2"/>
        <w:rPr>
          <w:b w:val="0"/>
          <w:bCs/>
          <w:szCs w:val="30"/>
        </w:rPr>
      </w:pPr>
      <w:r w:rsidRPr="000E200B">
        <w:rPr>
          <w:bCs/>
          <w:szCs w:val="30"/>
        </w:rPr>
        <w:lastRenderedPageBreak/>
        <w:t>Database backup</w:t>
      </w:r>
    </w:p>
    <w:p w14:paraId="7F24DE5D" w14:textId="77777777" w:rsidR="00224B70" w:rsidRPr="00224B70" w:rsidRDefault="00224B70" w:rsidP="00224B70">
      <w:pPr>
        <w:rPr>
          <w:sz w:val="28"/>
          <w:szCs w:val="32"/>
        </w:rPr>
      </w:pPr>
    </w:p>
    <w:p w14:paraId="447398C3" w14:textId="77777777" w:rsidR="00224B70" w:rsidRPr="00224B70" w:rsidRDefault="00224B70" w:rsidP="00224B70">
      <w:pPr>
        <w:rPr>
          <w:sz w:val="28"/>
          <w:szCs w:val="32"/>
        </w:rPr>
      </w:pPr>
      <w:r w:rsidRPr="00224B70">
        <w:rPr>
          <w:sz w:val="28"/>
          <w:szCs w:val="32"/>
        </w:rPr>
        <w:t>Create backup script:</w:t>
      </w:r>
    </w:p>
    <w:p w14:paraId="21B837CD" w14:textId="77777777" w:rsidR="00224B70" w:rsidRPr="00224B70" w:rsidRDefault="00224B70" w:rsidP="00224B70">
      <w:pPr>
        <w:rPr>
          <w:sz w:val="28"/>
          <w:szCs w:val="32"/>
        </w:rPr>
      </w:pPr>
    </w:p>
    <w:p w14:paraId="33416779" w14:textId="77777777" w:rsidR="00224B70" w:rsidRPr="00224B70" w:rsidRDefault="00224B70" w:rsidP="00224B70">
      <w:pPr>
        <w:rPr>
          <w:sz w:val="28"/>
          <w:szCs w:val="32"/>
        </w:rPr>
      </w:pPr>
      <w:r w:rsidRPr="00224B70">
        <w:rPr>
          <w:sz w:val="28"/>
          <w:szCs w:val="32"/>
        </w:rPr>
        <w:t>```bash</w:t>
      </w:r>
    </w:p>
    <w:p w14:paraId="6F2B690B" w14:textId="77777777" w:rsidR="00224B70" w:rsidRPr="00224B70" w:rsidRDefault="00224B70" w:rsidP="00224B70">
      <w:pPr>
        <w:rPr>
          <w:sz w:val="28"/>
          <w:szCs w:val="32"/>
        </w:rPr>
      </w:pPr>
      <w:r w:rsidRPr="00224B70">
        <w:rPr>
          <w:sz w:val="28"/>
          <w:szCs w:val="32"/>
        </w:rPr>
        <w:t>cat &gt; backup_db.sh &lt;&lt; 'EOF'</w:t>
      </w:r>
    </w:p>
    <w:p w14:paraId="6F69ADE6" w14:textId="77777777" w:rsidR="00224B70" w:rsidRPr="00224B70" w:rsidRDefault="00224B70" w:rsidP="00224B70">
      <w:pPr>
        <w:rPr>
          <w:sz w:val="28"/>
          <w:szCs w:val="32"/>
        </w:rPr>
      </w:pPr>
      <w:r w:rsidRPr="00224B70">
        <w:rPr>
          <w:sz w:val="28"/>
          <w:szCs w:val="32"/>
        </w:rPr>
        <w:t>#!/bin/bash</w:t>
      </w:r>
    </w:p>
    <w:p w14:paraId="444147C4" w14:textId="77777777" w:rsidR="00224B70" w:rsidRPr="00224B70" w:rsidRDefault="00224B70" w:rsidP="00224B70">
      <w:pPr>
        <w:rPr>
          <w:sz w:val="28"/>
          <w:szCs w:val="32"/>
        </w:rPr>
      </w:pPr>
      <w:r w:rsidRPr="00224B70">
        <w:rPr>
          <w:sz w:val="28"/>
          <w:szCs w:val="32"/>
        </w:rPr>
        <w:t>BACKUP_DIR="/opt/backups/greenmatrix"</w:t>
      </w:r>
    </w:p>
    <w:p w14:paraId="176B03BF" w14:textId="77777777" w:rsidR="00224B70" w:rsidRPr="00224B70" w:rsidRDefault="00224B70" w:rsidP="00224B70">
      <w:pPr>
        <w:rPr>
          <w:sz w:val="28"/>
          <w:szCs w:val="32"/>
        </w:rPr>
      </w:pPr>
      <w:r w:rsidRPr="00224B70">
        <w:rPr>
          <w:sz w:val="28"/>
          <w:szCs w:val="32"/>
        </w:rPr>
        <w:t>DATE=$(date +%Y%m%d_%H%M%S)</w:t>
      </w:r>
    </w:p>
    <w:p w14:paraId="7F7B6C2F" w14:textId="77777777" w:rsidR="00224B70" w:rsidRPr="00224B70" w:rsidRDefault="00224B70" w:rsidP="00224B70">
      <w:pPr>
        <w:rPr>
          <w:sz w:val="28"/>
          <w:szCs w:val="32"/>
        </w:rPr>
      </w:pPr>
    </w:p>
    <w:p w14:paraId="3CF230F3" w14:textId="77777777" w:rsidR="00224B70" w:rsidRPr="00224B70" w:rsidRDefault="00224B70" w:rsidP="00224B70">
      <w:pPr>
        <w:rPr>
          <w:sz w:val="28"/>
          <w:szCs w:val="32"/>
        </w:rPr>
      </w:pPr>
      <w:r w:rsidRPr="00224B70">
        <w:rPr>
          <w:sz w:val="28"/>
          <w:szCs w:val="32"/>
        </w:rPr>
        <w:t>mkdir -p $BACKUP_DIR</w:t>
      </w:r>
    </w:p>
    <w:p w14:paraId="324CA714" w14:textId="77777777" w:rsidR="00224B70" w:rsidRPr="00224B70" w:rsidRDefault="00224B70" w:rsidP="00224B70">
      <w:pPr>
        <w:rPr>
          <w:sz w:val="28"/>
          <w:szCs w:val="32"/>
        </w:rPr>
      </w:pPr>
    </w:p>
    <w:p w14:paraId="41B28B13" w14:textId="3BCDAF14" w:rsidR="00224B70" w:rsidRPr="00AD38F3" w:rsidRDefault="00224B70" w:rsidP="00224B70">
      <w:pPr>
        <w:rPr>
          <w:b/>
          <w:bCs/>
          <w:sz w:val="28"/>
          <w:szCs w:val="32"/>
        </w:rPr>
      </w:pPr>
      <w:r w:rsidRPr="00AD38F3">
        <w:rPr>
          <w:b/>
          <w:bCs/>
          <w:sz w:val="28"/>
          <w:szCs w:val="32"/>
        </w:rPr>
        <w:t>Backup PostgreSQL databases</w:t>
      </w:r>
    </w:p>
    <w:p w14:paraId="798E2573" w14:textId="77777777" w:rsidR="00224B70" w:rsidRPr="00224B70" w:rsidRDefault="00224B70" w:rsidP="00224B70">
      <w:pPr>
        <w:rPr>
          <w:sz w:val="28"/>
          <w:szCs w:val="32"/>
        </w:rPr>
      </w:pPr>
      <w:r w:rsidRPr="00224B70">
        <w:rPr>
          <w:sz w:val="28"/>
          <w:szCs w:val="32"/>
        </w:rPr>
        <w:t>docker-compose exec -T postgres pg_dump -U postgres greenmatrix &gt; $BACKUP_DIR/greenmatrix_$DATE.sql</w:t>
      </w:r>
    </w:p>
    <w:p w14:paraId="5D3FACE7" w14:textId="77777777" w:rsidR="00224B70" w:rsidRPr="00224B70" w:rsidRDefault="00224B70" w:rsidP="00224B70">
      <w:pPr>
        <w:rPr>
          <w:sz w:val="28"/>
          <w:szCs w:val="32"/>
        </w:rPr>
      </w:pPr>
      <w:r w:rsidRPr="00224B70">
        <w:rPr>
          <w:sz w:val="28"/>
          <w:szCs w:val="32"/>
        </w:rPr>
        <w:t>docker-compose exec -T postgres pg_dump -U postgres Model_Recommendation_DB &gt; $BACKUP_DIR/model_db_$DATE.sql</w:t>
      </w:r>
    </w:p>
    <w:p w14:paraId="6ED90B22" w14:textId="77777777" w:rsidR="00224B70" w:rsidRPr="00224B70" w:rsidRDefault="00224B70" w:rsidP="00224B70">
      <w:pPr>
        <w:rPr>
          <w:sz w:val="28"/>
          <w:szCs w:val="32"/>
        </w:rPr>
      </w:pPr>
      <w:r w:rsidRPr="00224B70">
        <w:rPr>
          <w:sz w:val="28"/>
          <w:szCs w:val="32"/>
        </w:rPr>
        <w:t>docker-compose exec -T postgres pg_dump -U postgres Metrics_db &gt; $BACKUP_DIR/metrics_db_$DATE.sql</w:t>
      </w:r>
    </w:p>
    <w:p w14:paraId="178D02CD" w14:textId="77777777" w:rsidR="00224B70" w:rsidRPr="00AD38F3" w:rsidRDefault="00224B70" w:rsidP="00224B70">
      <w:pPr>
        <w:rPr>
          <w:b/>
          <w:bCs/>
          <w:sz w:val="28"/>
          <w:szCs w:val="32"/>
        </w:rPr>
      </w:pPr>
    </w:p>
    <w:p w14:paraId="17B1383C" w14:textId="2A3893CB" w:rsidR="00224B70" w:rsidRPr="00224B70" w:rsidRDefault="00224B70" w:rsidP="00224B70">
      <w:pPr>
        <w:rPr>
          <w:sz w:val="28"/>
          <w:szCs w:val="32"/>
        </w:rPr>
      </w:pPr>
      <w:r w:rsidRPr="00AD38F3">
        <w:rPr>
          <w:b/>
          <w:bCs/>
          <w:sz w:val="28"/>
          <w:szCs w:val="32"/>
        </w:rPr>
        <w:t>Backup TimescaleDB</w:t>
      </w:r>
    </w:p>
    <w:p w14:paraId="04C70D66" w14:textId="77777777" w:rsidR="00224B70" w:rsidRPr="00224B70" w:rsidRDefault="00224B70" w:rsidP="00224B70">
      <w:pPr>
        <w:rPr>
          <w:sz w:val="28"/>
          <w:szCs w:val="32"/>
        </w:rPr>
      </w:pPr>
      <w:r w:rsidRPr="00224B70">
        <w:rPr>
          <w:sz w:val="28"/>
          <w:szCs w:val="32"/>
        </w:rPr>
        <w:t>docker-compose exec -T timescaledb pg_dump -U postgres vm_metrics_ts &gt; $BACKUP_DIR/timescaledb_$DATE.sql</w:t>
      </w:r>
    </w:p>
    <w:p w14:paraId="6359ACFD" w14:textId="77777777" w:rsidR="00224B70" w:rsidRPr="00224B70" w:rsidRDefault="00224B70" w:rsidP="00224B70">
      <w:pPr>
        <w:rPr>
          <w:sz w:val="28"/>
          <w:szCs w:val="32"/>
        </w:rPr>
      </w:pPr>
    </w:p>
    <w:p w14:paraId="024E42D3" w14:textId="77777777" w:rsidR="00224B70" w:rsidRPr="00224B70" w:rsidRDefault="00224B70" w:rsidP="00224B70">
      <w:pPr>
        <w:rPr>
          <w:sz w:val="28"/>
          <w:szCs w:val="32"/>
        </w:rPr>
      </w:pPr>
      <w:r w:rsidRPr="00224B70">
        <w:rPr>
          <w:sz w:val="28"/>
          <w:szCs w:val="32"/>
        </w:rPr>
        <w:t>echo "Backup completed: $BACKUP_DIR"</w:t>
      </w:r>
    </w:p>
    <w:p w14:paraId="0F66551F" w14:textId="77777777" w:rsidR="00224B70" w:rsidRPr="00224B70" w:rsidRDefault="00224B70" w:rsidP="00224B70">
      <w:pPr>
        <w:rPr>
          <w:sz w:val="28"/>
          <w:szCs w:val="32"/>
        </w:rPr>
      </w:pPr>
      <w:r w:rsidRPr="00224B70">
        <w:rPr>
          <w:sz w:val="28"/>
          <w:szCs w:val="32"/>
        </w:rPr>
        <w:t>EOF</w:t>
      </w:r>
    </w:p>
    <w:p w14:paraId="63DC5024" w14:textId="77777777" w:rsidR="00224B70" w:rsidRPr="00224B70" w:rsidRDefault="00224B70" w:rsidP="00224B70">
      <w:pPr>
        <w:rPr>
          <w:sz w:val="28"/>
          <w:szCs w:val="32"/>
        </w:rPr>
      </w:pPr>
    </w:p>
    <w:p w14:paraId="15FB69AB" w14:textId="77777777" w:rsidR="00224B70" w:rsidRPr="00224B70" w:rsidRDefault="00224B70" w:rsidP="00224B70">
      <w:pPr>
        <w:rPr>
          <w:sz w:val="28"/>
          <w:szCs w:val="32"/>
        </w:rPr>
      </w:pPr>
      <w:r w:rsidRPr="00224B70">
        <w:rPr>
          <w:sz w:val="28"/>
          <w:szCs w:val="32"/>
        </w:rPr>
        <w:t>chmod +x backup_db.sh</w:t>
      </w:r>
    </w:p>
    <w:p w14:paraId="691190DF" w14:textId="77777777" w:rsidR="00224B70" w:rsidRPr="00224B70" w:rsidRDefault="00224B70" w:rsidP="00224B70">
      <w:pPr>
        <w:rPr>
          <w:sz w:val="28"/>
          <w:szCs w:val="32"/>
        </w:rPr>
      </w:pPr>
      <w:r w:rsidRPr="00224B70">
        <w:rPr>
          <w:sz w:val="28"/>
          <w:szCs w:val="32"/>
        </w:rPr>
        <w:t>```</w:t>
      </w:r>
    </w:p>
    <w:p w14:paraId="61EFAD5A" w14:textId="77777777" w:rsidR="00224B70" w:rsidRPr="00224B70" w:rsidRDefault="00224B70" w:rsidP="00224B70">
      <w:pPr>
        <w:rPr>
          <w:sz w:val="28"/>
          <w:szCs w:val="32"/>
        </w:rPr>
      </w:pPr>
    </w:p>
    <w:p w14:paraId="42DA3694" w14:textId="2D3EF4EE" w:rsidR="00224B70" w:rsidRPr="00AD38F3" w:rsidRDefault="00224B70" w:rsidP="008C7BA9">
      <w:pPr>
        <w:pStyle w:val="Heading2"/>
        <w:rPr>
          <w:szCs w:val="30"/>
        </w:rPr>
      </w:pPr>
      <w:r w:rsidRPr="00AD38F3">
        <w:rPr>
          <w:bCs/>
          <w:szCs w:val="30"/>
        </w:rPr>
        <w:t>System recovery</w:t>
      </w:r>
    </w:p>
    <w:p w14:paraId="486CA049" w14:textId="77777777" w:rsidR="00224B70" w:rsidRPr="00224B70" w:rsidRDefault="00224B70" w:rsidP="00224B70">
      <w:pPr>
        <w:rPr>
          <w:sz w:val="28"/>
          <w:szCs w:val="32"/>
        </w:rPr>
      </w:pPr>
    </w:p>
    <w:p w14:paraId="0A4DE62B" w14:textId="77777777" w:rsidR="00224B70" w:rsidRPr="00224B70" w:rsidRDefault="00224B70" w:rsidP="00224B70">
      <w:pPr>
        <w:rPr>
          <w:sz w:val="28"/>
          <w:szCs w:val="32"/>
        </w:rPr>
      </w:pPr>
      <w:r w:rsidRPr="00224B70">
        <w:rPr>
          <w:sz w:val="28"/>
          <w:szCs w:val="32"/>
        </w:rPr>
        <w:t>```bash</w:t>
      </w:r>
    </w:p>
    <w:p w14:paraId="6983A455" w14:textId="79CD390C" w:rsidR="00224B70" w:rsidRPr="00224B70" w:rsidRDefault="00224B70" w:rsidP="00224B70">
      <w:pPr>
        <w:rPr>
          <w:sz w:val="28"/>
          <w:szCs w:val="32"/>
        </w:rPr>
      </w:pPr>
      <w:r w:rsidRPr="00AD38F3">
        <w:rPr>
          <w:b/>
          <w:bCs/>
          <w:sz w:val="28"/>
          <w:szCs w:val="32"/>
        </w:rPr>
        <w:t>Restore from backup</w:t>
      </w:r>
    </w:p>
    <w:p w14:paraId="7A44513A" w14:textId="77777777" w:rsidR="00224B70" w:rsidRPr="00224B70" w:rsidRDefault="00224B70" w:rsidP="00224B70">
      <w:pPr>
        <w:rPr>
          <w:sz w:val="28"/>
          <w:szCs w:val="32"/>
        </w:rPr>
      </w:pPr>
      <w:r w:rsidRPr="00224B70">
        <w:rPr>
          <w:sz w:val="28"/>
          <w:szCs w:val="32"/>
        </w:rPr>
        <w:t>docker-compose exec -T postgres psql -U postgres greenmatrix &lt; backup_file.sql</w:t>
      </w:r>
    </w:p>
    <w:p w14:paraId="29ED240B" w14:textId="77777777" w:rsidR="00224B70" w:rsidRPr="00224B70" w:rsidRDefault="00224B70" w:rsidP="00224B70">
      <w:pPr>
        <w:rPr>
          <w:sz w:val="28"/>
          <w:szCs w:val="32"/>
        </w:rPr>
      </w:pPr>
    </w:p>
    <w:p w14:paraId="098C8B26" w14:textId="4BAB5DF5" w:rsidR="00224B70" w:rsidRPr="00224B70" w:rsidRDefault="00224B70" w:rsidP="00224B70">
      <w:pPr>
        <w:rPr>
          <w:sz w:val="28"/>
          <w:szCs w:val="32"/>
        </w:rPr>
      </w:pPr>
      <w:r w:rsidRPr="00AD38F3">
        <w:rPr>
          <w:b/>
          <w:bCs/>
          <w:sz w:val="28"/>
          <w:szCs w:val="32"/>
        </w:rPr>
        <w:t>Restart services</w:t>
      </w:r>
    </w:p>
    <w:p w14:paraId="6FC2D96A" w14:textId="77777777" w:rsidR="00224B70" w:rsidRPr="00224B70" w:rsidRDefault="00224B70" w:rsidP="00224B70">
      <w:pPr>
        <w:rPr>
          <w:sz w:val="28"/>
          <w:szCs w:val="32"/>
        </w:rPr>
      </w:pPr>
      <w:r w:rsidRPr="00224B70">
        <w:rPr>
          <w:sz w:val="28"/>
          <w:szCs w:val="32"/>
        </w:rPr>
        <w:t>docker-compose restart</w:t>
      </w:r>
    </w:p>
    <w:p w14:paraId="211BA295" w14:textId="77777777" w:rsidR="00224B70" w:rsidRPr="00224B70" w:rsidRDefault="00224B70" w:rsidP="00224B70">
      <w:pPr>
        <w:rPr>
          <w:sz w:val="28"/>
          <w:szCs w:val="32"/>
        </w:rPr>
      </w:pPr>
    </w:p>
    <w:p w14:paraId="3C38F756" w14:textId="2AB78321" w:rsidR="00224B70" w:rsidRPr="00224B70" w:rsidRDefault="00224B70" w:rsidP="00224B70">
      <w:pPr>
        <w:rPr>
          <w:sz w:val="28"/>
          <w:szCs w:val="32"/>
        </w:rPr>
      </w:pPr>
      <w:r w:rsidRPr="00AD38F3">
        <w:rPr>
          <w:b/>
          <w:bCs/>
          <w:sz w:val="28"/>
          <w:szCs w:val="32"/>
        </w:rPr>
        <w:t>Verify restoration</w:t>
      </w:r>
    </w:p>
    <w:p w14:paraId="70756379" w14:textId="77777777" w:rsidR="00224B70" w:rsidRPr="00224B70" w:rsidRDefault="00224B70" w:rsidP="00224B70">
      <w:pPr>
        <w:rPr>
          <w:sz w:val="28"/>
          <w:szCs w:val="32"/>
        </w:rPr>
      </w:pPr>
      <w:r w:rsidRPr="00224B70">
        <w:rPr>
          <w:sz w:val="28"/>
          <w:szCs w:val="32"/>
        </w:rPr>
        <w:t>curl http://localhost:8000/health</w:t>
      </w:r>
    </w:p>
    <w:p w14:paraId="66BE9681" w14:textId="178252A2" w:rsidR="00224B70" w:rsidRPr="00224B70" w:rsidRDefault="00224B70" w:rsidP="00224B70">
      <w:pPr>
        <w:rPr>
          <w:sz w:val="28"/>
          <w:szCs w:val="32"/>
        </w:rPr>
      </w:pPr>
      <w:r w:rsidRPr="00224B70">
        <w:rPr>
          <w:sz w:val="28"/>
          <w:szCs w:val="32"/>
        </w:rPr>
        <w:t>```</w:t>
      </w:r>
    </w:p>
    <w:p w14:paraId="70F99186" w14:textId="7F55FED2" w:rsidR="00722B03" w:rsidRPr="00AD38F3" w:rsidRDefault="00224B70" w:rsidP="008C7BA9">
      <w:pPr>
        <w:pStyle w:val="Heading2"/>
        <w:rPr>
          <w:b w:val="0"/>
          <w:bCs/>
          <w:szCs w:val="30"/>
        </w:rPr>
      </w:pPr>
      <w:r w:rsidRPr="00722B03">
        <w:rPr>
          <w:bCs/>
          <w:sz w:val="28"/>
          <w:szCs w:val="32"/>
        </w:rPr>
        <w:t xml:space="preserve"> </w:t>
      </w:r>
      <w:r w:rsidRPr="00AD38F3">
        <w:rPr>
          <w:bCs/>
          <w:szCs w:val="30"/>
        </w:rPr>
        <w:t>Update procedures</w:t>
      </w:r>
    </w:p>
    <w:p w14:paraId="02D74518" w14:textId="77777777" w:rsidR="00722B03" w:rsidRDefault="00722B03" w:rsidP="00224B70">
      <w:pPr>
        <w:rPr>
          <w:b/>
          <w:bCs/>
          <w:sz w:val="28"/>
          <w:szCs w:val="32"/>
        </w:rPr>
      </w:pPr>
    </w:p>
    <w:p w14:paraId="6F03FD60" w14:textId="3150C661" w:rsidR="00224B70" w:rsidRPr="000E200B" w:rsidRDefault="00224B70" w:rsidP="008C7BA9">
      <w:pPr>
        <w:pStyle w:val="Heading3"/>
        <w:rPr>
          <w:b w:val="0"/>
          <w:bCs/>
          <w:sz w:val="30"/>
          <w:szCs w:val="30"/>
        </w:rPr>
      </w:pPr>
      <w:r w:rsidRPr="000E200B">
        <w:rPr>
          <w:bCs/>
          <w:sz w:val="30"/>
          <w:szCs w:val="30"/>
        </w:rPr>
        <w:t>Application updates</w:t>
      </w:r>
    </w:p>
    <w:p w14:paraId="071C3F32" w14:textId="77777777" w:rsidR="00224B70" w:rsidRPr="00224B70" w:rsidRDefault="00224B70" w:rsidP="00224B70">
      <w:pPr>
        <w:rPr>
          <w:sz w:val="28"/>
          <w:szCs w:val="32"/>
        </w:rPr>
      </w:pPr>
    </w:p>
    <w:p w14:paraId="61B10341" w14:textId="77777777" w:rsidR="00224B70" w:rsidRPr="00224B70" w:rsidRDefault="00224B70" w:rsidP="00224B70">
      <w:pPr>
        <w:rPr>
          <w:sz w:val="28"/>
          <w:szCs w:val="32"/>
        </w:rPr>
      </w:pPr>
      <w:r w:rsidRPr="00224B70">
        <w:rPr>
          <w:sz w:val="28"/>
          <w:szCs w:val="32"/>
        </w:rPr>
        <w:t>```bash</w:t>
      </w:r>
    </w:p>
    <w:p w14:paraId="5ED6C741" w14:textId="0C31EEE9" w:rsidR="00224B70" w:rsidRPr="00224B70" w:rsidRDefault="00224B70" w:rsidP="00224B70">
      <w:pPr>
        <w:rPr>
          <w:sz w:val="28"/>
          <w:szCs w:val="32"/>
        </w:rPr>
      </w:pPr>
      <w:r w:rsidRPr="000E200B">
        <w:rPr>
          <w:b/>
          <w:bCs/>
          <w:sz w:val="28"/>
          <w:szCs w:val="32"/>
        </w:rPr>
        <w:t>Pull latest code</w:t>
      </w:r>
    </w:p>
    <w:p w14:paraId="70A6DF01" w14:textId="77777777" w:rsidR="00224B70" w:rsidRPr="00224B70" w:rsidRDefault="00224B70" w:rsidP="00224B70">
      <w:pPr>
        <w:rPr>
          <w:sz w:val="28"/>
          <w:szCs w:val="32"/>
        </w:rPr>
      </w:pPr>
      <w:r w:rsidRPr="00224B70">
        <w:rPr>
          <w:sz w:val="28"/>
          <w:szCs w:val="32"/>
        </w:rPr>
        <w:t>git pull origin main</w:t>
      </w:r>
    </w:p>
    <w:p w14:paraId="4CC613C3" w14:textId="77777777" w:rsidR="00224B70" w:rsidRPr="00224B70" w:rsidRDefault="00224B70" w:rsidP="00224B70">
      <w:pPr>
        <w:rPr>
          <w:sz w:val="28"/>
          <w:szCs w:val="32"/>
        </w:rPr>
      </w:pPr>
    </w:p>
    <w:p w14:paraId="65F0F6FB" w14:textId="0D124E14" w:rsidR="00224B70" w:rsidRPr="00224B70" w:rsidRDefault="00224B70" w:rsidP="00224B70">
      <w:pPr>
        <w:rPr>
          <w:sz w:val="28"/>
          <w:szCs w:val="32"/>
        </w:rPr>
      </w:pPr>
      <w:r w:rsidRPr="000E200B">
        <w:rPr>
          <w:b/>
          <w:bCs/>
          <w:sz w:val="28"/>
          <w:szCs w:val="32"/>
        </w:rPr>
        <w:t>Rebuild containers</w:t>
      </w:r>
    </w:p>
    <w:p w14:paraId="683FDE89" w14:textId="77777777" w:rsidR="00224B70" w:rsidRPr="00224B70" w:rsidRDefault="00224B70" w:rsidP="00224B70">
      <w:pPr>
        <w:rPr>
          <w:sz w:val="28"/>
          <w:szCs w:val="32"/>
        </w:rPr>
      </w:pPr>
      <w:r w:rsidRPr="00224B70">
        <w:rPr>
          <w:sz w:val="28"/>
          <w:szCs w:val="32"/>
        </w:rPr>
        <w:t>docker-compose build --no-cache</w:t>
      </w:r>
    </w:p>
    <w:p w14:paraId="7549286D" w14:textId="77777777" w:rsidR="00224B70" w:rsidRPr="00224B70" w:rsidRDefault="00224B70" w:rsidP="00224B70">
      <w:pPr>
        <w:rPr>
          <w:sz w:val="28"/>
          <w:szCs w:val="32"/>
        </w:rPr>
      </w:pPr>
    </w:p>
    <w:p w14:paraId="12A0C4B4" w14:textId="3C9D39F0" w:rsidR="00224B70" w:rsidRPr="00224B70" w:rsidRDefault="00224B70" w:rsidP="00224B70">
      <w:pPr>
        <w:rPr>
          <w:sz w:val="28"/>
          <w:szCs w:val="32"/>
        </w:rPr>
      </w:pPr>
      <w:r w:rsidRPr="000E200B">
        <w:rPr>
          <w:b/>
          <w:bCs/>
          <w:sz w:val="28"/>
          <w:szCs w:val="32"/>
        </w:rPr>
        <w:t>Restart services</w:t>
      </w:r>
    </w:p>
    <w:p w14:paraId="3CA6DE78" w14:textId="77777777" w:rsidR="00224B70" w:rsidRPr="00224B70" w:rsidRDefault="00224B70" w:rsidP="00224B70">
      <w:pPr>
        <w:rPr>
          <w:sz w:val="28"/>
          <w:szCs w:val="32"/>
        </w:rPr>
      </w:pPr>
      <w:r w:rsidRPr="00224B70">
        <w:rPr>
          <w:sz w:val="28"/>
          <w:szCs w:val="32"/>
        </w:rPr>
        <w:t>docker-compose down</w:t>
      </w:r>
    </w:p>
    <w:p w14:paraId="68B17A75" w14:textId="77777777" w:rsidR="00224B70" w:rsidRPr="00224B70" w:rsidRDefault="00224B70" w:rsidP="00224B70">
      <w:pPr>
        <w:rPr>
          <w:sz w:val="28"/>
          <w:szCs w:val="32"/>
        </w:rPr>
      </w:pPr>
      <w:r w:rsidRPr="00224B70">
        <w:rPr>
          <w:sz w:val="28"/>
          <w:szCs w:val="32"/>
        </w:rPr>
        <w:t>docker-compose up -d</w:t>
      </w:r>
    </w:p>
    <w:p w14:paraId="7BB3C4AD" w14:textId="77777777" w:rsidR="00224B70" w:rsidRPr="00224B70" w:rsidRDefault="00224B70" w:rsidP="00224B70">
      <w:pPr>
        <w:rPr>
          <w:sz w:val="28"/>
          <w:szCs w:val="32"/>
        </w:rPr>
      </w:pPr>
    </w:p>
    <w:p w14:paraId="3A8D0973" w14:textId="0316F239" w:rsidR="00224B70" w:rsidRPr="000E200B" w:rsidRDefault="000E200B" w:rsidP="00224B70">
      <w:pPr>
        <w:rPr>
          <w:b/>
          <w:bCs/>
          <w:sz w:val="28"/>
          <w:szCs w:val="32"/>
        </w:rPr>
      </w:pPr>
      <w:r>
        <w:rPr>
          <w:sz w:val="28"/>
          <w:szCs w:val="32"/>
        </w:rPr>
        <w:t>R</w:t>
      </w:r>
      <w:r w:rsidR="00224B70" w:rsidRPr="000E200B">
        <w:rPr>
          <w:b/>
          <w:bCs/>
          <w:sz w:val="28"/>
          <w:szCs w:val="32"/>
        </w:rPr>
        <w:t>un database migrations</w:t>
      </w:r>
    </w:p>
    <w:p w14:paraId="4FB04A22" w14:textId="77777777" w:rsidR="00224B70" w:rsidRPr="00224B70" w:rsidRDefault="00224B70" w:rsidP="00224B70">
      <w:pPr>
        <w:rPr>
          <w:sz w:val="28"/>
          <w:szCs w:val="32"/>
        </w:rPr>
      </w:pPr>
      <w:r w:rsidRPr="00224B70">
        <w:rPr>
          <w:sz w:val="28"/>
          <w:szCs w:val="32"/>
        </w:rPr>
        <w:t>docker-compose exec backend python -c "from app.database import migrate_db; migrate_db()"</w:t>
      </w:r>
    </w:p>
    <w:p w14:paraId="3918CD86" w14:textId="77777777" w:rsidR="00224B70" w:rsidRPr="00224B70" w:rsidRDefault="00224B70" w:rsidP="00224B70">
      <w:pPr>
        <w:rPr>
          <w:sz w:val="28"/>
          <w:szCs w:val="32"/>
        </w:rPr>
      </w:pPr>
      <w:r w:rsidRPr="00224B70">
        <w:rPr>
          <w:sz w:val="28"/>
          <w:szCs w:val="32"/>
        </w:rPr>
        <w:t>```</w:t>
      </w:r>
    </w:p>
    <w:p w14:paraId="079158FD" w14:textId="77777777" w:rsidR="00224B70" w:rsidRPr="00722B03" w:rsidRDefault="00224B70" w:rsidP="00224B70">
      <w:pPr>
        <w:rPr>
          <w:b/>
          <w:bCs/>
          <w:sz w:val="28"/>
          <w:szCs w:val="32"/>
        </w:rPr>
      </w:pPr>
    </w:p>
    <w:p w14:paraId="6E0F8413" w14:textId="1F35ACD2" w:rsidR="00224B70" w:rsidRPr="000E200B" w:rsidRDefault="00722B03" w:rsidP="008C7BA9">
      <w:pPr>
        <w:pStyle w:val="Heading3"/>
        <w:rPr>
          <w:b w:val="0"/>
          <w:bCs/>
          <w:sz w:val="30"/>
          <w:szCs w:val="30"/>
        </w:rPr>
      </w:pPr>
      <w:r w:rsidRPr="000E200B">
        <w:rPr>
          <w:bCs/>
          <w:sz w:val="30"/>
          <w:szCs w:val="30"/>
        </w:rPr>
        <w:t>D</w:t>
      </w:r>
      <w:r w:rsidR="00224B70" w:rsidRPr="000E200B">
        <w:rPr>
          <w:bCs/>
          <w:sz w:val="30"/>
          <w:szCs w:val="30"/>
        </w:rPr>
        <w:t>ependency updates</w:t>
      </w:r>
    </w:p>
    <w:p w14:paraId="644AC682" w14:textId="77777777" w:rsidR="00224B70" w:rsidRPr="00224B70" w:rsidRDefault="00224B70" w:rsidP="00224B70">
      <w:pPr>
        <w:rPr>
          <w:sz w:val="28"/>
          <w:szCs w:val="32"/>
        </w:rPr>
      </w:pPr>
    </w:p>
    <w:p w14:paraId="23AE61F0" w14:textId="77777777" w:rsidR="00224B70" w:rsidRPr="00224B70" w:rsidRDefault="00224B70" w:rsidP="00224B70">
      <w:pPr>
        <w:rPr>
          <w:sz w:val="28"/>
          <w:szCs w:val="32"/>
        </w:rPr>
      </w:pPr>
      <w:r w:rsidRPr="00224B70">
        <w:rPr>
          <w:sz w:val="28"/>
          <w:szCs w:val="32"/>
        </w:rPr>
        <w:t>```bash</w:t>
      </w:r>
    </w:p>
    <w:p w14:paraId="73EFFF90" w14:textId="028E1D32" w:rsidR="00224B70" w:rsidRPr="00224B70" w:rsidRDefault="00224B70" w:rsidP="00224B70">
      <w:pPr>
        <w:rPr>
          <w:sz w:val="28"/>
          <w:szCs w:val="32"/>
        </w:rPr>
      </w:pPr>
      <w:r w:rsidRPr="000E200B">
        <w:rPr>
          <w:b/>
          <w:bCs/>
          <w:sz w:val="28"/>
          <w:szCs w:val="32"/>
        </w:rPr>
        <w:t>Update Python dependencies</w:t>
      </w:r>
    </w:p>
    <w:p w14:paraId="592C2D2C" w14:textId="77777777" w:rsidR="00224B70" w:rsidRPr="00224B70" w:rsidRDefault="00224B70" w:rsidP="00224B70">
      <w:pPr>
        <w:rPr>
          <w:sz w:val="28"/>
          <w:szCs w:val="32"/>
        </w:rPr>
      </w:pPr>
      <w:r w:rsidRPr="00224B70">
        <w:rPr>
          <w:sz w:val="28"/>
          <w:szCs w:val="32"/>
        </w:rPr>
        <w:t>pip install -r requirements.txt --upgrade</w:t>
      </w:r>
    </w:p>
    <w:p w14:paraId="0ECDE68D" w14:textId="77777777" w:rsidR="00224B70" w:rsidRPr="00224B70" w:rsidRDefault="00224B70" w:rsidP="00224B70">
      <w:pPr>
        <w:rPr>
          <w:sz w:val="28"/>
          <w:szCs w:val="32"/>
        </w:rPr>
      </w:pPr>
    </w:p>
    <w:p w14:paraId="0C12627A" w14:textId="001DFE80" w:rsidR="00224B70" w:rsidRPr="00224B70" w:rsidRDefault="00224B70" w:rsidP="00224B70">
      <w:pPr>
        <w:rPr>
          <w:sz w:val="28"/>
          <w:szCs w:val="32"/>
        </w:rPr>
      </w:pPr>
      <w:r w:rsidRPr="000E200B">
        <w:rPr>
          <w:b/>
          <w:bCs/>
          <w:sz w:val="28"/>
          <w:szCs w:val="32"/>
        </w:rPr>
        <w:t>Update Node.js dependencies</w:t>
      </w:r>
    </w:p>
    <w:p w14:paraId="38589F17" w14:textId="77777777" w:rsidR="00224B70" w:rsidRPr="00224B70" w:rsidRDefault="00224B70" w:rsidP="00224B70">
      <w:pPr>
        <w:rPr>
          <w:sz w:val="28"/>
          <w:szCs w:val="32"/>
        </w:rPr>
      </w:pPr>
      <w:r w:rsidRPr="00224B70">
        <w:rPr>
          <w:sz w:val="28"/>
          <w:szCs w:val="32"/>
        </w:rPr>
        <w:t>cd vite-project</w:t>
      </w:r>
    </w:p>
    <w:p w14:paraId="3ADBF4BF" w14:textId="77777777" w:rsidR="00224B70" w:rsidRPr="00224B70" w:rsidRDefault="00224B70" w:rsidP="00224B70">
      <w:pPr>
        <w:rPr>
          <w:sz w:val="28"/>
          <w:szCs w:val="32"/>
        </w:rPr>
      </w:pPr>
      <w:r w:rsidRPr="00224B70">
        <w:rPr>
          <w:sz w:val="28"/>
          <w:szCs w:val="32"/>
        </w:rPr>
        <w:t>npm update</w:t>
      </w:r>
    </w:p>
    <w:p w14:paraId="2349107D" w14:textId="77777777" w:rsidR="00224B70" w:rsidRPr="00224B70" w:rsidRDefault="00224B70" w:rsidP="00224B70">
      <w:pPr>
        <w:rPr>
          <w:sz w:val="28"/>
          <w:szCs w:val="32"/>
        </w:rPr>
      </w:pPr>
    </w:p>
    <w:p w14:paraId="450A61BA" w14:textId="6CF7EDBF" w:rsidR="00224B70" w:rsidRPr="00224B70" w:rsidRDefault="00224B70" w:rsidP="00224B70">
      <w:pPr>
        <w:rPr>
          <w:sz w:val="28"/>
          <w:szCs w:val="32"/>
        </w:rPr>
      </w:pPr>
      <w:r w:rsidRPr="000E200B">
        <w:rPr>
          <w:b/>
          <w:bCs/>
          <w:sz w:val="28"/>
          <w:szCs w:val="32"/>
        </w:rPr>
        <w:t>Rebuild frontend</w:t>
      </w:r>
    </w:p>
    <w:p w14:paraId="3A540000" w14:textId="77777777" w:rsidR="00224B70" w:rsidRPr="00224B70" w:rsidRDefault="00224B70" w:rsidP="00224B70">
      <w:pPr>
        <w:rPr>
          <w:sz w:val="28"/>
          <w:szCs w:val="32"/>
        </w:rPr>
      </w:pPr>
      <w:r w:rsidRPr="00224B70">
        <w:rPr>
          <w:sz w:val="28"/>
          <w:szCs w:val="32"/>
        </w:rPr>
        <w:t>npm run build</w:t>
      </w:r>
    </w:p>
    <w:p w14:paraId="43646C15" w14:textId="311068A7" w:rsidR="00224B70" w:rsidRPr="00A362C3" w:rsidRDefault="00224B70" w:rsidP="00224B70">
      <w:pPr>
        <w:rPr>
          <w:sz w:val="28"/>
          <w:szCs w:val="32"/>
        </w:rPr>
      </w:pPr>
      <w:r w:rsidRPr="00224B70">
        <w:rPr>
          <w:sz w:val="28"/>
          <w:szCs w:val="32"/>
        </w:rPr>
        <w:t>```Web Dashboard</w:t>
      </w:r>
    </w:p>
    <w:p w14:paraId="2557C339" w14:textId="6F956375" w:rsidR="00596902" w:rsidRPr="000869DB" w:rsidRDefault="00596902" w:rsidP="009445D8">
      <w:pPr>
        <w:pStyle w:val="Heading1"/>
        <w:rPr>
          <w:b/>
          <w:bCs/>
          <w:szCs w:val="30"/>
        </w:rPr>
      </w:pPr>
      <w:bookmarkStart w:id="2" w:name="_Last_Page_1"/>
      <w:bookmarkStart w:id="3" w:name="_Toc207035296"/>
      <w:bookmarkStart w:id="4" w:name="_Hlk110576722"/>
      <w:bookmarkStart w:id="5" w:name="_Toc421625779"/>
      <w:bookmarkStart w:id="6" w:name="_Toc421627401"/>
      <w:bookmarkEnd w:id="2"/>
      <w:r w:rsidRPr="000869DB">
        <w:rPr>
          <w:bCs/>
          <w:szCs w:val="30"/>
        </w:rPr>
        <w:t>Please note</w:t>
      </w:r>
      <w:bookmarkEnd w:id="3"/>
    </w:p>
    <w:p w14:paraId="32E92AC3" w14:textId="77777777" w:rsidR="00596902" w:rsidRDefault="00596902" w:rsidP="00596902">
      <w:r>
        <w:t>C</w:t>
      </w:r>
      <w:r w:rsidRPr="00BF0E90">
        <w:t xml:space="preserve">heck if there are any third-party trademarks referenced in the document that require specific attribution under contractual agreements (certain third parties require their individual marks to be listed). If so, the individual trademarks and their owners should be listed instead of the yellow highlighted language, and then the yellow highlighted portion of the notice should be deleted before publication. The generic statement highlighted in green at the end should always remain, even if there are no specific contractual requirements to list specific marks: </w:t>
      </w:r>
      <w:r w:rsidRPr="00BF0E90">
        <w:rPr>
          <w:color w:val="auto"/>
          <w:highlight w:val="yellow"/>
        </w:rPr>
        <w:t>Trademark acknowledgments, if needed.</w:t>
      </w:r>
      <w:r w:rsidRPr="00BF0E90">
        <w:t xml:space="preserve"> </w:t>
      </w:r>
      <w:r w:rsidRPr="00BF0E90">
        <w:rPr>
          <w:highlight w:val="green"/>
        </w:rPr>
        <w:t>All third-party marks are property of their respective owners.</w:t>
      </w:r>
    </w:p>
    <w:p w14:paraId="361A5880" w14:textId="77777777" w:rsidR="003E14A3" w:rsidRDefault="003E14A3" w:rsidP="005D40DD"/>
    <w:p w14:paraId="2BC2024A" w14:textId="77777777" w:rsidR="004D23F2" w:rsidRDefault="004D23F2" w:rsidP="00A53208">
      <w:pPr>
        <w:pStyle w:val="Heading1"/>
      </w:pPr>
      <w:bookmarkStart w:id="7" w:name="_Toc139960686"/>
      <w:bookmarkStart w:id="8" w:name="_Toc207035297"/>
      <w:r w:rsidRPr="00F63ED1">
        <w:t xml:space="preserve">External </w:t>
      </w:r>
      <w:r>
        <w:t>l</w:t>
      </w:r>
      <w:r w:rsidRPr="00F63ED1">
        <w:t xml:space="preserve">egal </w:t>
      </w:r>
      <w:r>
        <w:t>s</w:t>
      </w:r>
      <w:r w:rsidRPr="00F63ED1">
        <w:t>tatement</w:t>
      </w:r>
      <w:r>
        <w:t xml:space="preserve"> – HPE</w:t>
      </w:r>
      <w:bookmarkEnd w:id="7"/>
      <w:bookmarkEnd w:id="8"/>
    </w:p>
    <w:p w14:paraId="4CDE97EA" w14:textId="77777777" w:rsidR="004D6C99" w:rsidRDefault="004D23F2" w:rsidP="004D23F2">
      <w:r>
        <w:t>Use the below for documents with the HPE logo in the header.</w:t>
      </w:r>
    </w:p>
    <w:p w14:paraId="1276CD58" w14:textId="77777777" w:rsidR="00FC1ABC" w:rsidRDefault="00FC1ABC" w:rsidP="004D23F2"/>
    <w:tbl>
      <w:tblPr>
        <w:tblW w:w="10255" w:type="dxa"/>
        <w:tblLook w:val="04A0" w:firstRow="1" w:lastRow="0" w:firstColumn="1" w:lastColumn="0" w:noHBand="0" w:noVBand="1"/>
      </w:tblPr>
      <w:tblGrid>
        <w:gridCol w:w="3415"/>
        <w:gridCol w:w="6840"/>
      </w:tblGrid>
      <w:tr w:rsidR="004D6C99" w:rsidRPr="00B66ECA" w14:paraId="04BAF532" w14:textId="77777777" w:rsidTr="00E73390">
        <w:trPr>
          <w:trHeight w:val="780"/>
        </w:trPr>
        <w:tc>
          <w:tcPr>
            <w:tcW w:w="3415" w:type="dxa"/>
            <w:vAlign w:val="bottom"/>
          </w:tcPr>
          <w:p w14:paraId="72B05A92" w14:textId="77777777" w:rsidR="004D6C99" w:rsidRPr="00B66ECA" w:rsidRDefault="004D6C99" w:rsidP="00E73390">
            <w:pPr>
              <w:rPr>
                <w:sz w:val="24"/>
                <w:szCs w:val="24"/>
              </w:rPr>
            </w:pPr>
          </w:p>
        </w:tc>
        <w:tc>
          <w:tcPr>
            <w:tcW w:w="6840" w:type="dxa"/>
            <w:vAlign w:val="bottom"/>
          </w:tcPr>
          <w:p w14:paraId="728F7651" w14:textId="77777777" w:rsidR="004D6C99" w:rsidRPr="00B66ECA" w:rsidRDefault="00FC1ABC" w:rsidP="00E73390">
            <w:pPr>
              <w:tabs>
                <w:tab w:val="left" w:pos="4121"/>
              </w:tabs>
            </w:pPr>
            <w:r>
              <w:rPr>
                <w:noProof/>
              </w:rPr>
              <w:drawing>
                <wp:inline distT="0" distB="0" distL="0" distR="0" wp14:anchorId="5FFE7B04" wp14:editId="42E770E9">
                  <wp:extent cx="1079500" cy="304800"/>
                  <wp:effectExtent l="0" t="0" r="0" b="0"/>
                  <wp:docPr id="774915881" name="Picture 7" descr="A close-up of a logo&#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15881" name="Picture 7" descr="A close-up of a logo&#10;&#10;AI-generated content may be incorrect.">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9500" cy="304800"/>
                          </a:xfrm>
                          <a:prstGeom prst="rect">
                            <a:avLst/>
                          </a:prstGeom>
                        </pic:spPr>
                      </pic:pic>
                    </a:graphicData>
                  </a:graphic>
                </wp:inline>
              </w:drawing>
            </w:r>
            <w:r w:rsidR="004D6C99" w:rsidRPr="00B66ECA">
              <w:tab/>
            </w:r>
          </w:p>
        </w:tc>
      </w:tr>
      <w:tr w:rsidR="004D6C99" w:rsidRPr="00917C6B" w14:paraId="620FBDE2" w14:textId="77777777" w:rsidTr="00E73390">
        <w:trPr>
          <w:trHeight w:val="1320"/>
        </w:trPr>
        <w:tc>
          <w:tcPr>
            <w:tcW w:w="3415" w:type="dxa"/>
            <w:vAlign w:val="bottom"/>
          </w:tcPr>
          <w:p w14:paraId="135D24B5" w14:textId="77777777" w:rsidR="004D6C99" w:rsidRPr="00917C6B" w:rsidRDefault="004D6C99" w:rsidP="00E73390"/>
        </w:tc>
        <w:tc>
          <w:tcPr>
            <w:tcW w:w="6840" w:type="dxa"/>
            <w:vAlign w:val="bottom"/>
          </w:tcPr>
          <w:p w14:paraId="7755E74D" w14:textId="77777777" w:rsidR="004D6C99" w:rsidRDefault="004D6C99" w:rsidP="00E73390">
            <w:pPr>
              <w:rPr>
                <w:rStyle w:val="HPEGreen"/>
                <w:u w:val="single"/>
              </w:rPr>
            </w:pPr>
          </w:p>
          <w:p w14:paraId="359773FA" w14:textId="77777777" w:rsidR="004D6C99" w:rsidRDefault="004D6C99" w:rsidP="00E73390">
            <w:pPr>
              <w:rPr>
                <w:rStyle w:val="HPEGreen"/>
                <w:u w:val="single"/>
              </w:rPr>
            </w:pPr>
            <w:hyperlink r:id="rId12" w:history="1">
              <w:r w:rsidRPr="006D4FEE">
                <w:rPr>
                  <w:rStyle w:val="HPEGreen"/>
                  <w:u w:val="single"/>
                </w:rPr>
                <w:t>Chat now</w:t>
              </w:r>
            </w:hyperlink>
          </w:p>
          <w:p w14:paraId="0E49132B" w14:textId="77777777" w:rsidR="004D6C99" w:rsidRPr="006D4FEE" w:rsidRDefault="004D6C99" w:rsidP="00E73390">
            <w:pPr>
              <w:rPr>
                <w:rStyle w:val="HPEGreen"/>
                <w:u w:val="single"/>
              </w:rPr>
            </w:pPr>
          </w:p>
          <w:p w14:paraId="247107D4" w14:textId="77777777" w:rsidR="004D6C99" w:rsidRPr="00E639A7" w:rsidRDefault="004D6C99" w:rsidP="00E73390">
            <w:pPr>
              <w:rPr>
                <w:sz w:val="16"/>
                <w:szCs w:val="16"/>
              </w:rPr>
            </w:pPr>
            <w:r w:rsidRPr="00E639A7">
              <w:rPr>
                <w:sz w:val="16"/>
                <w:szCs w:val="16"/>
              </w:rPr>
              <w:t>© Copyright 202</w:t>
            </w:r>
            <w:r w:rsidR="00A1309D">
              <w:rPr>
                <w:sz w:val="16"/>
                <w:szCs w:val="16"/>
              </w:rPr>
              <w:t>5</w:t>
            </w:r>
            <w:r w:rsidRPr="00E639A7">
              <w:rPr>
                <w:sz w:val="16"/>
                <w:szCs w:val="16"/>
              </w:rPr>
              <w:t xml:space="preserve"> Hewlett Packard Enterprise Development LP. The information contained herein is subject to change without notice. The only warranties for Hewlett Packard Enterprise products and services are set forth in the express warranty statements accompanying such products and services. Nothing herein should be construed as constituting an additional warranty.</w:t>
            </w:r>
            <w:r w:rsidRPr="00E639A7">
              <w:rPr>
                <w:sz w:val="16"/>
                <w:szCs w:val="16"/>
              </w:rPr>
              <w:br/>
              <w:t>Hewlett Packard Enterprise shall not be liable for technical or editorial errors or omissions contained herein.</w:t>
            </w:r>
          </w:p>
          <w:p w14:paraId="1F461421" w14:textId="77777777" w:rsidR="004D6C99" w:rsidRPr="00E639A7" w:rsidRDefault="004D6C99" w:rsidP="00E73390">
            <w:pPr>
              <w:rPr>
                <w:sz w:val="16"/>
                <w:szCs w:val="16"/>
              </w:rPr>
            </w:pPr>
            <w:r w:rsidRPr="00E639A7">
              <w:rPr>
                <w:sz w:val="16"/>
                <w:szCs w:val="16"/>
              </w:rPr>
              <w:t>Trademark acknowledgments, if needed. All third-party marks are property of their respective owners.</w:t>
            </w:r>
          </w:p>
          <w:p w14:paraId="5E7EEDBC" w14:textId="77777777" w:rsidR="004D6C99" w:rsidRDefault="004D6C99" w:rsidP="00E73390">
            <w:pPr>
              <w:rPr>
                <w:sz w:val="16"/>
                <w:szCs w:val="16"/>
              </w:rPr>
            </w:pPr>
            <w:r w:rsidRPr="00E639A7">
              <w:rPr>
                <w:sz w:val="16"/>
                <w:szCs w:val="16"/>
              </w:rPr>
              <w:t>aXXXXXXXXENW</w:t>
            </w:r>
          </w:p>
          <w:p w14:paraId="46732488" w14:textId="77777777" w:rsidR="004D6C99" w:rsidRPr="00533BD2" w:rsidRDefault="004D6C99" w:rsidP="00E73390">
            <w:pPr>
              <w:pStyle w:val="BackPageLegal7pt"/>
              <w:spacing w:after="0"/>
              <w:rPr>
                <w:rFonts w:ascii="Arial" w:hAnsi="Arial" w:cs="Arial"/>
              </w:rPr>
            </w:pPr>
            <w:r w:rsidRPr="00533BD2">
              <w:rPr>
                <w:rFonts w:ascii="Arial" w:hAnsi="Arial" w:cs="Arial"/>
                <w:noProof/>
              </w:rPr>
              <w:drawing>
                <wp:anchor distT="0" distB="0" distL="114300" distR="114300" simplePos="0" relativeHeight="251645952" behindDoc="0" locked="0" layoutInCell="1" allowOverlap="1" wp14:anchorId="7636C00C" wp14:editId="2D728E36">
                  <wp:simplePos x="0" y="0"/>
                  <wp:positionH relativeFrom="column">
                    <wp:posOffset>3507105</wp:posOffset>
                  </wp:positionH>
                  <wp:positionV relativeFrom="paragraph">
                    <wp:posOffset>42545</wp:posOffset>
                  </wp:positionV>
                  <wp:extent cx="804545" cy="228600"/>
                  <wp:effectExtent l="0" t="0" r="0" b="0"/>
                  <wp:wrapNone/>
                  <wp:docPr id="819043185" name="Picture 819043185" descr="HPE gree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PE green el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anchor>
              </w:drawing>
            </w:r>
            <w:r w:rsidRPr="00533BD2">
              <w:rPr>
                <w:rFonts w:ascii="Arial" w:hAnsi="Arial" w:cs="Arial"/>
              </w:rPr>
              <w:t>HEWLETT PACKARD ENTERPRISE</w:t>
            </w:r>
          </w:p>
          <w:p w14:paraId="4A4D4A13" w14:textId="77777777" w:rsidR="004D6C99" w:rsidRPr="00533BD2" w:rsidRDefault="004D6C99" w:rsidP="00E73390">
            <w:pPr>
              <w:pStyle w:val="BackPageLegal7pt"/>
              <w:spacing w:after="0"/>
              <w:rPr>
                <w:rFonts w:ascii="Arial" w:hAnsi="Arial" w:cs="Arial"/>
              </w:rPr>
            </w:pPr>
            <w:r w:rsidRPr="00533BD2">
              <w:rPr>
                <w:rFonts w:ascii="Arial" w:hAnsi="Arial" w:cs="Arial"/>
              </w:rPr>
              <w:t>Hpe.com</w:t>
            </w:r>
          </w:p>
          <w:p w14:paraId="121F9E7C" w14:textId="77777777" w:rsidR="004D6C99" w:rsidRPr="00E639A7" w:rsidRDefault="004D6C99" w:rsidP="00E73390">
            <w:pPr>
              <w:rPr>
                <w:sz w:val="16"/>
                <w:szCs w:val="16"/>
              </w:rPr>
            </w:pPr>
          </w:p>
        </w:tc>
      </w:tr>
    </w:tbl>
    <w:p w14:paraId="10F461D8" w14:textId="77777777" w:rsidR="00C145FF" w:rsidRPr="004F5359" w:rsidRDefault="00C145FF" w:rsidP="004D23F2"/>
    <w:p w14:paraId="0A5A4DAD" w14:textId="77777777" w:rsidR="004D23F2" w:rsidRDefault="004D23F2" w:rsidP="004D23F2"/>
    <w:p w14:paraId="45628DC9" w14:textId="77777777" w:rsidR="004D23F2" w:rsidRDefault="004D23F2">
      <w:pPr>
        <w:spacing w:after="160" w:line="22" w:lineRule="auto"/>
      </w:pPr>
      <w:r>
        <w:br w:type="page"/>
      </w:r>
    </w:p>
    <w:p w14:paraId="70E62ABD" w14:textId="77777777" w:rsidR="004D23F2" w:rsidRDefault="004D23F2" w:rsidP="004D23F2"/>
    <w:p w14:paraId="490282E1" w14:textId="77777777" w:rsidR="004D23F2" w:rsidRDefault="004D23F2" w:rsidP="004D23F2"/>
    <w:p w14:paraId="0063D313" w14:textId="77777777" w:rsidR="001D0D60" w:rsidRPr="00F63ED1" w:rsidRDefault="001D0D60" w:rsidP="00A53208">
      <w:pPr>
        <w:pStyle w:val="Heading1"/>
      </w:pPr>
      <w:bookmarkStart w:id="9" w:name="_Toc207035298"/>
      <w:r w:rsidRPr="00F63ED1">
        <w:t xml:space="preserve">Internal </w:t>
      </w:r>
      <w:r w:rsidR="006879B3">
        <w:t>l</w:t>
      </w:r>
      <w:r w:rsidRPr="00F63ED1">
        <w:t xml:space="preserve">egal </w:t>
      </w:r>
      <w:r w:rsidR="006879B3">
        <w:t>s</w:t>
      </w:r>
      <w:r w:rsidRPr="00F63ED1">
        <w:t>tatement</w:t>
      </w:r>
      <w:bookmarkEnd w:id="9"/>
    </w:p>
    <w:p w14:paraId="10A53182" w14:textId="77777777" w:rsidR="001D0D60" w:rsidRPr="005D40DD" w:rsidRDefault="001D0D60" w:rsidP="001D0D60">
      <w:pPr>
        <w:spacing w:after="0"/>
      </w:pPr>
    </w:p>
    <w:tbl>
      <w:tblPr>
        <w:tblW w:w="10435" w:type="dxa"/>
        <w:tblLook w:val="04A0" w:firstRow="1" w:lastRow="0" w:firstColumn="1" w:lastColumn="0" w:noHBand="0" w:noVBand="1"/>
      </w:tblPr>
      <w:tblGrid>
        <w:gridCol w:w="3415"/>
        <w:gridCol w:w="7020"/>
      </w:tblGrid>
      <w:tr w:rsidR="001D0D60" w:rsidRPr="00917C6B" w14:paraId="33810133" w14:textId="77777777" w:rsidTr="00342582">
        <w:tc>
          <w:tcPr>
            <w:tcW w:w="3415" w:type="dxa"/>
            <w:vAlign w:val="bottom"/>
          </w:tcPr>
          <w:p w14:paraId="2C690525" w14:textId="77777777" w:rsidR="001D0D60" w:rsidRPr="00917C6B" w:rsidRDefault="001D0D60" w:rsidP="00342582"/>
        </w:tc>
        <w:tc>
          <w:tcPr>
            <w:tcW w:w="7020" w:type="dxa"/>
          </w:tcPr>
          <w:p w14:paraId="53F73822" w14:textId="77777777" w:rsidR="001D0D60" w:rsidRPr="00E639A7" w:rsidRDefault="001D0D60" w:rsidP="00E639A7">
            <w:pPr>
              <w:rPr>
                <w:sz w:val="16"/>
                <w:szCs w:val="16"/>
              </w:rPr>
            </w:pPr>
            <w:r w:rsidRPr="00E639A7">
              <w:rPr>
                <w:sz w:val="16"/>
                <w:szCs w:val="16"/>
              </w:rPr>
              <w:t>© Copyright 202</w:t>
            </w:r>
            <w:r w:rsidR="00A1309D">
              <w:rPr>
                <w:sz w:val="16"/>
                <w:szCs w:val="16"/>
              </w:rPr>
              <w:t>5</w:t>
            </w:r>
            <w:r w:rsidRPr="00E639A7">
              <w:rPr>
                <w:sz w:val="16"/>
                <w:szCs w:val="16"/>
              </w:rPr>
              <w:t xml:space="preserve"> Hewlett Packard Enterprise Development LP. The information contained herein is subject to change without notice. The only warranties for Hewlett Packard Enterprise products and services are set forth in the express warranty statements accompanying such products and services. Nothing herein should be construed as constituting an additional warranty. Hewlett Packard Enterprise shall not be liable for technical or editorial errors or omissions contained herein.</w:t>
            </w:r>
          </w:p>
          <w:p w14:paraId="4E315EA5" w14:textId="77777777" w:rsidR="001D0D60" w:rsidRPr="00E639A7" w:rsidRDefault="001D0D60" w:rsidP="00E639A7">
            <w:pPr>
              <w:rPr>
                <w:sz w:val="16"/>
                <w:szCs w:val="16"/>
              </w:rPr>
            </w:pPr>
            <w:r w:rsidRPr="00E639A7">
              <w:rPr>
                <w:sz w:val="16"/>
                <w:szCs w:val="16"/>
              </w:rPr>
              <w:t>This document contains confidential and/or legally privileged information. It is intended for Hewlett Packard Enterprise Internal Use only. If you are not an intended recipient as identified on the front cover of this document, you are strictly prohibited from reviewing, redistributing, disseminating, or in any other way using or relying on the contents of this document.</w:t>
            </w:r>
          </w:p>
          <w:p w14:paraId="5708C82A" w14:textId="77777777" w:rsidR="001D0D60" w:rsidRPr="00E639A7" w:rsidRDefault="001D0D60" w:rsidP="00E639A7">
            <w:pPr>
              <w:rPr>
                <w:sz w:val="16"/>
                <w:szCs w:val="16"/>
              </w:rPr>
            </w:pPr>
            <w:r w:rsidRPr="00E639A7">
              <w:rPr>
                <w:sz w:val="16"/>
                <w:szCs w:val="16"/>
              </w:rPr>
              <w:t>Trademark acknowledgments, if needed. All third-party marks are property of their respective owners.</w:t>
            </w:r>
          </w:p>
          <w:p w14:paraId="06F3E680" w14:textId="77777777" w:rsidR="001D0D60" w:rsidRDefault="001D0D60" w:rsidP="00E639A7">
            <w:pPr>
              <w:rPr>
                <w:noProof/>
                <w:sz w:val="16"/>
                <w:szCs w:val="16"/>
              </w:rPr>
            </w:pPr>
            <w:r w:rsidRPr="00E639A7">
              <w:rPr>
                <w:noProof/>
                <w:sz w:val="16"/>
                <w:szCs w:val="16"/>
              </w:rPr>
              <w:t>aXXXXXXXXENW</w:t>
            </w:r>
          </w:p>
          <w:p w14:paraId="55DE7DE9" w14:textId="77777777" w:rsidR="0093386E" w:rsidRPr="00533BD2" w:rsidRDefault="0093386E" w:rsidP="0093386E">
            <w:pPr>
              <w:pStyle w:val="BackPageLegal7pt"/>
              <w:spacing w:after="0"/>
              <w:rPr>
                <w:rFonts w:ascii="Arial" w:hAnsi="Arial" w:cs="Arial"/>
              </w:rPr>
            </w:pPr>
            <w:r w:rsidRPr="00533BD2">
              <w:rPr>
                <w:rFonts w:ascii="Arial" w:hAnsi="Arial" w:cs="Arial"/>
                <w:noProof/>
              </w:rPr>
              <w:drawing>
                <wp:anchor distT="0" distB="0" distL="114300" distR="114300" simplePos="0" relativeHeight="251646976" behindDoc="0" locked="0" layoutInCell="1" allowOverlap="1" wp14:anchorId="1EC67F37" wp14:editId="400B3367">
                  <wp:simplePos x="0" y="0"/>
                  <wp:positionH relativeFrom="column">
                    <wp:posOffset>3507105</wp:posOffset>
                  </wp:positionH>
                  <wp:positionV relativeFrom="paragraph">
                    <wp:posOffset>42545</wp:posOffset>
                  </wp:positionV>
                  <wp:extent cx="804545" cy="228600"/>
                  <wp:effectExtent l="0" t="0" r="0" b="0"/>
                  <wp:wrapNone/>
                  <wp:docPr id="1699098031" name="Picture 1699098031" descr="HPE gree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PE green el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anchor>
              </w:drawing>
            </w:r>
            <w:r w:rsidRPr="00533BD2">
              <w:rPr>
                <w:rFonts w:ascii="Arial" w:hAnsi="Arial" w:cs="Arial"/>
              </w:rPr>
              <w:t>HEWLETT PACKARD ENTERPRISE</w:t>
            </w:r>
          </w:p>
          <w:p w14:paraId="53914370" w14:textId="77777777" w:rsidR="0093386E" w:rsidRPr="00533BD2" w:rsidRDefault="0093386E" w:rsidP="0093386E">
            <w:pPr>
              <w:pStyle w:val="BackPageLegal7pt"/>
              <w:spacing w:after="0"/>
              <w:rPr>
                <w:rFonts w:ascii="Arial" w:hAnsi="Arial" w:cs="Arial"/>
              </w:rPr>
            </w:pPr>
            <w:r w:rsidRPr="00533BD2">
              <w:rPr>
                <w:rFonts w:ascii="Arial" w:hAnsi="Arial" w:cs="Arial"/>
              </w:rPr>
              <w:t>Hpe.com</w:t>
            </w:r>
          </w:p>
          <w:p w14:paraId="06D4F9D4" w14:textId="77777777" w:rsidR="0093386E" w:rsidRPr="00425897" w:rsidRDefault="0093386E" w:rsidP="00E639A7"/>
        </w:tc>
      </w:tr>
    </w:tbl>
    <w:p w14:paraId="7717CA6E" w14:textId="77777777" w:rsidR="001D0D60" w:rsidRDefault="001D0D60" w:rsidP="001D0D60"/>
    <w:p w14:paraId="66BDD40C" w14:textId="77777777" w:rsidR="004D23F2" w:rsidRDefault="004D23F2" w:rsidP="001D0D60"/>
    <w:p w14:paraId="1B7CB464" w14:textId="77777777" w:rsidR="001D0D60" w:rsidRPr="00F63ED1" w:rsidRDefault="001D0D60" w:rsidP="009445D8">
      <w:pPr>
        <w:pStyle w:val="Heading1"/>
      </w:pPr>
      <w:bookmarkStart w:id="10" w:name="_Toc207035299"/>
      <w:r w:rsidRPr="00F63ED1">
        <w:t xml:space="preserve">Internal and </w:t>
      </w:r>
      <w:r w:rsidR="006879B3">
        <w:t>c</w:t>
      </w:r>
      <w:r w:rsidRPr="00F63ED1">
        <w:t xml:space="preserve">hannel </w:t>
      </w:r>
      <w:r w:rsidR="006879B3">
        <w:t>p</w:t>
      </w:r>
      <w:r w:rsidRPr="00F63ED1">
        <w:t xml:space="preserve">artner </w:t>
      </w:r>
      <w:r w:rsidR="006879B3">
        <w:t>l</w:t>
      </w:r>
      <w:r w:rsidRPr="00F63ED1">
        <w:t xml:space="preserve">egal </w:t>
      </w:r>
      <w:r w:rsidR="006879B3">
        <w:t>s</w:t>
      </w:r>
      <w:r w:rsidRPr="00F63ED1">
        <w:t>tatement</w:t>
      </w:r>
      <w:bookmarkEnd w:id="10"/>
    </w:p>
    <w:p w14:paraId="1A21269D" w14:textId="77777777" w:rsidR="001D0D60" w:rsidRPr="005D40DD" w:rsidRDefault="001D0D60" w:rsidP="00AE49C7">
      <w:pPr>
        <w:keepNext/>
        <w:spacing w:after="0"/>
      </w:pPr>
    </w:p>
    <w:tbl>
      <w:tblPr>
        <w:tblW w:w="10350" w:type="dxa"/>
        <w:tblLook w:val="04A0" w:firstRow="1" w:lastRow="0" w:firstColumn="1" w:lastColumn="0" w:noHBand="0" w:noVBand="1"/>
      </w:tblPr>
      <w:tblGrid>
        <w:gridCol w:w="3429"/>
        <w:gridCol w:w="6921"/>
      </w:tblGrid>
      <w:tr w:rsidR="00F63ED1" w:rsidRPr="00917C6B" w14:paraId="522F1BCB" w14:textId="77777777" w:rsidTr="00CC1946">
        <w:trPr>
          <w:cantSplit/>
        </w:trPr>
        <w:tc>
          <w:tcPr>
            <w:tcW w:w="3429" w:type="dxa"/>
            <w:vAlign w:val="bottom"/>
          </w:tcPr>
          <w:p w14:paraId="04D3170D" w14:textId="77777777" w:rsidR="00F63ED1" w:rsidRPr="00917C6B" w:rsidRDefault="00F63ED1" w:rsidP="00342582">
            <w:bookmarkStart w:id="11" w:name="_Hlk112578600"/>
          </w:p>
        </w:tc>
        <w:tc>
          <w:tcPr>
            <w:tcW w:w="6921" w:type="dxa"/>
          </w:tcPr>
          <w:p w14:paraId="3128022C" w14:textId="77777777" w:rsidR="00F63ED1" w:rsidRPr="00E639A7" w:rsidRDefault="00F63ED1" w:rsidP="00E639A7">
            <w:pPr>
              <w:rPr>
                <w:sz w:val="16"/>
                <w:szCs w:val="16"/>
              </w:rPr>
            </w:pPr>
            <w:r w:rsidRPr="00E639A7">
              <w:rPr>
                <w:sz w:val="16"/>
                <w:szCs w:val="16"/>
              </w:rPr>
              <w:t>© Copyright 202</w:t>
            </w:r>
            <w:r w:rsidR="00A1309D">
              <w:rPr>
                <w:sz w:val="16"/>
                <w:szCs w:val="16"/>
              </w:rPr>
              <w:t>5</w:t>
            </w:r>
            <w:r w:rsidRPr="00E639A7">
              <w:rPr>
                <w:sz w:val="16"/>
                <w:szCs w:val="16"/>
              </w:rPr>
              <w:t xml:space="preserve"> Hewlett Packard Enterprise Development LP. The information contained herein is subject to change without notice. The only warranties for Hewlett Packard Enterprise products and services are set forth in the express warranty statements accompanying such products and services. Nothing herein should be construed as constituting an additional warranty. Hewlett Packard Enterprise shall not be liable for technical or editorial errors or omissions contained herein.</w:t>
            </w:r>
          </w:p>
          <w:p w14:paraId="66E83184" w14:textId="77777777" w:rsidR="00F63ED1" w:rsidRPr="00E639A7" w:rsidRDefault="00F63ED1" w:rsidP="00E639A7">
            <w:pPr>
              <w:rPr>
                <w:sz w:val="16"/>
                <w:szCs w:val="16"/>
              </w:rPr>
            </w:pPr>
            <w:r w:rsidRPr="00E639A7">
              <w:rPr>
                <w:sz w:val="16"/>
                <w:szCs w:val="16"/>
              </w:rPr>
              <w:t>This document contains confidential and/or legally privileged information. It is intended for Hewlett Packard Enterprise and Channel Partner Internal Use only. If you are not an intended recipient as identified on the front cover of this document, you are strictly prohibited from reviewing, redistributing, disseminating, or in any other way using or relying on the contents of this document.</w:t>
            </w:r>
          </w:p>
          <w:p w14:paraId="74C0857E" w14:textId="77777777" w:rsidR="00F63ED1" w:rsidRPr="00E639A7" w:rsidRDefault="00F63ED1" w:rsidP="00E639A7">
            <w:pPr>
              <w:rPr>
                <w:sz w:val="16"/>
                <w:szCs w:val="16"/>
              </w:rPr>
            </w:pPr>
            <w:r w:rsidRPr="00E639A7">
              <w:rPr>
                <w:sz w:val="16"/>
                <w:szCs w:val="16"/>
              </w:rPr>
              <w:t>Trademark acknowledgments, if needed. All third-party marks are property of their respective owners.</w:t>
            </w:r>
          </w:p>
          <w:p w14:paraId="18CE2C3C" w14:textId="77777777" w:rsidR="00F63ED1" w:rsidRDefault="00F63ED1" w:rsidP="00E639A7">
            <w:pPr>
              <w:rPr>
                <w:noProof/>
                <w:sz w:val="16"/>
                <w:szCs w:val="16"/>
              </w:rPr>
            </w:pPr>
            <w:r w:rsidRPr="00E639A7">
              <w:rPr>
                <w:noProof/>
                <w:sz w:val="16"/>
                <w:szCs w:val="16"/>
              </w:rPr>
              <w:t>aXXXXXXXXENW</w:t>
            </w:r>
          </w:p>
          <w:p w14:paraId="3883BE35" w14:textId="77777777" w:rsidR="0093386E" w:rsidRPr="00533BD2" w:rsidRDefault="0093386E" w:rsidP="0093386E">
            <w:pPr>
              <w:pStyle w:val="BackPageLegal7pt"/>
              <w:spacing w:after="0"/>
              <w:rPr>
                <w:rFonts w:ascii="Arial" w:hAnsi="Arial" w:cs="Arial"/>
              </w:rPr>
            </w:pPr>
            <w:r w:rsidRPr="00533BD2">
              <w:rPr>
                <w:rFonts w:ascii="Arial" w:hAnsi="Arial" w:cs="Arial"/>
                <w:noProof/>
              </w:rPr>
              <w:drawing>
                <wp:anchor distT="0" distB="0" distL="114300" distR="114300" simplePos="0" relativeHeight="251648000" behindDoc="0" locked="0" layoutInCell="1" allowOverlap="1" wp14:anchorId="08BFC8C5" wp14:editId="4085D295">
                  <wp:simplePos x="0" y="0"/>
                  <wp:positionH relativeFrom="column">
                    <wp:posOffset>3507105</wp:posOffset>
                  </wp:positionH>
                  <wp:positionV relativeFrom="paragraph">
                    <wp:posOffset>42545</wp:posOffset>
                  </wp:positionV>
                  <wp:extent cx="804545" cy="228600"/>
                  <wp:effectExtent l="0" t="0" r="0" b="0"/>
                  <wp:wrapNone/>
                  <wp:docPr id="1825409808" name="Picture 1825409808" descr="HPE gree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PE green el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anchor>
              </w:drawing>
            </w:r>
            <w:r w:rsidRPr="00533BD2">
              <w:rPr>
                <w:rFonts w:ascii="Arial" w:hAnsi="Arial" w:cs="Arial"/>
              </w:rPr>
              <w:t>HEWLETT PACKARD ENTERPRISE</w:t>
            </w:r>
          </w:p>
          <w:p w14:paraId="3124CAE0" w14:textId="77777777" w:rsidR="0093386E" w:rsidRPr="00533BD2" w:rsidRDefault="0093386E" w:rsidP="0093386E">
            <w:pPr>
              <w:pStyle w:val="BackPageLegal7pt"/>
              <w:spacing w:after="0"/>
              <w:rPr>
                <w:rFonts w:ascii="Arial" w:hAnsi="Arial" w:cs="Arial"/>
              </w:rPr>
            </w:pPr>
            <w:r w:rsidRPr="00533BD2">
              <w:rPr>
                <w:rFonts w:ascii="Arial" w:hAnsi="Arial" w:cs="Arial"/>
              </w:rPr>
              <w:t>Hpe.com</w:t>
            </w:r>
          </w:p>
          <w:p w14:paraId="6B87C21F" w14:textId="77777777" w:rsidR="0093386E" w:rsidRPr="00E639A7" w:rsidRDefault="0093386E" w:rsidP="00E639A7">
            <w:pPr>
              <w:rPr>
                <w:sz w:val="16"/>
                <w:szCs w:val="16"/>
              </w:rPr>
            </w:pPr>
          </w:p>
        </w:tc>
      </w:tr>
      <w:bookmarkEnd w:id="4"/>
      <w:bookmarkEnd w:id="5"/>
      <w:bookmarkEnd w:id="6"/>
      <w:bookmarkEnd w:id="11"/>
    </w:tbl>
    <w:p w14:paraId="744A1063" w14:textId="77777777" w:rsidR="00160773" w:rsidRDefault="00160773" w:rsidP="007000E8"/>
    <w:p w14:paraId="59E66960" w14:textId="07E1B34B" w:rsidR="002F575D" w:rsidRPr="00B34C21" w:rsidRDefault="002F575D" w:rsidP="003A2D3E">
      <w:bookmarkStart w:id="12" w:name="_Appendix_A_–"/>
      <w:bookmarkEnd w:id="12"/>
    </w:p>
    <w:sectPr w:rsidR="002F575D" w:rsidRPr="00B34C21" w:rsidSect="000E19BC">
      <w:headerReference w:type="even" r:id="rId14"/>
      <w:headerReference w:type="default" r:id="rId15"/>
      <w:footerReference w:type="default" r:id="rId16"/>
      <w:headerReference w:type="first" r:id="rId17"/>
      <w:type w:val="continuous"/>
      <w:pgSz w:w="12240" w:h="15840" w:code="1"/>
      <w:pgMar w:top="794" w:right="794" w:bottom="1021" w:left="794" w:header="28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5F009" w14:textId="77777777" w:rsidR="00E12E29" w:rsidRDefault="00E12E29" w:rsidP="00960785">
      <w:pPr>
        <w:spacing w:after="0"/>
      </w:pPr>
      <w:r>
        <w:separator/>
      </w:r>
    </w:p>
    <w:p w14:paraId="58B67637" w14:textId="77777777" w:rsidR="00E12E29" w:rsidRDefault="00E12E29"/>
    <w:p w14:paraId="6AE1F9DD" w14:textId="77777777" w:rsidR="00E12E29" w:rsidRDefault="00E12E29"/>
  </w:endnote>
  <w:endnote w:type="continuationSeparator" w:id="0">
    <w:p w14:paraId="5842EEDA" w14:textId="77777777" w:rsidR="00E12E29" w:rsidRDefault="00E12E29" w:rsidP="00960785">
      <w:pPr>
        <w:spacing w:after="0"/>
      </w:pPr>
      <w:r>
        <w:continuationSeparator/>
      </w:r>
    </w:p>
    <w:p w14:paraId="1AD203BB" w14:textId="77777777" w:rsidR="00E12E29" w:rsidRDefault="00E12E29"/>
    <w:p w14:paraId="05E5CAF2" w14:textId="77777777" w:rsidR="00E12E29" w:rsidRDefault="00E12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PE Graphik">
    <w:altName w:val="Calibri"/>
    <w:panose1 w:val="00000000000000000000"/>
    <w:charset w:val="00"/>
    <w:family w:val="modern"/>
    <w:notTrueType/>
    <w:pitch w:val="variable"/>
    <w:sig w:usb0="A100007F" w:usb1="5000267B" w:usb2="00000000" w:usb3="00000000" w:csb0="00000193" w:csb1="00000000"/>
  </w:font>
  <w:font w:name="Segoe UI">
    <w:panose1 w:val="020B0502040204020203"/>
    <w:charset w:val="00"/>
    <w:family w:val="swiss"/>
    <w:pitch w:val="variable"/>
    <w:sig w:usb0="E4002EFF" w:usb1="C000E47F" w:usb2="00000009" w:usb3="00000000" w:csb0="000001FF" w:csb1="00000000"/>
  </w:font>
  <w:font w:name="MetricHPE">
    <w:panose1 w:val="020B0503030202060203"/>
    <w:charset w:val="00"/>
    <w:family w:val="swiss"/>
    <w:notTrueType/>
    <w:pitch w:val="variable"/>
    <w:sig w:usb0="00000007" w:usb1="00000000" w:usb2="00000000" w:usb3="00000000" w:csb0="00000093" w:csb1="00000000"/>
  </w:font>
  <w:font w:name="MetricHPE Medium">
    <w:panose1 w:val="00000000000000000000"/>
    <w:charset w:val="00"/>
    <w:family w:val="swiss"/>
    <w:notTrueType/>
    <w:pitch w:val="variable"/>
    <w:sig w:usb0="00000007" w:usb1="00000000" w:usb2="00000000" w:usb3="00000000" w:csb0="00000093" w:csb1="00000000"/>
  </w:font>
  <w:font w:name="MetricHPE Light">
    <w:panose1 w:val="020B0303030202060203"/>
    <w:charset w:val="00"/>
    <w:family w:val="swiss"/>
    <w:notTrueType/>
    <w:pitch w:val="variable"/>
    <w:sig w:usb0="00000007" w:usb1="00000000" w:usb2="00000000" w:usb3="00000000" w:csb0="00000093" w:csb1="00000000"/>
  </w:font>
  <w:font w:name="MetricHPE Semibold">
    <w:altName w:val="Calibri"/>
    <w:panose1 w:val="020B0703030202060203"/>
    <w:charset w:val="00"/>
    <w:family w:val="swiss"/>
    <w:notTrueType/>
    <w:pitch w:val="variable"/>
    <w:sig w:usb0="00000007" w:usb1="00000000" w:usb2="00000000" w:usb3="00000000" w:csb0="00000093" w:csb1="00000000"/>
  </w:font>
  <w:font w:name="HPE Simple">
    <w:altName w:val="Calibri"/>
    <w:panose1 w:val="02010509020101020102"/>
    <w:charset w:val="00"/>
    <w:family w:val="modern"/>
    <w:notTrueType/>
    <w:pitch w:val="fixed"/>
    <w:sig w:usb0="A00000FF" w:usb1="5000204A" w:usb2="00000000" w:usb3="00000000" w:csb0="00000093" w:csb1="00000000"/>
  </w:font>
  <w:font w:name="Times New Roman (Body CS)">
    <w:altName w:val="Times New Roman"/>
    <w:charset w:val="00"/>
    <w:family w:val="roman"/>
    <w:pitch w:val="default"/>
  </w:font>
  <w:font w:name="HPE Graphik Light">
    <w:panose1 w:val="00000000000000000000"/>
    <w:charset w:val="00"/>
    <w:family w:val="modern"/>
    <w:notTrueType/>
    <w:pitch w:val="variable"/>
    <w:sig w:usb0="A100007F" w:usb1="5000267B" w:usb2="00000000" w:usb3="00000000" w:csb0="00000193" w:csb1="00000000"/>
  </w:font>
  <w:font w:name="Times">
    <w:panose1 w:val="02020603050405020304"/>
    <w:charset w:val="00"/>
    <w:family w:val="roman"/>
    <w:pitch w:val="variable"/>
    <w:sig w:usb0="E0002EFF" w:usb1="C000785B" w:usb2="00000009" w:usb3="00000000" w:csb0="000001FF" w:csb1="00000000"/>
  </w:font>
  <w:font w:name="HPE Graphik Medium">
    <w:altName w:val="Calibri"/>
    <w:panose1 w:val="00000000000000000000"/>
    <w:charset w:val="00"/>
    <w:family w:val="modern"/>
    <w:notTrueType/>
    <w:pitch w:val="variable"/>
    <w:sig w:usb0="A100007F" w:usb1="500026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2000F" w14:textId="77777777" w:rsidR="00866944" w:rsidRDefault="00866944" w:rsidP="00866944">
    <w:pPr>
      <w:pStyle w:val="Footer"/>
      <w:tabs>
        <w:tab w:val="clear" w:pos="4680"/>
        <w:tab w:val="left" w:pos="6504"/>
      </w:tabs>
    </w:pPr>
  </w:p>
  <w:tbl>
    <w:tblPr>
      <w:tblStyle w:val="TableGrid"/>
      <w:tblW w:w="10778" w:type="dxa"/>
      <w:tblInd w:w="-5" w:type="dxa"/>
      <w:tblLook w:val="04A0" w:firstRow="1" w:lastRow="0" w:firstColumn="1" w:lastColumn="0" w:noHBand="0" w:noVBand="1"/>
    </w:tblPr>
    <w:tblGrid>
      <w:gridCol w:w="10353"/>
      <w:gridCol w:w="425"/>
    </w:tblGrid>
    <w:tr w:rsidR="00DB44FD" w:rsidRPr="00DB44FD" w14:paraId="48062739" w14:textId="77777777" w:rsidTr="00D50823">
      <w:tc>
        <w:tcPr>
          <w:tcW w:w="10353" w:type="dxa"/>
          <w:tcBorders>
            <w:top w:val="nil"/>
            <w:left w:val="nil"/>
            <w:bottom w:val="nil"/>
            <w:right w:val="nil"/>
          </w:tcBorders>
        </w:tcPr>
        <w:p w14:paraId="41A92E58" w14:textId="77777777" w:rsidR="00DB44FD" w:rsidRDefault="00DB44FD" w:rsidP="00DB44FD">
          <w:pPr>
            <w:pStyle w:val="Footer"/>
            <w:tabs>
              <w:tab w:val="clear" w:pos="4680"/>
              <w:tab w:val="left" w:pos="6504"/>
            </w:tabs>
            <w:jc w:val="right"/>
            <w:rPr>
              <w:lang w:val="en-US"/>
            </w:rPr>
          </w:pPr>
          <w:r w:rsidRPr="00DB44FD">
            <w:rPr>
              <w:lang w:val="en-US"/>
            </w:rPr>
            <w:t xml:space="preserve">Document </w:t>
          </w:r>
          <w:r>
            <w:rPr>
              <w:lang w:val="en-US"/>
            </w:rPr>
            <w:t>type name</w:t>
          </w:r>
        </w:p>
        <w:p w14:paraId="1263B938" w14:textId="77777777" w:rsidR="00DB44FD" w:rsidRDefault="00AB19B0" w:rsidP="00DB44FD">
          <w:pPr>
            <w:pStyle w:val="Footer"/>
            <w:tabs>
              <w:tab w:val="clear" w:pos="4680"/>
              <w:tab w:val="left" w:pos="6504"/>
            </w:tabs>
            <w:jc w:val="right"/>
            <w:rPr>
              <w:lang w:val="en-US"/>
            </w:rPr>
          </w:pPr>
          <w:r>
            <w:rPr>
              <w:lang w:val="en-US"/>
            </w:rPr>
            <w:t>Disclosure statement</w:t>
          </w:r>
        </w:p>
        <w:p w14:paraId="16C54541" w14:textId="77777777" w:rsidR="00DB44FD" w:rsidRPr="00DB44FD" w:rsidRDefault="00DB44FD" w:rsidP="00DB44FD">
          <w:pPr>
            <w:pStyle w:val="Footer"/>
            <w:tabs>
              <w:tab w:val="clear" w:pos="4680"/>
              <w:tab w:val="left" w:pos="6504"/>
            </w:tabs>
            <w:jc w:val="right"/>
            <w:rPr>
              <w:lang w:val="en-US"/>
            </w:rPr>
          </w:pPr>
          <w:r w:rsidRPr="00DB44FD">
            <w:rPr>
              <w:lang w:val="en-US"/>
            </w:rPr>
            <w:t xml:space="preserve"> </w:t>
          </w:r>
        </w:p>
      </w:tc>
      <w:tc>
        <w:tcPr>
          <w:tcW w:w="425" w:type="dxa"/>
          <w:tcBorders>
            <w:top w:val="nil"/>
            <w:left w:val="nil"/>
            <w:bottom w:val="nil"/>
            <w:right w:val="nil"/>
          </w:tcBorders>
        </w:tcPr>
        <w:p w14:paraId="28FE9306" w14:textId="77777777" w:rsidR="00DB44FD" w:rsidRDefault="00DB44FD" w:rsidP="00DB44FD">
          <w:pPr>
            <w:pStyle w:val="Footer"/>
            <w:tabs>
              <w:tab w:val="left" w:pos="6504"/>
            </w:tabs>
            <w:rPr>
              <w:lang w:val="en-US"/>
            </w:rPr>
          </w:pPr>
        </w:p>
        <w:p w14:paraId="495B20CD" w14:textId="77777777" w:rsidR="00DB44FD" w:rsidRPr="00DB44FD" w:rsidRDefault="00DB44FD" w:rsidP="00DB44FD">
          <w:pPr>
            <w:pStyle w:val="Footer"/>
            <w:tabs>
              <w:tab w:val="left" w:pos="6504"/>
            </w:tabs>
            <w:rPr>
              <w:lang w:val="en-US"/>
            </w:rPr>
          </w:pPr>
          <w:r w:rsidRPr="00DB44FD">
            <w:rPr>
              <w:lang w:val="en-US"/>
            </w:rPr>
            <w:fldChar w:fldCharType="begin"/>
          </w:r>
          <w:r w:rsidRPr="00DB44FD">
            <w:rPr>
              <w:lang w:val="en-US"/>
            </w:rPr>
            <w:instrText xml:space="preserve"> PAGE   \* MERGEFORMAT </w:instrText>
          </w:r>
          <w:r w:rsidRPr="00DB44FD">
            <w:rPr>
              <w:lang w:val="en-US"/>
            </w:rPr>
            <w:fldChar w:fldCharType="separate"/>
          </w:r>
          <w:r w:rsidRPr="00DB44FD">
            <w:rPr>
              <w:lang w:val="en-US"/>
            </w:rPr>
            <w:t>1</w:t>
          </w:r>
          <w:r w:rsidRPr="00DB44FD">
            <w:fldChar w:fldCharType="end"/>
          </w:r>
        </w:p>
      </w:tc>
    </w:tr>
  </w:tbl>
  <w:p w14:paraId="2F1B8BE0" w14:textId="77777777" w:rsidR="00BB22DF" w:rsidRDefault="00BB22DF" w:rsidP="00866944">
    <w:pPr>
      <w:pStyle w:val="Footer"/>
      <w:tabs>
        <w:tab w:val="clear" w:pos="4680"/>
        <w:tab w:val="left" w:pos="65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E9C99" w14:textId="77777777" w:rsidR="00E12E29" w:rsidRDefault="00E12E29" w:rsidP="00960785">
      <w:pPr>
        <w:spacing w:after="0"/>
      </w:pPr>
      <w:r>
        <w:separator/>
      </w:r>
    </w:p>
  </w:footnote>
  <w:footnote w:type="continuationSeparator" w:id="0">
    <w:p w14:paraId="214CF13C" w14:textId="77777777" w:rsidR="00E12E29" w:rsidRDefault="00E12E29" w:rsidP="00960785">
      <w:pPr>
        <w:spacing w:after="0"/>
      </w:pPr>
      <w:r>
        <w:continuationSeparator/>
      </w:r>
    </w:p>
    <w:p w14:paraId="1FCF60AB" w14:textId="77777777" w:rsidR="00E12E29" w:rsidRDefault="00E12E29"/>
    <w:p w14:paraId="71BC39BD" w14:textId="77777777" w:rsidR="00E12E29" w:rsidRDefault="00E12E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6662C" w14:textId="77777777" w:rsidR="00866944" w:rsidRDefault="00866944" w:rsidP="0035437F">
    <w:pPr>
      <w:pStyle w:val="Header"/>
    </w:pPr>
  </w:p>
  <w:p w14:paraId="277A6DB1" w14:textId="77777777" w:rsidR="008D1AD0" w:rsidRDefault="008D1AD0"/>
  <w:p w14:paraId="1ECEF2A0" w14:textId="77777777" w:rsidR="000F0C68" w:rsidRDefault="000F0C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3C1A6" w14:textId="77777777" w:rsidR="000F0C68" w:rsidRPr="00485F0D" w:rsidRDefault="000F0C68" w:rsidP="008057E1">
    <w:pPr>
      <w:tabs>
        <w:tab w:val="right" w:pos="10800"/>
      </w:tabs>
      <w:spacing w:after="240"/>
      <w:rPr>
        <w:lang w:val="pl-P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C5927" w14:textId="77777777" w:rsidR="00866944" w:rsidRPr="00CF019B" w:rsidRDefault="00866944" w:rsidP="00793B3E">
    <w:pPr>
      <w:tabs>
        <w:tab w:val="right" w:pos="10800"/>
      </w:tabs>
      <w:spacing w:after="0"/>
      <w:rPr>
        <w:b/>
        <w:bCs/>
      </w:rPr>
    </w:pPr>
    <w:bookmarkStart w:id="13" w:name="_Hlk110724510"/>
  </w:p>
  <w:bookmarkEnd w:id="13"/>
  <w:p w14:paraId="08A50F67" w14:textId="77777777" w:rsidR="00866944" w:rsidRPr="008057E1" w:rsidRDefault="00866944" w:rsidP="00793B3E">
    <w:pPr>
      <w:tabs>
        <w:tab w:val="right" w:pos="1080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0B2"/>
    <w:multiLevelType w:val="multilevel"/>
    <w:tmpl w:val="CC60011A"/>
    <w:numStyleLink w:val="ListHPEBullet"/>
  </w:abstractNum>
  <w:abstractNum w:abstractNumId="1" w15:restartNumberingAfterBreak="0">
    <w:nsid w:val="025E6FF5"/>
    <w:multiLevelType w:val="multilevel"/>
    <w:tmpl w:val="CC60011A"/>
    <w:numStyleLink w:val="ListHPEBullet"/>
  </w:abstractNum>
  <w:abstractNum w:abstractNumId="2" w15:restartNumberingAfterBreak="0">
    <w:nsid w:val="02C57478"/>
    <w:multiLevelType w:val="multilevel"/>
    <w:tmpl w:val="CC60011A"/>
    <w:numStyleLink w:val="ListHPEBullet"/>
  </w:abstractNum>
  <w:abstractNum w:abstractNumId="3" w15:restartNumberingAfterBreak="0">
    <w:nsid w:val="05163C6C"/>
    <w:multiLevelType w:val="multilevel"/>
    <w:tmpl w:val="CC60011A"/>
    <w:numStyleLink w:val="ListHPEBullet"/>
  </w:abstractNum>
  <w:abstractNum w:abstractNumId="4" w15:restartNumberingAfterBreak="0">
    <w:nsid w:val="0EEB037A"/>
    <w:multiLevelType w:val="multilevel"/>
    <w:tmpl w:val="E05AA12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3E7ED3"/>
    <w:multiLevelType w:val="multilevel"/>
    <w:tmpl w:val="A2729054"/>
    <w:numStyleLink w:val="ListHPENumber"/>
  </w:abstractNum>
  <w:abstractNum w:abstractNumId="6" w15:restartNumberingAfterBreak="0">
    <w:nsid w:val="19D37653"/>
    <w:multiLevelType w:val="multilevel"/>
    <w:tmpl w:val="CC60011A"/>
    <w:numStyleLink w:val="ListHPEBullet"/>
  </w:abstractNum>
  <w:abstractNum w:abstractNumId="7" w15:restartNumberingAfterBreak="0">
    <w:nsid w:val="1A8F0B14"/>
    <w:multiLevelType w:val="multilevel"/>
    <w:tmpl w:val="409C0E8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204B0CBE"/>
    <w:multiLevelType w:val="multilevel"/>
    <w:tmpl w:val="24AC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A743F"/>
    <w:multiLevelType w:val="multilevel"/>
    <w:tmpl w:val="A2729054"/>
    <w:numStyleLink w:val="ListHPENumber"/>
  </w:abstractNum>
  <w:abstractNum w:abstractNumId="10" w15:restartNumberingAfterBreak="0">
    <w:nsid w:val="22D46428"/>
    <w:multiLevelType w:val="multilevel"/>
    <w:tmpl w:val="CC60011A"/>
    <w:numStyleLink w:val="ListHPEBullet"/>
  </w:abstractNum>
  <w:abstractNum w:abstractNumId="11" w15:restartNumberingAfterBreak="0">
    <w:nsid w:val="24B73E86"/>
    <w:multiLevelType w:val="multilevel"/>
    <w:tmpl w:val="CC60011A"/>
    <w:numStyleLink w:val="ListHPEBullet"/>
  </w:abstractNum>
  <w:abstractNum w:abstractNumId="12" w15:restartNumberingAfterBreak="0">
    <w:nsid w:val="252A70AB"/>
    <w:multiLevelType w:val="multilevel"/>
    <w:tmpl w:val="CC60011A"/>
    <w:numStyleLink w:val="ListHPEBullet"/>
  </w:abstractNum>
  <w:abstractNum w:abstractNumId="13" w15:restartNumberingAfterBreak="0">
    <w:nsid w:val="2CC368F7"/>
    <w:multiLevelType w:val="multilevel"/>
    <w:tmpl w:val="CC60011A"/>
    <w:numStyleLink w:val="ListHPEBullet"/>
  </w:abstractNum>
  <w:abstractNum w:abstractNumId="14" w15:restartNumberingAfterBreak="0">
    <w:nsid w:val="2D56668B"/>
    <w:multiLevelType w:val="multilevel"/>
    <w:tmpl w:val="A2729054"/>
    <w:numStyleLink w:val="ListHPENumber"/>
  </w:abstractNum>
  <w:abstractNum w:abstractNumId="15" w15:restartNumberingAfterBreak="0">
    <w:nsid w:val="30E16D66"/>
    <w:multiLevelType w:val="multilevel"/>
    <w:tmpl w:val="A2729054"/>
    <w:numStyleLink w:val="ListHPENumber"/>
  </w:abstractNum>
  <w:abstractNum w:abstractNumId="16" w15:restartNumberingAfterBreak="0">
    <w:nsid w:val="33B44B61"/>
    <w:multiLevelType w:val="multilevel"/>
    <w:tmpl w:val="A2729054"/>
    <w:numStyleLink w:val="ListHPENumber"/>
  </w:abstractNum>
  <w:abstractNum w:abstractNumId="17" w15:restartNumberingAfterBreak="0">
    <w:nsid w:val="33F912FA"/>
    <w:multiLevelType w:val="multilevel"/>
    <w:tmpl w:val="A2729054"/>
    <w:styleLink w:val="ListHPENumber"/>
    <w:lvl w:ilvl="0">
      <w:start w:val="1"/>
      <w:numFmt w:val="decimal"/>
      <w:lvlText w:val="%1."/>
      <w:lvlJc w:val="left"/>
      <w:pPr>
        <w:ind w:left="360" w:hanging="360"/>
      </w:pPr>
      <w:rPr>
        <w:rFonts w:hint="default"/>
        <w:sz w:val="18"/>
      </w:rPr>
    </w:lvl>
    <w:lvl w:ilvl="1">
      <w:start w:val="1"/>
      <w:numFmt w:val="lowerLetter"/>
      <w:lvlText w:val="%2."/>
      <w:lvlJc w:val="left"/>
      <w:pPr>
        <w:ind w:left="648" w:hanging="288"/>
      </w:pPr>
      <w:rPr>
        <w:rFonts w:hint="default"/>
      </w:rPr>
    </w:lvl>
    <w:lvl w:ilvl="2">
      <w:start w:val="1"/>
      <w:numFmt w:val="upperRoman"/>
      <w:lvlText w:val="%3."/>
      <w:lvlJc w:val="left"/>
      <w:pPr>
        <w:ind w:left="936" w:hanging="288"/>
      </w:pPr>
      <w:rPr>
        <w:rFonts w:hint="default"/>
      </w:rPr>
    </w:lvl>
    <w:lvl w:ilvl="3">
      <w:start w:val="1"/>
      <w:numFmt w:val="decimal"/>
      <w:lvlText w:val="%4."/>
      <w:lvlJc w:val="left"/>
      <w:pPr>
        <w:ind w:left="1296" w:hanging="360"/>
      </w:pPr>
      <w:rPr>
        <w:rFonts w:hint="default"/>
      </w:rPr>
    </w:lvl>
    <w:lvl w:ilvl="4">
      <w:start w:val="1"/>
      <w:numFmt w:val="lowerLetter"/>
      <w:lvlText w:val="%5."/>
      <w:lvlJc w:val="left"/>
      <w:pPr>
        <w:ind w:left="1584" w:hanging="288"/>
      </w:pPr>
      <w:rPr>
        <w:rFonts w:hint="default"/>
      </w:rPr>
    </w:lvl>
    <w:lvl w:ilvl="5">
      <w:start w:val="1"/>
      <w:numFmt w:val="upperRoman"/>
      <w:lvlText w:val="%6."/>
      <w:lvlJc w:val="right"/>
      <w:pPr>
        <w:ind w:left="1872" w:hanging="144"/>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20" w:hanging="288"/>
      </w:pPr>
      <w:rPr>
        <w:rFonts w:hint="default"/>
      </w:rPr>
    </w:lvl>
    <w:lvl w:ilvl="8">
      <w:start w:val="1"/>
      <w:numFmt w:val="upperRoman"/>
      <w:lvlText w:val="%9."/>
      <w:lvlJc w:val="right"/>
      <w:pPr>
        <w:ind w:left="2808" w:hanging="144"/>
      </w:pPr>
      <w:rPr>
        <w:rFonts w:hint="default"/>
      </w:rPr>
    </w:lvl>
  </w:abstractNum>
  <w:abstractNum w:abstractNumId="18" w15:restartNumberingAfterBreak="0">
    <w:nsid w:val="35AC47F7"/>
    <w:multiLevelType w:val="multilevel"/>
    <w:tmpl w:val="409C0E8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9" w15:restartNumberingAfterBreak="0">
    <w:nsid w:val="39F653C8"/>
    <w:multiLevelType w:val="hybridMultilevel"/>
    <w:tmpl w:val="D3AC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6714A"/>
    <w:multiLevelType w:val="hybridMultilevel"/>
    <w:tmpl w:val="FE2C82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E480E46"/>
    <w:multiLevelType w:val="multilevel"/>
    <w:tmpl w:val="409C0E8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2" w15:restartNumberingAfterBreak="0">
    <w:nsid w:val="40292495"/>
    <w:multiLevelType w:val="multilevel"/>
    <w:tmpl w:val="A2729054"/>
    <w:numStyleLink w:val="ListHPENumber"/>
  </w:abstractNum>
  <w:abstractNum w:abstractNumId="23" w15:restartNumberingAfterBreak="0">
    <w:nsid w:val="41D53E72"/>
    <w:multiLevelType w:val="multilevel"/>
    <w:tmpl w:val="CC60011A"/>
    <w:numStyleLink w:val="ListHPEBullet"/>
  </w:abstractNum>
  <w:abstractNum w:abstractNumId="24" w15:restartNumberingAfterBreak="0">
    <w:nsid w:val="41F93A15"/>
    <w:multiLevelType w:val="multilevel"/>
    <w:tmpl w:val="CC60011A"/>
    <w:numStyleLink w:val="ListHPEBullet"/>
  </w:abstractNum>
  <w:abstractNum w:abstractNumId="25" w15:restartNumberingAfterBreak="0">
    <w:nsid w:val="43A261C5"/>
    <w:multiLevelType w:val="multilevel"/>
    <w:tmpl w:val="A2729054"/>
    <w:numStyleLink w:val="ListHPENumber"/>
  </w:abstractNum>
  <w:abstractNum w:abstractNumId="26" w15:restartNumberingAfterBreak="0">
    <w:nsid w:val="48C60A7B"/>
    <w:multiLevelType w:val="multilevel"/>
    <w:tmpl w:val="CC60011A"/>
    <w:styleLink w:val="ListHPEBullet"/>
    <w:lvl w:ilvl="0">
      <w:start w:val="1"/>
      <w:numFmt w:val="bullet"/>
      <w:lvlText w:val="—"/>
      <w:lvlJc w:val="left"/>
      <w:pPr>
        <w:ind w:left="216" w:hanging="216"/>
      </w:pPr>
      <w:rPr>
        <w:rFonts w:ascii="Calibri" w:hAnsi="Calibri" w:hint="default"/>
        <w:sz w:val="18"/>
      </w:rPr>
    </w:lvl>
    <w:lvl w:ilvl="1">
      <w:start w:val="1"/>
      <w:numFmt w:val="bullet"/>
      <w:lvlText w:val=""/>
      <w:lvlJc w:val="left"/>
      <w:pPr>
        <w:ind w:left="432" w:hanging="144"/>
      </w:pPr>
      <w:rPr>
        <w:rFonts w:ascii="Symbol" w:hAnsi="Symbol" w:hint="default"/>
        <w:color w:val="auto"/>
      </w:rPr>
    </w:lvl>
    <w:lvl w:ilvl="2">
      <w:start w:val="1"/>
      <w:numFmt w:val="bullet"/>
      <w:lvlText w:val="°"/>
      <w:lvlJc w:val="left"/>
      <w:pPr>
        <w:ind w:left="648" w:hanging="216"/>
      </w:pPr>
      <w:rPr>
        <w:rFonts w:ascii="Calibri" w:hAnsi="Calibri" w:hint="default"/>
      </w:rPr>
    </w:lvl>
    <w:lvl w:ilvl="3">
      <w:start w:val="1"/>
      <w:numFmt w:val="bullet"/>
      <w:lvlText w:val="&gt;"/>
      <w:lvlJc w:val="left"/>
      <w:pPr>
        <w:ind w:left="864" w:hanging="216"/>
      </w:pPr>
      <w:rPr>
        <w:rFonts w:ascii="Calibri" w:hAnsi="Calibri" w:hint="default"/>
        <w:color w:val="auto"/>
      </w:rPr>
    </w:lvl>
    <w:lvl w:ilvl="4">
      <w:start w:val="1"/>
      <w:numFmt w:val="bullet"/>
      <w:lvlText w:val="̶"/>
      <w:lvlJc w:val="left"/>
      <w:pPr>
        <w:ind w:left="1080" w:hanging="144"/>
      </w:pPr>
      <w:rPr>
        <w:rFonts w:ascii="Calibri" w:hAnsi="Calibri" w:hint="default"/>
      </w:rPr>
    </w:lvl>
    <w:lvl w:ilvl="5">
      <w:start w:val="1"/>
      <w:numFmt w:val="bullet"/>
      <w:lvlText w:val="▫"/>
      <w:lvlJc w:val="left"/>
      <w:pPr>
        <w:ind w:left="1296" w:hanging="216"/>
      </w:pPr>
      <w:rPr>
        <w:rFonts w:ascii="Arial" w:hAnsi="Arial" w:hint="default"/>
      </w:rPr>
    </w:lvl>
    <w:lvl w:ilvl="6">
      <w:start w:val="1"/>
      <w:numFmt w:val="bullet"/>
      <w:lvlText w:val="•"/>
      <w:lvlJc w:val="left"/>
      <w:pPr>
        <w:ind w:left="1512" w:hanging="216"/>
      </w:pPr>
      <w:rPr>
        <w:rFonts w:ascii="Calibri" w:hAnsi="Calibri" w:hint="default"/>
        <w:color w:val="auto"/>
      </w:rPr>
    </w:lvl>
    <w:lvl w:ilvl="7">
      <w:start w:val="1"/>
      <w:numFmt w:val="bullet"/>
      <w:lvlText w:val="̶"/>
      <w:lvlJc w:val="left"/>
      <w:pPr>
        <w:ind w:left="1728" w:hanging="144"/>
      </w:pPr>
      <w:rPr>
        <w:rFonts w:ascii="Calibri" w:hAnsi="Calibri" w:hint="default"/>
      </w:rPr>
    </w:lvl>
    <w:lvl w:ilvl="8">
      <w:start w:val="1"/>
      <w:numFmt w:val="bullet"/>
      <w:lvlText w:val="▫"/>
      <w:lvlJc w:val="left"/>
      <w:pPr>
        <w:ind w:left="1944" w:hanging="216"/>
      </w:pPr>
      <w:rPr>
        <w:rFonts w:ascii="Arial" w:hAnsi="Arial" w:hint="default"/>
      </w:rPr>
    </w:lvl>
  </w:abstractNum>
  <w:abstractNum w:abstractNumId="27" w15:restartNumberingAfterBreak="0">
    <w:nsid w:val="4D8771F2"/>
    <w:multiLevelType w:val="multilevel"/>
    <w:tmpl w:val="409C0E8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8" w15:restartNumberingAfterBreak="0">
    <w:nsid w:val="4FBF2928"/>
    <w:multiLevelType w:val="multilevel"/>
    <w:tmpl w:val="A2729054"/>
    <w:numStyleLink w:val="ListHPENumber"/>
  </w:abstractNum>
  <w:abstractNum w:abstractNumId="29" w15:restartNumberingAfterBreak="0">
    <w:nsid w:val="51DE04E6"/>
    <w:multiLevelType w:val="multilevel"/>
    <w:tmpl w:val="CC60011A"/>
    <w:numStyleLink w:val="ListHPEBullet"/>
  </w:abstractNum>
  <w:abstractNum w:abstractNumId="30" w15:restartNumberingAfterBreak="0">
    <w:nsid w:val="53912F26"/>
    <w:multiLevelType w:val="multilevel"/>
    <w:tmpl w:val="409C0E8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1" w15:restartNumberingAfterBreak="0">
    <w:nsid w:val="590C6611"/>
    <w:multiLevelType w:val="multilevel"/>
    <w:tmpl w:val="CC60011A"/>
    <w:numStyleLink w:val="ListHPEBullet"/>
  </w:abstractNum>
  <w:abstractNum w:abstractNumId="32" w15:restartNumberingAfterBreak="0">
    <w:nsid w:val="5F51691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061320E"/>
    <w:multiLevelType w:val="multilevel"/>
    <w:tmpl w:val="CC60011A"/>
    <w:numStyleLink w:val="ListHPEBullet"/>
  </w:abstractNum>
  <w:abstractNum w:abstractNumId="34" w15:restartNumberingAfterBreak="0">
    <w:nsid w:val="65F11D00"/>
    <w:multiLevelType w:val="multilevel"/>
    <w:tmpl w:val="A2729054"/>
    <w:numStyleLink w:val="ListHPENumber"/>
  </w:abstractNum>
  <w:abstractNum w:abstractNumId="35" w15:restartNumberingAfterBreak="0">
    <w:nsid w:val="70232C1B"/>
    <w:multiLevelType w:val="multilevel"/>
    <w:tmpl w:val="CC60011A"/>
    <w:numStyleLink w:val="ListHPEBullet"/>
  </w:abstractNum>
  <w:abstractNum w:abstractNumId="36" w15:restartNumberingAfterBreak="0">
    <w:nsid w:val="70372D52"/>
    <w:multiLevelType w:val="multilevel"/>
    <w:tmpl w:val="A2729054"/>
    <w:numStyleLink w:val="ListHPENumber"/>
  </w:abstractNum>
  <w:abstractNum w:abstractNumId="37" w15:restartNumberingAfterBreak="0">
    <w:nsid w:val="70D14C1E"/>
    <w:multiLevelType w:val="multilevel"/>
    <w:tmpl w:val="CC60011A"/>
    <w:numStyleLink w:val="ListHPEBullet"/>
  </w:abstractNum>
  <w:abstractNum w:abstractNumId="38" w15:restartNumberingAfterBreak="0">
    <w:nsid w:val="71C85C6A"/>
    <w:multiLevelType w:val="multilevel"/>
    <w:tmpl w:val="A2729054"/>
    <w:numStyleLink w:val="ListHPENumber"/>
  </w:abstractNum>
  <w:abstractNum w:abstractNumId="39" w15:restartNumberingAfterBreak="0">
    <w:nsid w:val="78110617"/>
    <w:multiLevelType w:val="multilevel"/>
    <w:tmpl w:val="CC60011A"/>
    <w:numStyleLink w:val="ListHPEBullet"/>
  </w:abstractNum>
  <w:abstractNum w:abstractNumId="40" w15:restartNumberingAfterBreak="0">
    <w:nsid w:val="78D54B9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F970F0E"/>
    <w:multiLevelType w:val="multilevel"/>
    <w:tmpl w:val="CC60011A"/>
    <w:numStyleLink w:val="ListHPEBullet"/>
  </w:abstractNum>
  <w:num w:numId="1" w16cid:durableId="1241872392">
    <w:abstractNumId w:val="26"/>
  </w:num>
  <w:num w:numId="2" w16cid:durableId="870267050">
    <w:abstractNumId w:val="17"/>
  </w:num>
  <w:num w:numId="3" w16cid:durableId="2012103704">
    <w:abstractNumId w:val="15"/>
  </w:num>
  <w:num w:numId="4" w16cid:durableId="2101414705">
    <w:abstractNumId w:val="0"/>
  </w:num>
  <w:num w:numId="5" w16cid:durableId="1323434382">
    <w:abstractNumId w:val="3"/>
  </w:num>
  <w:num w:numId="6" w16cid:durableId="612982457">
    <w:abstractNumId w:val="14"/>
  </w:num>
  <w:num w:numId="7" w16cid:durableId="94131366">
    <w:abstractNumId w:val="10"/>
  </w:num>
  <w:num w:numId="8" w16cid:durableId="367681098">
    <w:abstractNumId w:val="6"/>
  </w:num>
  <w:num w:numId="9" w16cid:durableId="131867125">
    <w:abstractNumId w:val="33"/>
  </w:num>
  <w:num w:numId="10" w16cid:durableId="381754864">
    <w:abstractNumId w:val="16"/>
  </w:num>
  <w:num w:numId="11" w16cid:durableId="1174950282">
    <w:abstractNumId w:val="34"/>
  </w:num>
  <w:num w:numId="12" w16cid:durableId="486871447">
    <w:abstractNumId w:val="2"/>
  </w:num>
  <w:num w:numId="13" w16cid:durableId="1540704151">
    <w:abstractNumId w:val="13"/>
  </w:num>
  <w:num w:numId="14" w16cid:durableId="353117199">
    <w:abstractNumId w:val="1"/>
  </w:num>
  <w:num w:numId="15" w16cid:durableId="1386686422">
    <w:abstractNumId w:val="36"/>
  </w:num>
  <w:num w:numId="16" w16cid:durableId="1356422408">
    <w:abstractNumId w:val="22"/>
  </w:num>
  <w:num w:numId="17" w16cid:durableId="1396855764">
    <w:abstractNumId w:val="24"/>
  </w:num>
  <w:num w:numId="18" w16cid:durableId="1056851536">
    <w:abstractNumId w:val="9"/>
  </w:num>
  <w:num w:numId="19" w16cid:durableId="768430039">
    <w:abstractNumId w:val="23"/>
  </w:num>
  <w:num w:numId="20" w16cid:durableId="27460247">
    <w:abstractNumId w:val="41"/>
  </w:num>
  <w:num w:numId="21" w16cid:durableId="1385371262">
    <w:abstractNumId w:val="5"/>
  </w:num>
  <w:num w:numId="22" w16cid:durableId="1163549790">
    <w:abstractNumId w:val="29"/>
  </w:num>
  <w:num w:numId="23" w16cid:durableId="2072803330">
    <w:abstractNumId w:val="25"/>
  </w:num>
  <w:num w:numId="24" w16cid:durableId="305087398">
    <w:abstractNumId w:val="37"/>
  </w:num>
  <w:num w:numId="25" w16cid:durableId="1719015093">
    <w:abstractNumId w:val="28"/>
  </w:num>
  <w:num w:numId="26" w16cid:durableId="1035932096">
    <w:abstractNumId w:val="12"/>
  </w:num>
  <w:num w:numId="27" w16cid:durableId="11733815">
    <w:abstractNumId w:val="39"/>
  </w:num>
  <w:num w:numId="28" w16cid:durableId="1642423672">
    <w:abstractNumId w:val="35"/>
  </w:num>
  <w:num w:numId="29" w16cid:durableId="1096169709">
    <w:abstractNumId w:val="11"/>
  </w:num>
  <w:num w:numId="30" w16cid:durableId="1991011640">
    <w:abstractNumId w:val="32"/>
  </w:num>
  <w:num w:numId="31" w16cid:durableId="1653292832">
    <w:abstractNumId w:val="38"/>
  </w:num>
  <w:num w:numId="32" w16cid:durableId="1754470544">
    <w:abstractNumId w:val="40"/>
  </w:num>
  <w:num w:numId="33" w16cid:durableId="207839858">
    <w:abstractNumId w:val="4"/>
  </w:num>
  <w:num w:numId="34" w16cid:durableId="665279109">
    <w:abstractNumId w:val="31"/>
  </w:num>
  <w:num w:numId="35" w16cid:durableId="955987452">
    <w:abstractNumId w:val="20"/>
  </w:num>
  <w:num w:numId="36" w16cid:durableId="270866696">
    <w:abstractNumId w:val="8"/>
  </w:num>
  <w:num w:numId="37" w16cid:durableId="1006902718">
    <w:abstractNumId w:val="7"/>
  </w:num>
  <w:num w:numId="38" w16cid:durableId="1516311317">
    <w:abstractNumId w:val="19"/>
  </w:num>
  <w:num w:numId="39" w16cid:durableId="114637869">
    <w:abstractNumId w:val="27"/>
  </w:num>
  <w:num w:numId="40" w16cid:durableId="956722602">
    <w:abstractNumId w:val="30"/>
  </w:num>
  <w:num w:numId="41" w16cid:durableId="1972635522">
    <w:abstractNumId w:val="21"/>
  </w:num>
  <w:num w:numId="42" w16cid:durableId="800465646">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0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70"/>
    <w:rsid w:val="000014DF"/>
    <w:rsid w:val="00004BE2"/>
    <w:rsid w:val="00012BFD"/>
    <w:rsid w:val="00021237"/>
    <w:rsid w:val="00021919"/>
    <w:rsid w:val="00022C36"/>
    <w:rsid w:val="00022E0A"/>
    <w:rsid w:val="00023D23"/>
    <w:rsid w:val="000315C5"/>
    <w:rsid w:val="0003209C"/>
    <w:rsid w:val="00044FC8"/>
    <w:rsid w:val="000461E9"/>
    <w:rsid w:val="00047F32"/>
    <w:rsid w:val="0005010B"/>
    <w:rsid w:val="00056390"/>
    <w:rsid w:val="0005709A"/>
    <w:rsid w:val="0005730E"/>
    <w:rsid w:val="00060B85"/>
    <w:rsid w:val="00061E75"/>
    <w:rsid w:val="00065150"/>
    <w:rsid w:val="00067508"/>
    <w:rsid w:val="000749D7"/>
    <w:rsid w:val="00076655"/>
    <w:rsid w:val="00081AED"/>
    <w:rsid w:val="00083677"/>
    <w:rsid w:val="00083EEC"/>
    <w:rsid w:val="000869DB"/>
    <w:rsid w:val="000954C3"/>
    <w:rsid w:val="000A08F7"/>
    <w:rsid w:val="000A7F0E"/>
    <w:rsid w:val="000B1BCD"/>
    <w:rsid w:val="000B24D5"/>
    <w:rsid w:val="000B7426"/>
    <w:rsid w:val="000C5F39"/>
    <w:rsid w:val="000C6E45"/>
    <w:rsid w:val="000C6EC0"/>
    <w:rsid w:val="000D4B42"/>
    <w:rsid w:val="000D7418"/>
    <w:rsid w:val="000E19BC"/>
    <w:rsid w:val="000E200B"/>
    <w:rsid w:val="000E5A4E"/>
    <w:rsid w:val="000E6436"/>
    <w:rsid w:val="000E6AAD"/>
    <w:rsid w:val="000E7564"/>
    <w:rsid w:val="000F0C68"/>
    <w:rsid w:val="000F2B3E"/>
    <w:rsid w:val="000F5542"/>
    <w:rsid w:val="000F6D57"/>
    <w:rsid w:val="0010272E"/>
    <w:rsid w:val="00102DEC"/>
    <w:rsid w:val="001051D4"/>
    <w:rsid w:val="00105287"/>
    <w:rsid w:val="00111213"/>
    <w:rsid w:val="00111FCB"/>
    <w:rsid w:val="001124E8"/>
    <w:rsid w:val="001166FF"/>
    <w:rsid w:val="00117A4D"/>
    <w:rsid w:val="00117FC7"/>
    <w:rsid w:val="00122694"/>
    <w:rsid w:val="00124D1B"/>
    <w:rsid w:val="00127C35"/>
    <w:rsid w:val="00133405"/>
    <w:rsid w:val="001349FC"/>
    <w:rsid w:val="00135EAF"/>
    <w:rsid w:val="00136728"/>
    <w:rsid w:val="00136795"/>
    <w:rsid w:val="0014333B"/>
    <w:rsid w:val="00146591"/>
    <w:rsid w:val="00151028"/>
    <w:rsid w:val="0015167E"/>
    <w:rsid w:val="00153A61"/>
    <w:rsid w:val="00153FCA"/>
    <w:rsid w:val="001546D0"/>
    <w:rsid w:val="001603BB"/>
    <w:rsid w:val="00160773"/>
    <w:rsid w:val="00162A9E"/>
    <w:rsid w:val="00170B73"/>
    <w:rsid w:val="00177DDD"/>
    <w:rsid w:val="001804E4"/>
    <w:rsid w:val="001837B6"/>
    <w:rsid w:val="001917AE"/>
    <w:rsid w:val="00192804"/>
    <w:rsid w:val="001936D4"/>
    <w:rsid w:val="001974D1"/>
    <w:rsid w:val="001B49AF"/>
    <w:rsid w:val="001B7A40"/>
    <w:rsid w:val="001C2B3A"/>
    <w:rsid w:val="001D0D60"/>
    <w:rsid w:val="001D3CDB"/>
    <w:rsid w:val="001E1EDF"/>
    <w:rsid w:val="001F1C91"/>
    <w:rsid w:val="001F2070"/>
    <w:rsid w:val="002001C4"/>
    <w:rsid w:val="00205D8F"/>
    <w:rsid w:val="002076E2"/>
    <w:rsid w:val="00216312"/>
    <w:rsid w:val="00224B70"/>
    <w:rsid w:val="00225954"/>
    <w:rsid w:val="002263E0"/>
    <w:rsid w:val="0023184C"/>
    <w:rsid w:val="0023383B"/>
    <w:rsid w:val="00234A7A"/>
    <w:rsid w:val="002358C9"/>
    <w:rsid w:val="002370FE"/>
    <w:rsid w:val="00243784"/>
    <w:rsid w:val="00251B28"/>
    <w:rsid w:val="0026090E"/>
    <w:rsid w:val="00262886"/>
    <w:rsid w:val="002655BD"/>
    <w:rsid w:val="002666E9"/>
    <w:rsid w:val="0027500A"/>
    <w:rsid w:val="00283BEF"/>
    <w:rsid w:val="00285D74"/>
    <w:rsid w:val="00291124"/>
    <w:rsid w:val="00295E94"/>
    <w:rsid w:val="002A0288"/>
    <w:rsid w:val="002B1A1D"/>
    <w:rsid w:val="002B1F9B"/>
    <w:rsid w:val="002B2B49"/>
    <w:rsid w:val="002B6759"/>
    <w:rsid w:val="002B6793"/>
    <w:rsid w:val="002B725C"/>
    <w:rsid w:val="002B7B1A"/>
    <w:rsid w:val="002C2935"/>
    <w:rsid w:val="002C73F1"/>
    <w:rsid w:val="002D2D9D"/>
    <w:rsid w:val="002D538D"/>
    <w:rsid w:val="002E1A89"/>
    <w:rsid w:val="002E30A7"/>
    <w:rsid w:val="002E6B42"/>
    <w:rsid w:val="002E6E96"/>
    <w:rsid w:val="002E7408"/>
    <w:rsid w:val="002E7EAC"/>
    <w:rsid w:val="002F0AB4"/>
    <w:rsid w:val="002F2377"/>
    <w:rsid w:val="002F575D"/>
    <w:rsid w:val="00302882"/>
    <w:rsid w:val="00303483"/>
    <w:rsid w:val="00303A08"/>
    <w:rsid w:val="00304A23"/>
    <w:rsid w:val="00304C25"/>
    <w:rsid w:val="00314BB8"/>
    <w:rsid w:val="00316415"/>
    <w:rsid w:val="003202B4"/>
    <w:rsid w:val="0033120B"/>
    <w:rsid w:val="003333F9"/>
    <w:rsid w:val="00336637"/>
    <w:rsid w:val="00342407"/>
    <w:rsid w:val="00342582"/>
    <w:rsid w:val="0034755F"/>
    <w:rsid w:val="00351C9F"/>
    <w:rsid w:val="0035437F"/>
    <w:rsid w:val="003571C5"/>
    <w:rsid w:val="00357959"/>
    <w:rsid w:val="00362C1A"/>
    <w:rsid w:val="00364747"/>
    <w:rsid w:val="00366F8A"/>
    <w:rsid w:val="003723CF"/>
    <w:rsid w:val="00383301"/>
    <w:rsid w:val="003852B3"/>
    <w:rsid w:val="00391A8E"/>
    <w:rsid w:val="003938A8"/>
    <w:rsid w:val="003A2D3E"/>
    <w:rsid w:val="003B0653"/>
    <w:rsid w:val="003B1A76"/>
    <w:rsid w:val="003B29A4"/>
    <w:rsid w:val="003C4836"/>
    <w:rsid w:val="003D4707"/>
    <w:rsid w:val="003D632C"/>
    <w:rsid w:val="003D6F3B"/>
    <w:rsid w:val="003E14A3"/>
    <w:rsid w:val="003E1D10"/>
    <w:rsid w:val="003E4F3F"/>
    <w:rsid w:val="003E52CA"/>
    <w:rsid w:val="003E7452"/>
    <w:rsid w:val="003F6053"/>
    <w:rsid w:val="003F72A0"/>
    <w:rsid w:val="00406400"/>
    <w:rsid w:val="004066D5"/>
    <w:rsid w:val="00421292"/>
    <w:rsid w:val="00422B53"/>
    <w:rsid w:val="00424823"/>
    <w:rsid w:val="00424DD3"/>
    <w:rsid w:val="0042512D"/>
    <w:rsid w:val="00426565"/>
    <w:rsid w:val="00427C42"/>
    <w:rsid w:val="00432157"/>
    <w:rsid w:val="00434457"/>
    <w:rsid w:val="00437391"/>
    <w:rsid w:val="0044289C"/>
    <w:rsid w:val="00443C15"/>
    <w:rsid w:val="00444E04"/>
    <w:rsid w:val="00452E6A"/>
    <w:rsid w:val="00462743"/>
    <w:rsid w:val="0046449F"/>
    <w:rsid w:val="00471DCF"/>
    <w:rsid w:val="00480D0B"/>
    <w:rsid w:val="004827C6"/>
    <w:rsid w:val="00483357"/>
    <w:rsid w:val="004841EA"/>
    <w:rsid w:val="004853C6"/>
    <w:rsid w:val="00485F0D"/>
    <w:rsid w:val="0048769B"/>
    <w:rsid w:val="004952A1"/>
    <w:rsid w:val="004A3045"/>
    <w:rsid w:val="004A4016"/>
    <w:rsid w:val="004A4847"/>
    <w:rsid w:val="004C11F1"/>
    <w:rsid w:val="004C2DBB"/>
    <w:rsid w:val="004C5B5F"/>
    <w:rsid w:val="004C634F"/>
    <w:rsid w:val="004D09CC"/>
    <w:rsid w:val="004D0D93"/>
    <w:rsid w:val="004D23F2"/>
    <w:rsid w:val="004D2A52"/>
    <w:rsid w:val="004D5D37"/>
    <w:rsid w:val="004D6C99"/>
    <w:rsid w:val="004D7678"/>
    <w:rsid w:val="004E0FAE"/>
    <w:rsid w:val="004E193C"/>
    <w:rsid w:val="004E1C70"/>
    <w:rsid w:val="004F195E"/>
    <w:rsid w:val="004F266C"/>
    <w:rsid w:val="004F5F07"/>
    <w:rsid w:val="005007A6"/>
    <w:rsid w:val="005018D2"/>
    <w:rsid w:val="00502B5F"/>
    <w:rsid w:val="00503603"/>
    <w:rsid w:val="00504740"/>
    <w:rsid w:val="00515EA7"/>
    <w:rsid w:val="00522200"/>
    <w:rsid w:val="00532924"/>
    <w:rsid w:val="00533BD2"/>
    <w:rsid w:val="00540E04"/>
    <w:rsid w:val="00543379"/>
    <w:rsid w:val="0055570A"/>
    <w:rsid w:val="00555B60"/>
    <w:rsid w:val="0056010F"/>
    <w:rsid w:val="0056046C"/>
    <w:rsid w:val="00561146"/>
    <w:rsid w:val="005645F6"/>
    <w:rsid w:val="00572CC4"/>
    <w:rsid w:val="00575F17"/>
    <w:rsid w:val="0058479A"/>
    <w:rsid w:val="005848A7"/>
    <w:rsid w:val="0059205D"/>
    <w:rsid w:val="0059425A"/>
    <w:rsid w:val="00594B50"/>
    <w:rsid w:val="005957EF"/>
    <w:rsid w:val="00596902"/>
    <w:rsid w:val="005A01EB"/>
    <w:rsid w:val="005A0D35"/>
    <w:rsid w:val="005A26B5"/>
    <w:rsid w:val="005A51A9"/>
    <w:rsid w:val="005A6F80"/>
    <w:rsid w:val="005B3598"/>
    <w:rsid w:val="005D409A"/>
    <w:rsid w:val="005D40DD"/>
    <w:rsid w:val="005D42A3"/>
    <w:rsid w:val="005D6560"/>
    <w:rsid w:val="005E329A"/>
    <w:rsid w:val="005E39F6"/>
    <w:rsid w:val="005E4B8B"/>
    <w:rsid w:val="005E4E17"/>
    <w:rsid w:val="006176D6"/>
    <w:rsid w:val="00617985"/>
    <w:rsid w:val="00636683"/>
    <w:rsid w:val="006416FE"/>
    <w:rsid w:val="0064441B"/>
    <w:rsid w:val="00652AC0"/>
    <w:rsid w:val="006538BA"/>
    <w:rsid w:val="00660709"/>
    <w:rsid w:val="00666605"/>
    <w:rsid w:val="006723FB"/>
    <w:rsid w:val="00673C49"/>
    <w:rsid w:val="0067522A"/>
    <w:rsid w:val="006770ED"/>
    <w:rsid w:val="006879B3"/>
    <w:rsid w:val="006A0594"/>
    <w:rsid w:val="006B0349"/>
    <w:rsid w:val="006B1D55"/>
    <w:rsid w:val="006B49CE"/>
    <w:rsid w:val="006B5528"/>
    <w:rsid w:val="006B68F8"/>
    <w:rsid w:val="006B7421"/>
    <w:rsid w:val="006B795D"/>
    <w:rsid w:val="006C1518"/>
    <w:rsid w:val="006C2397"/>
    <w:rsid w:val="006C444D"/>
    <w:rsid w:val="006C751F"/>
    <w:rsid w:val="006D0C76"/>
    <w:rsid w:val="006D4FEE"/>
    <w:rsid w:val="006D65C3"/>
    <w:rsid w:val="006E13DC"/>
    <w:rsid w:val="006E26BE"/>
    <w:rsid w:val="006E5526"/>
    <w:rsid w:val="006F1D0F"/>
    <w:rsid w:val="006F2E78"/>
    <w:rsid w:val="006F309E"/>
    <w:rsid w:val="006F6C96"/>
    <w:rsid w:val="006F6F1D"/>
    <w:rsid w:val="00700031"/>
    <w:rsid w:val="007000E8"/>
    <w:rsid w:val="0070107E"/>
    <w:rsid w:val="00702297"/>
    <w:rsid w:val="007030D9"/>
    <w:rsid w:val="007033ED"/>
    <w:rsid w:val="0070572E"/>
    <w:rsid w:val="0070623A"/>
    <w:rsid w:val="0070796A"/>
    <w:rsid w:val="00707AA3"/>
    <w:rsid w:val="00710CFE"/>
    <w:rsid w:val="00713480"/>
    <w:rsid w:val="00717128"/>
    <w:rsid w:val="00722B03"/>
    <w:rsid w:val="0072708B"/>
    <w:rsid w:val="00733509"/>
    <w:rsid w:val="007353C8"/>
    <w:rsid w:val="0074072F"/>
    <w:rsid w:val="00746187"/>
    <w:rsid w:val="00746AF4"/>
    <w:rsid w:val="00747DB6"/>
    <w:rsid w:val="00751ABB"/>
    <w:rsid w:val="00751F68"/>
    <w:rsid w:val="00752CAA"/>
    <w:rsid w:val="00755F68"/>
    <w:rsid w:val="00756A41"/>
    <w:rsid w:val="00762F75"/>
    <w:rsid w:val="007652A9"/>
    <w:rsid w:val="00772069"/>
    <w:rsid w:val="00772D17"/>
    <w:rsid w:val="007730DD"/>
    <w:rsid w:val="0077569C"/>
    <w:rsid w:val="00776472"/>
    <w:rsid w:val="00782397"/>
    <w:rsid w:val="007866E6"/>
    <w:rsid w:val="00791849"/>
    <w:rsid w:val="00792087"/>
    <w:rsid w:val="00793B3E"/>
    <w:rsid w:val="007950F2"/>
    <w:rsid w:val="00795EBF"/>
    <w:rsid w:val="007A2316"/>
    <w:rsid w:val="007A3C30"/>
    <w:rsid w:val="007C1A48"/>
    <w:rsid w:val="007C26B5"/>
    <w:rsid w:val="007C691F"/>
    <w:rsid w:val="007C6B8E"/>
    <w:rsid w:val="007D1707"/>
    <w:rsid w:val="007D1ABE"/>
    <w:rsid w:val="007D747C"/>
    <w:rsid w:val="007E0DDD"/>
    <w:rsid w:val="007E7F23"/>
    <w:rsid w:val="007F0E00"/>
    <w:rsid w:val="007F19F2"/>
    <w:rsid w:val="007F3B43"/>
    <w:rsid w:val="007F55DF"/>
    <w:rsid w:val="007F7C25"/>
    <w:rsid w:val="00800CEE"/>
    <w:rsid w:val="00801196"/>
    <w:rsid w:val="008025F9"/>
    <w:rsid w:val="008057E1"/>
    <w:rsid w:val="00807A89"/>
    <w:rsid w:val="008100CE"/>
    <w:rsid w:val="00810A14"/>
    <w:rsid w:val="00817E97"/>
    <w:rsid w:val="00820F8E"/>
    <w:rsid w:val="008255DD"/>
    <w:rsid w:val="008301A8"/>
    <w:rsid w:val="00832FFE"/>
    <w:rsid w:val="00843572"/>
    <w:rsid w:val="00843965"/>
    <w:rsid w:val="00857719"/>
    <w:rsid w:val="00862B8E"/>
    <w:rsid w:val="00866944"/>
    <w:rsid w:val="00870FD2"/>
    <w:rsid w:val="00872728"/>
    <w:rsid w:val="008736D2"/>
    <w:rsid w:val="008820A8"/>
    <w:rsid w:val="00883845"/>
    <w:rsid w:val="008858B7"/>
    <w:rsid w:val="00886DB7"/>
    <w:rsid w:val="0088792D"/>
    <w:rsid w:val="008955DE"/>
    <w:rsid w:val="008960BB"/>
    <w:rsid w:val="008A375C"/>
    <w:rsid w:val="008A54CC"/>
    <w:rsid w:val="008B7272"/>
    <w:rsid w:val="008C00AC"/>
    <w:rsid w:val="008C05DA"/>
    <w:rsid w:val="008C56D5"/>
    <w:rsid w:val="008C7BA9"/>
    <w:rsid w:val="008D0576"/>
    <w:rsid w:val="008D1AD0"/>
    <w:rsid w:val="008E1FDE"/>
    <w:rsid w:val="008E3F2E"/>
    <w:rsid w:val="008E7053"/>
    <w:rsid w:val="008F0BBB"/>
    <w:rsid w:val="008F108C"/>
    <w:rsid w:val="008F47A8"/>
    <w:rsid w:val="008F5D78"/>
    <w:rsid w:val="008F632B"/>
    <w:rsid w:val="00901FC8"/>
    <w:rsid w:val="00905B86"/>
    <w:rsid w:val="00913085"/>
    <w:rsid w:val="00914213"/>
    <w:rsid w:val="00914F50"/>
    <w:rsid w:val="009213B1"/>
    <w:rsid w:val="009230D4"/>
    <w:rsid w:val="009232BF"/>
    <w:rsid w:val="00923E5B"/>
    <w:rsid w:val="0092560C"/>
    <w:rsid w:val="0092584E"/>
    <w:rsid w:val="00931EA9"/>
    <w:rsid w:val="00932752"/>
    <w:rsid w:val="0093386E"/>
    <w:rsid w:val="0093509A"/>
    <w:rsid w:val="00935BD4"/>
    <w:rsid w:val="00936390"/>
    <w:rsid w:val="009445D8"/>
    <w:rsid w:val="00953118"/>
    <w:rsid w:val="0095742D"/>
    <w:rsid w:val="00960785"/>
    <w:rsid w:val="0097070A"/>
    <w:rsid w:val="00972858"/>
    <w:rsid w:val="009755FA"/>
    <w:rsid w:val="00976F29"/>
    <w:rsid w:val="00981BF4"/>
    <w:rsid w:val="0098203C"/>
    <w:rsid w:val="00983628"/>
    <w:rsid w:val="009849DB"/>
    <w:rsid w:val="00986DE8"/>
    <w:rsid w:val="00990C45"/>
    <w:rsid w:val="00995082"/>
    <w:rsid w:val="00995BC4"/>
    <w:rsid w:val="009A36BE"/>
    <w:rsid w:val="009A6EC9"/>
    <w:rsid w:val="009A7D7A"/>
    <w:rsid w:val="009B30B1"/>
    <w:rsid w:val="009C2867"/>
    <w:rsid w:val="009C376F"/>
    <w:rsid w:val="009D3301"/>
    <w:rsid w:val="009D43E6"/>
    <w:rsid w:val="009D5D76"/>
    <w:rsid w:val="009D6F7A"/>
    <w:rsid w:val="009E325B"/>
    <w:rsid w:val="009E50E4"/>
    <w:rsid w:val="009F152E"/>
    <w:rsid w:val="00A00D1F"/>
    <w:rsid w:val="00A015EF"/>
    <w:rsid w:val="00A02382"/>
    <w:rsid w:val="00A02497"/>
    <w:rsid w:val="00A04E1B"/>
    <w:rsid w:val="00A1309D"/>
    <w:rsid w:val="00A146DC"/>
    <w:rsid w:val="00A152B1"/>
    <w:rsid w:val="00A219AF"/>
    <w:rsid w:val="00A22AD0"/>
    <w:rsid w:val="00A33682"/>
    <w:rsid w:val="00A362C3"/>
    <w:rsid w:val="00A41DFA"/>
    <w:rsid w:val="00A463F6"/>
    <w:rsid w:val="00A52260"/>
    <w:rsid w:val="00A52B88"/>
    <w:rsid w:val="00A53208"/>
    <w:rsid w:val="00A55990"/>
    <w:rsid w:val="00A5727A"/>
    <w:rsid w:val="00A62F4E"/>
    <w:rsid w:val="00A7314D"/>
    <w:rsid w:val="00A73A18"/>
    <w:rsid w:val="00A74592"/>
    <w:rsid w:val="00A77E32"/>
    <w:rsid w:val="00A84F55"/>
    <w:rsid w:val="00A8607D"/>
    <w:rsid w:val="00A86178"/>
    <w:rsid w:val="00A900C5"/>
    <w:rsid w:val="00A911BF"/>
    <w:rsid w:val="00A925AE"/>
    <w:rsid w:val="00A93BE7"/>
    <w:rsid w:val="00AA152A"/>
    <w:rsid w:val="00AA513A"/>
    <w:rsid w:val="00AB19B0"/>
    <w:rsid w:val="00AB74BE"/>
    <w:rsid w:val="00AC3985"/>
    <w:rsid w:val="00AC6733"/>
    <w:rsid w:val="00AD38F3"/>
    <w:rsid w:val="00AD3C7C"/>
    <w:rsid w:val="00AE1944"/>
    <w:rsid w:val="00AE387C"/>
    <w:rsid w:val="00AE441D"/>
    <w:rsid w:val="00AE49C7"/>
    <w:rsid w:val="00AF3534"/>
    <w:rsid w:val="00AF7288"/>
    <w:rsid w:val="00B00773"/>
    <w:rsid w:val="00B01DC9"/>
    <w:rsid w:val="00B02A4B"/>
    <w:rsid w:val="00B04572"/>
    <w:rsid w:val="00B06CEB"/>
    <w:rsid w:val="00B07B15"/>
    <w:rsid w:val="00B12421"/>
    <w:rsid w:val="00B1261B"/>
    <w:rsid w:val="00B15C54"/>
    <w:rsid w:val="00B16729"/>
    <w:rsid w:val="00B16DD9"/>
    <w:rsid w:val="00B16F44"/>
    <w:rsid w:val="00B249A2"/>
    <w:rsid w:val="00B27C72"/>
    <w:rsid w:val="00B32B5D"/>
    <w:rsid w:val="00B34C21"/>
    <w:rsid w:val="00B35DE4"/>
    <w:rsid w:val="00B46999"/>
    <w:rsid w:val="00B50804"/>
    <w:rsid w:val="00B50C6B"/>
    <w:rsid w:val="00B514A7"/>
    <w:rsid w:val="00B55BD5"/>
    <w:rsid w:val="00B5689C"/>
    <w:rsid w:val="00B64E90"/>
    <w:rsid w:val="00B65A47"/>
    <w:rsid w:val="00B65D75"/>
    <w:rsid w:val="00B837D7"/>
    <w:rsid w:val="00B84EAD"/>
    <w:rsid w:val="00B921F4"/>
    <w:rsid w:val="00BA43C9"/>
    <w:rsid w:val="00BA6EB4"/>
    <w:rsid w:val="00BB0784"/>
    <w:rsid w:val="00BB16F1"/>
    <w:rsid w:val="00BB22DF"/>
    <w:rsid w:val="00BB7D62"/>
    <w:rsid w:val="00BC1A41"/>
    <w:rsid w:val="00BC1AE0"/>
    <w:rsid w:val="00BC1E27"/>
    <w:rsid w:val="00BC2EE6"/>
    <w:rsid w:val="00BC7366"/>
    <w:rsid w:val="00BD0978"/>
    <w:rsid w:val="00BD55FB"/>
    <w:rsid w:val="00BD65EF"/>
    <w:rsid w:val="00BE4877"/>
    <w:rsid w:val="00BE5EDB"/>
    <w:rsid w:val="00BF65A1"/>
    <w:rsid w:val="00C063DD"/>
    <w:rsid w:val="00C145FF"/>
    <w:rsid w:val="00C20E9C"/>
    <w:rsid w:val="00C26C50"/>
    <w:rsid w:val="00C3434A"/>
    <w:rsid w:val="00C34AE6"/>
    <w:rsid w:val="00C36A3F"/>
    <w:rsid w:val="00C400EA"/>
    <w:rsid w:val="00C4398F"/>
    <w:rsid w:val="00C47DAF"/>
    <w:rsid w:val="00C5171B"/>
    <w:rsid w:val="00C54BF9"/>
    <w:rsid w:val="00C60E4C"/>
    <w:rsid w:val="00C656B9"/>
    <w:rsid w:val="00C65922"/>
    <w:rsid w:val="00C75DA9"/>
    <w:rsid w:val="00C76F79"/>
    <w:rsid w:val="00C83B38"/>
    <w:rsid w:val="00C849AE"/>
    <w:rsid w:val="00C87F4A"/>
    <w:rsid w:val="00C90D53"/>
    <w:rsid w:val="00C92CDE"/>
    <w:rsid w:val="00CA27AB"/>
    <w:rsid w:val="00CA40C6"/>
    <w:rsid w:val="00CA48A2"/>
    <w:rsid w:val="00CA6531"/>
    <w:rsid w:val="00CA69BB"/>
    <w:rsid w:val="00CA79A8"/>
    <w:rsid w:val="00CB0F0F"/>
    <w:rsid w:val="00CB28AA"/>
    <w:rsid w:val="00CB6EDE"/>
    <w:rsid w:val="00CC1946"/>
    <w:rsid w:val="00CC3578"/>
    <w:rsid w:val="00CC3918"/>
    <w:rsid w:val="00CD1E0D"/>
    <w:rsid w:val="00CD2B42"/>
    <w:rsid w:val="00CD5B0C"/>
    <w:rsid w:val="00CE0C43"/>
    <w:rsid w:val="00CF019B"/>
    <w:rsid w:val="00CF2A98"/>
    <w:rsid w:val="00CF7B8F"/>
    <w:rsid w:val="00D34D67"/>
    <w:rsid w:val="00D365D0"/>
    <w:rsid w:val="00D37153"/>
    <w:rsid w:val="00D37F5E"/>
    <w:rsid w:val="00D428B9"/>
    <w:rsid w:val="00D42DD8"/>
    <w:rsid w:val="00D43359"/>
    <w:rsid w:val="00D47F7B"/>
    <w:rsid w:val="00D50823"/>
    <w:rsid w:val="00D6062E"/>
    <w:rsid w:val="00D60AE5"/>
    <w:rsid w:val="00D6582A"/>
    <w:rsid w:val="00D66064"/>
    <w:rsid w:val="00D6771B"/>
    <w:rsid w:val="00D707AD"/>
    <w:rsid w:val="00D76DFB"/>
    <w:rsid w:val="00D95621"/>
    <w:rsid w:val="00D9654F"/>
    <w:rsid w:val="00DA21E9"/>
    <w:rsid w:val="00DB0ED5"/>
    <w:rsid w:val="00DB1E8E"/>
    <w:rsid w:val="00DB4027"/>
    <w:rsid w:val="00DB44FD"/>
    <w:rsid w:val="00DB4B62"/>
    <w:rsid w:val="00DB7314"/>
    <w:rsid w:val="00DB7C1A"/>
    <w:rsid w:val="00DC3A20"/>
    <w:rsid w:val="00DC3B42"/>
    <w:rsid w:val="00DC76D1"/>
    <w:rsid w:val="00DD396B"/>
    <w:rsid w:val="00DE1301"/>
    <w:rsid w:val="00DE15F6"/>
    <w:rsid w:val="00DE27C2"/>
    <w:rsid w:val="00DE2F68"/>
    <w:rsid w:val="00DE4FB1"/>
    <w:rsid w:val="00DF03D8"/>
    <w:rsid w:val="00DF07BB"/>
    <w:rsid w:val="00E000F7"/>
    <w:rsid w:val="00E00D70"/>
    <w:rsid w:val="00E10085"/>
    <w:rsid w:val="00E12AED"/>
    <w:rsid w:val="00E12E29"/>
    <w:rsid w:val="00E13ABC"/>
    <w:rsid w:val="00E14D99"/>
    <w:rsid w:val="00E15169"/>
    <w:rsid w:val="00E21EA5"/>
    <w:rsid w:val="00E23EA9"/>
    <w:rsid w:val="00E24E7F"/>
    <w:rsid w:val="00E3041B"/>
    <w:rsid w:val="00E33DD4"/>
    <w:rsid w:val="00E51DC3"/>
    <w:rsid w:val="00E53075"/>
    <w:rsid w:val="00E53305"/>
    <w:rsid w:val="00E53D4F"/>
    <w:rsid w:val="00E547DD"/>
    <w:rsid w:val="00E57570"/>
    <w:rsid w:val="00E629D0"/>
    <w:rsid w:val="00E639A7"/>
    <w:rsid w:val="00E64189"/>
    <w:rsid w:val="00E65AA6"/>
    <w:rsid w:val="00E74596"/>
    <w:rsid w:val="00E771BE"/>
    <w:rsid w:val="00E80D64"/>
    <w:rsid w:val="00E80FED"/>
    <w:rsid w:val="00E81147"/>
    <w:rsid w:val="00E948C3"/>
    <w:rsid w:val="00E95442"/>
    <w:rsid w:val="00EA29D6"/>
    <w:rsid w:val="00EA372B"/>
    <w:rsid w:val="00EB035F"/>
    <w:rsid w:val="00EB0C56"/>
    <w:rsid w:val="00EB4C2D"/>
    <w:rsid w:val="00EB5987"/>
    <w:rsid w:val="00EB7813"/>
    <w:rsid w:val="00EC06EC"/>
    <w:rsid w:val="00EC0E13"/>
    <w:rsid w:val="00EC4196"/>
    <w:rsid w:val="00EC7528"/>
    <w:rsid w:val="00ED220F"/>
    <w:rsid w:val="00ED4BBB"/>
    <w:rsid w:val="00ED60E7"/>
    <w:rsid w:val="00ED6D2A"/>
    <w:rsid w:val="00ED7315"/>
    <w:rsid w:val="00ED73C6"/>
    <w:rsid w:val="00EE60B6"/>
    <w:rsid w:val="00EF0889"/>
    <w:rsid w:val="00EF2818"/>
    <w:rsid w:val="00EF4166"/>
    <w:rsid w:val="00EF4726"/>
    <w:rsid w:val="00F0279A"/>
    <w:rsid w:val="00F02E33"/>
    <w:rsid w:val="00F118A3"/>
    <w:rsid w:val="00F12828"/>
    <w:rsid w:val="00F15B35"/>
    <w:rsid w:val="00F168BC"/>
    <w:rsid w:val="00F21726"/>
    <w:rsid w:val="00F26A8B"/>
    <w:rsid w:val="00F32956"/>
    <w:rsid w:val="00F35622"/>
    <w:rsid w:val="00F357D3"/>
    <w:rsid w:val="00F3635C"/>
    <w:rsid w:val="00F37A48"/>
    <w:rsid w:val="00F42EB2"/>
    <w:rsid w:val="00F53170"/>
    <w:rsid w:val="00F5341D"/>
    <w:rsid w:val="00F53529"/>
    <w:rsid w:val="00F54270"/>
    <w:rsid w:val="00F55808"/>
    <w:rsid w:val="00F63ED1"/>
    <w:rsid w:val="00F6598A"/>
    <w:rsid w:val="00F73B7F"/>
    <w:rsid w:val="00F81EC9"/>
    <w:rsid w:val="00F9032C"/>
    <w:rsid w:val="00F907AA"/>
    <w:rsid w:val="00F93C01"/>
    <w:rsid w:val="00F96B2C"/>
    <w:rsid w:val="00FA68A3"/>
    <w:rsid w:val="00FB1E85"/>
    <w:rsid w:val="00FB7FBB"/>
    <w:rsid w:val="00FC00E4"/>
    <w:rsid w:val="00FC1ABC"/>
    <w:rsid w:val="00FC1E9F"/>
    <w:rsid w:val="00FC215C"/>
    <w:rsid w:val="00FC2681"/>
    <w:rsid w:val="00FC4933"/>
    <w:rsid w:val="00FD2E1B"/>
    <w:rsid w:val="00FE20F1"/>
    <w:rsid w:val="00FE2104"/>
    <w:rsid w:val="00FE4AE7"/>
    <w:rsid w:val="00FE4B7A"/>
    <w:rsid w:val="00FE5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EB629"/>
  <w15:chartTrackingRefBased/>
  <w15:docId w15:val="{72813DCB-16DD-4FF3-968F-E0791560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C7C"/>
    <w:pPr>
      <w:spacing w:after="120" w:line="240" w:lineRule="auto"/>
    </w:pPr>
    <w:rPr>
      <w:rFonts w:ascii="Arial" w:hAnsi="Arial"/>
      <w:color w:val="000000" w:themeColor="text1"/>
      <w:sz w:val="20"/>
    </w:rPr>
  </w:style>
  <w:style w:type="paragraph" w:styleId="Heading1">
    <w:name w:val="heading 1"/>
    <w:basedOn w:val="Normal"/>
    <w:next w:val="Normal"/>
    <w:link w:val="Heading1Char"/>
    <w:uiPriority w:val="9"/>
    <w:qFormat/>
    <w:rsid w:val="005A6F80"/>
    <w:pPr>
      <w:keepNext/>
      <w:keepLines/>
      <w:spacing w:before="600" w:after="300" w:line="600" w:lineRule="exact"/>
      <w:outlineLvl w:val="0"/>
    </w:pPr>
    <w:rPr>
      <w:rFonts w:eastAsiaTheme="majorEastAsia" w:cstheme="majorBidi"/>
      <w:sz w:val="60"/>
      <w:szCs w:val="32"/>
    </w:rPr>
  </w:style>
  <w:style w:type="paragraph" w:styleId="Heading2">
    <w:name w:val="heading 2"/>
    <w:next w:val="Normal"/>
    <w:link w:val="Heading2Char"/>
    <w:uiPriority w:val="3"/>
    <w:unhideWhenUsed/>
    <w:qFormat/>
    <w:rsid w:val="00EF4726"/>
    <w:pPr>
      <w:spacing w:before="360" w:after="180" w:line="360" w:lineRule="exact"/>
      <w:outlineLvl w:val="1"/>
    </w:pPr>
    <w:rPr>
      <w:rFonts w:ascii="Arial" w:eastAsiaTheme="majorEastAsia" w:hAnsi="Arial" w:cstheme="majorBidi"/>
      <w:b/>
      <w:color w:val="000000" w:themeColor="text1"/>
      <w:sz w:val="30"/>
      <w:szCs w:val="26"/>
    </w:rPr>
  </w:style>
  <w:style w:type="paragraph" w:styleId="Heading3">
    <w:name w:val="heading 3"/>
    <w:next w:val="Normal"/>
    <w:link w:val="Heading3Char"/>
    <w:uiPriority w:val="9"/>
    <w:unhideWhenUsed/>
    <w:qFormat/>
    <w:rsid w:val="00D707AD"/>
    <w:pPr>
      <w:keepNext/>
      <w:keepLines/>
      <w:spacing w:before="360" w:after="240" w:line="240" w:lineRule="exact"/>
      <w:outlineLvl w:val="2"/>
    </w:pPr>
    <w:rPr>
      <w:rFonts w:ascii="Arial" w:eastAsiaTheme="majorEastAsia" w:hAnsi="Arial" w:cstheme="majorBidi"/>
      <w:b/>
      <w:color w:val="000000" w:themeColor="text1"/>
      <w:sz w:val="20"/>
      <w:szCs w:val="24"/>
    </w:rPr>
  </w:style>
  <w:style w:type="paragraph" w:styleId="Heading4">
    <w:name w:val="heading 4"/>
    <w:basedOn w:val="Normal"/>
    <w:next w:val="Normal"/>
    <w:link w:val="Heading4Char"/>
    <w:uiPriority w:val="9"/>
    <w:unhideWhenUsed/>
    <w:qFormat/>
    <w:rsid w:val="008255DD"/>
    <w:pPr>
      <w:keepNext/>
      <w:keepLines/>
      <w:outlineLvl w:val="3"/>
    </w:pPr>
    <w:rPr>
      <w:iCs/>
    </w:rPr>
  </w:style>
  <w:style w:type="paragraph" w:styleId="Heading5">
    <w:name w:val="heading 5"/>
    <w:basedOn w:val="Normal"/>
    <w:next w:val="Normal"/>
    <w:link w:val="Heading5Char"/>
    <w:uiPriority w:val="9"/>
    <w:unhideWhenUsed/>
    <w:qFormat/>
    <w:rsid w:val="008255DD"/>
    <w:pPr>
      <w:keepNext/>
      <w:keepLines/>
      <w:outlineLvl w:val="4"/>
    </w:pPr>
  </w:style>
  <w:style w:type="paragraph" w:styleId="Heading6">
    <w:name w:val="heading 6"/>
    <w:basedOn w:val="Normal"/>
    <w:next w:val="Normal"/>
    <w:link w:val="Heading6Char"/>
    <w:uiPriority w:val="9"/>
    <w:unhideWhenUsed/>
    <w:qFormat/>
    <w:rsid w:val="008255DD"/>
    <w:pPr>
      <w:keepNext/>
      <w:keepLines/>
      <w:outlineLvl w:val="5"/>
    </w:pPr>
  </w:style>
  <w:style w:type="paragraph" w:styleId="Heading7">
    <w:name w:val="heading 7"/>
    <w:basedOn w:val="Normal"/>
    <w:next w:val="Normal"/>
    <w:link w:val="Heading7Char"/>
    <w:uiPriority w:val="9"/>
    <w:semiHidden/>
    <w:unhideWhenUsed/>
    <w:qFormat/>
    <w:rsid w:val="008255DD"/>
    <w:pPr>
      <w:keepNext/>
      <w:keepLines/>
      <w:outlineLvl w:val="6"/>
    </w:pPr>
    <w:rPr>
      <w:iCs/>
    </w:rPr>
  </w:style>
  <w:style w:type="paragraph" w:styleId="Heading8">
    <w:name w:val="heading 8"/>
    <w:basedOn w:val="Normal"/>
    <w:next w:val="Normal"/>
    <w:link w:val="Heading8Char"/>
    <w:uiPriority w:val="9"/>
    <w:semiHidden/>
    <w:unhideWhenUsed/>
    <w:qFormat/>
    <w:rsid w:val="008255DD"/>
    <w:pPr>
      <w:keepNext/>
      <w:keepLines/>
      <w:outlineLvl w:val="7"/>
    </w:pPr>
    <w:rPr>
      <w:rFonts w:eastAsiaTheme="majorEastAsia" w:cstheme="majorBidi"/>
      <w:szCs w:val="21"/>
    </w:rPr>
  </w:style>
  <w:style w:type="paragraph" w:styleId="Heading9">
    <w:name w:val="heading 9"/>
    <w:basedOn w:val="Normal"/>
    <w:next w:val="Normal"/>
    <w:link w:val="Heading9Char"/>
    <w:uiPriority w:val="9"/>
    <w:semiHidden/>
    <w:unhideWhenUsed/>
    <w:qFormat/>
    <w:rsid w:val="008255DD"/>
    <w:pPr>
      <w:keepNext/>
      <w:keepLines/>
      <w:outlineLvl w:val="8"/>
    </w:pPr>
    <w:rPr>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F80"/>
    <w:rPr>
      <w:rFonts w:ascii="Arial" w:eastAsiaTheme="majorEastAsia" w:hAnsi="Arial" w:cstheme="majorBidi"/>
      <w:color w:val="000000" w:themeColor="text1"/>
      <w:sz w:val="60"/>
      <w:szCs w:val="32"/>
    </w:rPr>
  </w:style>
  <w:style w:type="paragraph" w:styleId="BlockText">
    <w:name w:val="Block Text"/>
    <w:basedOn w:val="Normal"/>
    <w:uiPriority w:val="99"/>
    <w:unhideWhenUsed/>
    <w:qFormat/>
    <w:rsid w:val="001936D4"/>
    <w:pPr>
      <w:keepLines/>
      <w:pBdr>
        <w:top w:val="single" w:sz="8" w:space="4" w:color="535C66" w:themeColor="text2"/>
        <w:bottom w:val="single" w:sz="8" w:space="4" w:color="535C66" w:themeColor="text2"/>
      </w:pBdr>
    </w:pPr>
    <w:rPr>
      <w:rFonts w:eastAsiaTheme="minorEastAsia"/>
      <w:iCs/>
    </w:rPr>
  </w:style>
  <w:style w:type="paragraph" w:styleId="NormalWeb">
    <w:name w:val="Normal (Web)"/>
    <w:basedOn w:val="Normal"/>
    <w:uiPriority w:val="99"/>
    <w:unhideWhenUsed/>
    <w:rsid w:val="0088792D"/>
    <w:rPr>
      <w:rFonts w:cs="Times New Roman"/>
      <w:sz w:val="24"/>
      <w:szCs w:val="24"/>
    </w:rPr>
  </w:style>
  <w:style w:type="paragraph" w:styleId="BalloonText">
    <w:name w:val="Balloon Text"/>
    <w:basedOn w:val="Normal"/>
    <w:link w:val="BalloonTextChar"/>
    <w:uiPriority w:val="99"/>
    <w:semiHidden/>
    <w:unhideWhenUsed/>
    <w:rsid w:val="00B55BD5"/>
    <w:pPr>
      <w:spacing w:after="0"/>
    </w:pPr>
    <w:rPr>
      <w:rFonts w:cs="Segoe UI"/>
      <w:sz w:val="16"/>
      <w:szCs w:val="18"/>
    </w:rPr>
  </w:style>
  <w:style w:type="character" w:customStyle="1" w:styleId="BalloonTextChar">
    <w:name w:val="Balloon Text Char"/>
    <w:basedOn w:val="DefaultParagraphFont"/>
    <w:link w:val="BalloonText"/>
    <w:uiPriority w:val="99"/>
    <w:semiHidden/>
    <w:rsid w:val="00B55BD5"/>
    <w:rPr>
      <w:rFonts w:ascii="MetricHPE" w:hAnsi="MetricHPE" w:cs="Segoe UI"/>
      <w:color w:val="000000" w:themeColor="text1"/>
      <w:sz w:val="16"/>
      <w:szCs w:val="18"/>
    </w:rPr>
  </w:style>
  <w:style w:type="numbering" w:customStyle="1" w:styleId="ListHPEBullet">
    <w:name w:val="List HPE Bullet"/>
    <w:basedOn w:val="NoList"/>
    <w:uiPriority w:val="99"/>
    <w:rsid w:val="00B16729"/>
    <w:pPr>
      <w:numPr>
        <w:numId w:val="1"/>
      </w:numPr>
    </w:pPr>
  </w:style>
  <w:style w:type="numbering" w:customStyle="1" w:styleId="ListHPENumber">
    <w:name w:val="List HPE Number"/>
    <w:basedOn w:val="NoList"/>
    <w:uiPriority w:val="99"/>
    <w:rsid w:val="00B16729"/>
    <w:pPr>
      <w:numPr>
        <w:numId w:val="2"/>
      </w:numPr>
    </w:pPr>
  </w:style>
  <w:style w:type="paragraph" w:styleId="ListParagraph">
    <w:name w:val="List Paragraph"/>
    <w:basedOn w:val="Normal"/>
    <w:uiPriority w:val="34"/>
    <w:rsid w:val="00BB0784"/>
    <w:pPr>
      <w:ind w:left="720"/>
    </w:pPr>
  </w:style>
  <w:style w:type="paragraph" w:styleId="Header">
    <w:name w:val="header"/>
    <w:basedOn w:val="Heading1"/>
    <w:link w:val="HeaderChar"/>
    <w:uiPriority w:val="99"/>
    <w:unhideWhenUsed/>
    <w:rsid w:val="005A6F80"/>
    <w:pPr>
      <w:spacing w:before="0"/>
    </w:pPr>
  </w:style>
  <w:style w:type="character" w:customStyle="1" w:styleId="HeaderChar">
    <w:name w:val="Header Char"/>
    <w:basedOn w:val="DefaultParagraphFont"/>
    <w:link w:val="Header"/>
    <w:uiPriority w:val="99"/>
    <w:rsid w:val="005A6F80"/>
    <w:rPr>
      <w:rFonts w:ascii="Arial" w:eastAsiaTheme="majorEastAsia" w:hAnsi="Arial" w:cstheme="majorBidi"/>
      <w:color w:val="000000" w:themeColor="text1"/>
      <w:sz w:val="60"/>
      <w:szCs w:val="32"/>
    </w:rPr>
  </w:style>
  <w:style w:type="paragraph" w:styleId="BodyText">
    <w:name w:val="Body Text"/>
    <w:basedOn w:val="Normal"/>
    <w:link w:val="BodyTextChar"/>
    <w:uiPriority w:val="99"/>
    <w:semiHidden/>
    <w:unhideWhenUsed/>
    <w:rsid w:val="00C65922"/>
  </w:style>
  <w:style w:type="character" w:customStyle="1" w:styleId="BodyTextChar">
    <w:name w:val="Body Text Char"/>
    <w:basedOn w:val="DefaultParagraphFont"/>
    <w:link w:val="BodyText"/>
    <w:uiPriority w:val="99"/>
    <w:semiHidden/>
    <w:rsid w:val="00C65922"/>
    <w:rPr>
      <w:rFonts w:ascii="MetricHPE" w:hAnsi="MetricHPE"/>
      <w:color w:val="000000" w:themeColor="text1"/>
      <w:sz w:val="20"/>
    </w:rPr>
  </w:style>
  <w:style w:type="paragraph" w:styleId="BodyTextFirstIndent">
    <w:name w:val="Body Text First Indent"/>
    <w:basedOn w:val="BodyText"/>
    <w:link w:val="BodyTextFirstIndentChar"/>
    <w:uiPriority w:val="99"/>
    <w:unhideWhenUsed/>
    <w:rsid w:val="00801196"/>
    <w:pPr>
      <w:ind w:left="187"/>
    </w:pPr>
  </w:style>
  <w:style w:type="character" w:customStyle="1" w:styleId="BodyTextFirstIndentChar">
    <w:name w:val="Body Text First Indent Char"/>
    <w:basedOn w:val="BodyTextChar"/>
    <w:link w:val="BodyTextFirstIndent"/>
    <w:uiPriority w:val="99"/>
    <w:rsid w:val="00801196"/>
    <w:rPr>
      <w:rFonts w:ascii="MetricHPE" w:hAnsi="MetricHPE"/>
      <w:color w:val="000000" w:themeColor="text1"/>
      <w:sz w:val="20"/>
    </w:rPr>
  </w:style>
  <w:style w:type="paragraph" w:styleId="BodyTextIndent">
    <w:name w:val="Body Text Indent"/>
    <w:basedOn w:val="Normal"/>
    <w:link w:val="BodyTextIndentChar"/>
    <w:uiPriority w:val="99"/>
    <w:unhideWhenUsed/>
    <w:rsid w:val="00801196"/>
    <w:pPr>
      <w:ind w:left="187"/>
    </w:pPr>
  </w:style>
  <w:style w:type="character" w:customStyle="1" w:styleId="BodyTextIndentChar">
    <w:name w:val="Body Text Indent Char"/>
    <w:basedOn w:val="DefaultParagraphFont"/>
    <w:link w:val="BodyTextIndent"/>
    <w:uiPriority w:val="99"/>
    <w:rsid w:val="00801196"/>
    <w:rPr>
      <w:rFonts w:ascii="MetricHPE" w:hAnsi="MetricHPE"/>
      <w:color w:val="000000" w:themeColor="text1"/>
      <w:sz w:val="20"/>
    </w:rPr>
  </w:style>
  <w:style w:type="paragraph" w:styleId="NormalIndent">
    <w:name w:val="Normal Indent"/>
    <w:basedOn w:val="Normal"/>
    <w:uiPriority w:val="99"/>
    <w:unhideWhenUsed/>
    <w:rsid w:val="00111213"/>
    <w:pPr>
      <w:ind w:left="360"/>
    </w:pPr>
  </w:style>
  <w:style w:type="character" w:customStyle="1" w:styleId="Heading2Char">
    <w:name w:val="Heading 2 Char"/>
    <w:basedOn w:val="DefaultParagraphFont"/>
    <w:link w:val="Heading2"/>
    <w:uiPriority w:val="3"/>
    <w:rsid w:val="00EF4726"/>
    <w:rPr>
      <w:rFonts w:ascii="Arial" w:eastAsiaTheme="majorEastAsia" w:hAnsi="Arial" w:cstheme="majorBidi"/>
      <w:b/>
      <w:color w:val="000000" w:themeColor="text1"/>
      <w:sz w:val="30"/>
      <w:szCs w:val="26"/>
    </w:rPr>
  </w:style>
  <w:style w:type="character" w:customStyle="1" w:styleId="Heading3Char">
    <w:name w:val="Heading 3 Char"/>
    <w:basedOn w:val="DefaultParagraphFont"/>
    <w:link w:val="Heading3"/>
    <w:uiPriority w:val="9"/>
    <w:rsid w:val="00D707AD"/>
    <w:rPr>
      <w:rFonts w:ascii="Arial" w:eastAsiaTheme="majorEastAsia" w:hAnsi="Arial" w:cstheme="majorBidi"/>
      <w:b/>
      <w:color w:val="000000" w:themeColor="text1"/>
      <w:sz w:val="20"/>
      <w:szCs w:val="24"/>
    </w:rPr>
  </w:style>
  <w:style w:type="character" w:customStyle="1" w:styleId="Heading4Char">
    <w:name w:val="Heading 4 Char"/>
    <w:basedOn w:val="DefaultParagraphFont"/>
    <w:link w:val="Heading4"/>
    <w:uiPriority w:val="9"/>
    <w:rsid w:val="00960785"/>
    <w:rPr>
      <w:rFonts w:ascii="MetricHPE" w:hAnsi="MetricHPE"/>
      <w:iCs/>
      <w:color w:val="000000" w:themeColor="text1"/>
      <w:sz w:val="20"/>
    </w:rPr>
  </w:style>
  <w:style w:type="character" w:customStyle="1" w:styleId="Heading5Char">
    <w:name w:val="Heading 5 Char"/>
    <w:basedOn w:val="DefaultParagraphFont"/>
    <w:link w:val="Heading5"/>
    <w:uiPriority w:val="9"/>
    <w:rsid w:val="00960785"/>
    <w:rPr>
      <w:rFonts w:ascii="MetricHPE" w:hAnsi="MetricHPE"/>
      <w:color w:val="000000" w:themeColor="text1"/>
      <w:sz w:val="20"/>
    </w:rPr>
  </w:style>
  <w:style w:type="character" w:customStyle="1" w:styleId="Heading6Char">
    <w:name w:val="Heading 6 Char"/>
    <w:basedOn w:val="DefaultParagraphFont"/>
    <w:link w:val="Heading6"/>
    <w:uiPriority w:val="9"/>
    <w:rsid w:val="00960785"/>
    <w:rPr>
      <w:rFonts w:ascii="MetricHPE" w:hAnsi="MetricHPE"/>
      <w:color w:val="000000" w:themeColor="text1"/>
      <w:sz w:val="20"/>
    </w:rPr>
  </w:style>
  <w:style w:type="character" w:customStyle="1" w:styleId="Heading7Char">
    <w:name w:val="Heading 7 Char"/>
    <w:basedOn w:val="DefaultParagraphFont"/>
    <w:link w:val="Heading7"/>
    <w:uiPriority w:val="9"/>
    <w:semiHidden/>
    <w:rsid w:val="00960785"/>
    <w:rPr>
      <w:rFonts w:ascii="MetricHPE" w:hAnsi="MetricHPE"/>
      <w:iCs/>
      <w:color w:val="000000" w:themeColor="text1"/>
      <w:sz w:val="20"/>
    </w:rPr>
  </w:style>
  <w:style w:type="character" w:customStyle="1" w:styleId="Heading8Char">
    <w:name w:val="Heading 8 Char"/>
    <w:basedOn w:val="DefaultParagraphFont"/>
    <w:link w:val="Heading8"/>
    <w:uiPriority w:val="9"/>
    <w:semiHidden/>
    <w:rsid w:val="00960785"/>
    <w:rPr>
      <w:rFonts w:ascii="MetricHPE" w:eastAsiaTheme="majorEastAsia" w:hAnsi="MetricHPE" w:cstheme="majorBidi"/>
      <w:color w:val="000000" w:themeColor="text1"/>
      <w:sz w:val="20"/>
      <w:szCs w:val="21"/>
    </w:rPr>
  </w:style>
  <w:style w:type="character" w:customStyle="1" w:styleId="Heading9Char">
    <w:name w:val="Heading 9 Char"/>
    <w:basedOn w:val="DefaultParagraphFont"/>
    <w:link w:val="Heading9"/>
    <w:uiPriority w:val="9"/>
    <w:semiHidden/>
    <w:rsid w:val="00960785"/>
    <w:rPr>
      <w:rFonts w:ascii="MetricHPE" w:hAnsi="MetricHPE"/>
      <w:iCs/>
      <w:color w:val="000000" w:themeColor="text1"/>
      <w:sz w:val="20"/>
      <w:szCs w:val="21"/>
    </w:rPr>
  </w:style>
  <w:style w:type="paragraph" w:styleId="Footer">
    <w:name w:val="footer"/>
    <w:basedOn w:val="Normal"/>
    <w:link w:val="FooterChar"/>
    <w:uiPriority w:val="99"/>
    <w:unhideWhenUsed/>
    <w:rsid w:val="00A52260"/>
    <w:pPr>
      <w:tabs>
        <w:tab w:val="center" w:pos="4680"/>
        <w:tab w:val="right" w:pos="10800"/>
      </w:tabs>
      <w:spacing w:before="120" w:after="0"/>
      <w:contextualSpacing/>
    </w:pPr>
  </w:style>
  <w:style w:type="character" w:customStyle="1" w:styleId="FooterChar">
    <w:name w:val="Footer Char"/>
    <w:basedOn w:val="DefaultParagraphFont"/>
    <w:link w:val="Footer"/>
    <w:uiPriority w:val="99"/>
    <w:rsid w:val="00A52260"/>
    <w:rPr>
      <w:rFonts w:ascii="MetricHPE" w:hAnsi="MetricHPE"/>
      <w:color w:val="000000" w:themeColor="text1"/>
      <w:sz w:val="20"/>
    </w:rPr>
  </w:style>
  <w:style w:type="table" w:styleId="TableGrid">
    <w:name w:val="Table Grid"/>
    <w:basedOn w:val="TableNormal"/>
    <w:uiPriority w:val="39"/>
    <w:rsid w:val="00BB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8"/>
    <w:unhideWhenUsed/>
    <w:rsid w:val="00A52260"/>
    <w:pPr>
      <w:spacing w:after="0"/>
      <w:ind w:left="115" w:hanging="115"/>
      <w:contextualSpacing/>
    </w:pPr>
    <w:rPr>
      <w:sz w:val="18"/>
      <w:szCs w:val="20"/>
    </w:rPr>
  </w:style>
  <w:style w:type="character" w:customStyle="1" w:styleId="FootnoteTextChar">
    <w:name w:val="Footnote Text Char"/>
    <w:basedOn w:val="DefaultParagraphFont"/>
    <w:link w:val="FootnoteText"/>
    <w:uiPriority w:val="98"/>
    <w:rsid w:val="00A52260"/>
    <w:rPr>
      <w:rFonts w:ascii="MetricHPE" w:hAnsi="MetricHPE"/>
      <w:color w:val="000000" w:themeColor="text1"/>
      <w:sz w:val="18"/>
      <w:szCs w:val="20"/>
    </w:rPr>
  </w:style>
  <w:style w:type="character" w:styleId="FootnoteReference">
    <w:name w:val="footnote reference"/>
    <w:basedOn w:val="DefaultParagraphFont"/>
    <w:semiHidden/>
    <w:unhideWhenUsed/>
    <w:rsid w:val="002E7408"/>
    <w:rPr>
      <w:rFonts w:ascii="Arial" w:hAnsi="Arial"/>
      <w:b/>
      <w:sz w:val="20"/>
      <w:vertAlign w:val="superscript"/>
    </w:rPr>
  </w:style>
  <w:style w:type="character" w:styleId="PlaceholderText">
    <w:name w:val="Placeholder Text"/>
    <w:basedOn w:val="DefaultParagraphFont"/>
    <w:uiPriority w:val="99"/>
    <w:semiHidden/>
    <w:rsid w:val="00AE49C7"/>
    <w:rPr>
      <w:color w:val="000000" w:themeColor="text1"/>
    </w:rPr>
  </w:style>
  <w:style w:type="paragraph" w:customStyle="1" w:styleId="CoverTitle">
    <w:name w:val="Cover Title"/>
    <w:basedOn w:val="Normal"/>
    <w:next w:val="CoverSubtitle"/>
    <w:link w:val="CoverTitleChar"/>
    <w:rsid w:val="00866944"/>
    <w:pPr>
      <w:keepNext/>
      <w:spacing w:before="2280" w:after="200"/>
      <w:ind w:right="1440"/>
    </w:pPr>
    <w:rPr>
      <w:b/>
      <w:sz w:val="64"/>
    </w:rPr>
  </w:style>
  <w:style w:type="character" w:customStyle="1" w:styleId="CoverTitleChar">
    <w:name w:val="Cover Title Char"/>
    <w:basedOn w:val="DefaultParagraphFont"/>
    <w:link w:val="CoverTitle"/>
    <w:rsid w:val="00866944"/>
    <w:rPr>
      <w:rFonts w:ascii="MetricHPE" w:hAnsi="MetricHPE"/>
      <w:b/>
      <w:color w:val="000000" w:themeColor="text1"/>
      <w:sz w:val="64"/>
    </w:rPr>
  </w:style>
  <w:style w:type="paragraph" w:customStyle="1" w:styleId="CoverSubtitle">
    <w:name w:val="Cover Subtitle"/>
    <w:basedOn w:val="Normal"/>
    <w:link w:val="CoverSubtitleChar"/>
    <w:rsid w:val="00F907AA"/>
    <w:pPr>
      <w:spacing w:after="240"/>
      <w:ind w:right="720"/>
    </w:pPr>
    <w:rPr>
      <w:sz w:val="40"/>
    </w:rPr>
  </w:style>
  <w:style w:type="character" w:customStyle="1" w:styleId="CoverSubtitleChar">
    <w:name w:val="Cover Subtitle Char"/>
    <w:basedOn w:val="DefaultParagraphFont"/>
    <w:link w:val="CoverSubtitle"/>
    <w:rsid w:val="00F907AA"/>
    <w:rPr>
      <w:rFonts w:ascii="MetricHPE" w:hAnsi="MetricHPE"/>
      <w:color w:val="000000" w:themeColor="text1"/>
      <w:sz w:val="40"/>
    </w:rPr>
  </w:style>
  <w:style w:type="paragraph" w:styleId="NoSpacing">
    <w:name w:val="No Spacing"/>
    <w:basedOn w:val="Normal"/>
    <w:uiPriority w:val="1"/>
    <w:rsid w:val="00AE49C7"/>
    <w:pPr>
      <w:spacing w:after="0"/>
    </w:pPr>
  </w:style>
  <w:style w:type="table" w:styleId="GridTable1Light">
    <w:name w:val="Grid Table 1 Light"/>
    <w:basedOn w:val="TableNormal"/>
    <w:uiPriority w:val="46"/>
    <w:rsid w:val="003E74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HPETable">
    <w:name w:val="HPE Table"/>
    <w:basedOn w:val="TableNormal"/>
    <w:uiPriority w:val="99"/>
    <w:rsid w:val="00D428B9"/>
    <w:pPr>
      <w:spacing w:before="60" w:after="60" w:line="240" w:lineRule="auto"/>
    </w:pPr>
    <w:rPr>
      <w:rFonts w:ascii="Arial" w:hAnsi="Arial"/>
      <w:color w:val="000000" w:themeColor="text1"/>
      <w:sz w:val="18"/>
    </w:rPr>
    <w:tblPr>
      <w:tblStyleRowBandSize w:val="1"/>
      <w:tblStyleColBandSize w:val="1"/>
      <w:tblBorders>
        <w:bottom w:val="single" w:sz="4" w:space="0" w:color="535C66" w:themeColor="text2"/>
      </w:tblBorders>
      <w:tblCellMar>
        <w:top w:w="43" w:type="dxa"/>
        <w:left w:w="43" w:type="dxa"/>
        <w:bottom w:w="43" w:type="dxa"/>
        <w:right w:w="43" w:type="dxa"/>
      </w:tblCellMar>
    </w:tblPr>
    <w:trPr>
      <w:cantSplit/>
    </w:trPr>
    <w:tcPr>
      <w:shd w:val="clear" w:color="auto" w:fill="auto"/>
      <w:vAlign w:val="center"/>
    </w:tcPr>
    <w:tblStylePr w:type="firstRow">
      <w:pPr>
        <w:wordWrap/>
        <w:spacing w:beforeLines="0" w:before="0" w:beforeAutospacing="0" w:afterLines="0" w:after="0" w:afterAutospacing="0" w:line="240" w:lineRule="auto"/>
        <w:contextualSpacing/>
        <w:jc w:val="left"/>
      </w:pPr>
      <w:rPr>
        <w:rFonts w:ascii="Arial" w:hAnsi="Arial"/>
        <w:b/>
        <w:i w:val="0"/>
        <w:color w:val="FFFFFF" w:themeColor="background1"/>
        <w:sz w:val="18"/>
      </w:rPr>
      <w:tblPr/>
      <w:tcPr>
        <w:tcBorders>
          <w:top w:val="nil"/>
          <w:left w:val="nil"/>
          <w:bottom w:val="nil"/>
          <w:right w:val="nil"/>
          <w:insideH w:val="nil"/>
          <w:insideV w:val="nil"/>
          <w:tl2br w:val="nil"/>
          <w:tr2bl w:val="nil"/>
        </w:tcBorders>
        <w:shd w:val="clear" w:color="auto" w:fill="01A982" w:themeFill="accent6"/>
      </w:tcPr>
    </w:tblStylePr>
    <w:tblStylePr w:type="lastRow">
      <w:tblPr/>
      <w:tcPr>
        <w:tcBorders>
          <w:top w:val="nil"/>
          <w:left w:val="nil"/>
          <w:bottom w:val="nil"/>
          <w:right w:val="nil"/>
          <w:insideH w:val="nil"/>
          <w:insideV w:val="nil"/>
          <w:tl2br w:val="nil"/>
          <w:tr2bl w:val="nil"/>
        </w:tcBorders>
        <w:shd w:val="clear" w:color="auto" w:fill="auto"/>
      </w:tcPr>
    </w:tblStylePr>
    <w:tblStylePr w:type="firstCol">
      <w:rPr>
        <w:rFonts w:ascii="MetricHPE Medium" w:hAnsi="MetricHPE Medium"/>
        <w:b w:val="0"/>
        <w:i w:val="0"/>
        <w:color w:val="000000" w:themeColor="text1"/>
        <w:sz w:val="18"/>
      </w:rPr>
      <w:tblPr/>
      <w:tcPr>
        <w:shd w:val="clear" w:color="auto" w:fill="auto"/>
      </w:tcPr>
    </w:tblStylePr>
    <w:tblStylePr w:type="band1Vert">
      <w:tblPr/>
      <w:tcPr>
        <w:tcBorders>
          <w:bottom w:val="nil"/>
        </w:tcBorders>
        <w:shd w:val="clear" w:color="auto" w:fill="auto"/>
      </w:tcPr>
    </w:tblStylePr>
    <w:tblStylePr w:type="band1Horz">
      <w:tblPr/>
      <w:tcPr>
        <w:tcBorders>
          <w:top w:val="nil"/>
          <w:left w:val="nil"/>
          <w:bottom w:val="single" w:sz="4" w:space="0" w:color="535C66" w:themeColor="text2"/>
          <w:right w:val="nil"/>
          <w:insideH w:val="nil"/>
          <w:insideV w:val="nil"/>
          <w:tl2br w:val="nil"/>
          <w:tr2bl w:val="nil"/>
        </w:tcBorders>
        <w:shd w:val="clear" w:color="auto" w:fill="auto"/>
      </w:tcPr>
    </w:tblStylePr>
    <w:tblStylePr w:type="band2Horz">
      <w:tblPr/>
      <w:tcPr>
        <w:tcBorders>
          <w:bottom w:val="single" w:sz="4" w:space="0" w:color="535C66" w:themeColor="text2"/>
        </w:tcBorders>
        <w:shd w:val="clear" w:color="auto" w:fill="auto"/>
      </w:tcPr>
    </w:tblStylePr>
    <w:tblStylePr w:type="nwCell">
      <w:tblPr/>
      <w:tcPr>
        <w:shd w:val="clear" w:color="auto" w:fill="01A982" w:themeFill="accent6"/>
      </w:tcPr>
    </w:tblStylePr>
  </w:style>
  <w:style w:type="character" w:styleId="Hyperlink">
    <w:name w:val="Hyperlink"/>
    <w:basedOn w:val="DefaultParagraphFont"/>
    <w:uiPriority w:val="99"/>
    <w:unhideWhenUsed/>
    <w:rsid w:val="0070796A"/>
    <w:rPr>
      <w:color w:val="01A982" w:themeColor="accent6"/>
      <w:u w:val="single" w:color="01A982"/>
    </w:rPr>
  </w:style>
  <w:style w:type="character" w:styleId="FollowedHyperlink">
    <w:name w:val="FollowedHyperlink"/>
    <w:basedOn w:val="DefaultParagraphFont"/>
    <w:uiPriority w:val="99"/>
    <w:unhideWhenUsed/>
    <w:rsid w:val="00A52260"/>
    <w:rPr>
      <w:rFonts w:ascii="MetricHPE" w:hAnsi="MetricHPE"/>
      <w:b w:val="0"/>
      <w:i w:val="0"/>
      <w:color w:val="000000" w:themeColor="text1"/>
      <w:sz w:val="20"/>
      <w:u w:val="single" w:color="B1B9BE" w:themeColor="background2"/>
    </w:rPr>
  </w:style>
  <w:style w:type="paragraph" w:styleId="TOCHeading">
    <w:name w:val="TOC Heading"/>
    <w:basedOn w:val="Heading1"/>
    <w:next w:val="Normal"/>
    <w:uiPriority w:val="39"/>
    <w:unhideWhenUsed/>
    <w:rsid w:val="00636683"/>
    <w:pPr>
      <w:spacing w:before="240" w:after="240" w:line="240" w:lineRule="auto"/>
      <w:outlineLvl w:val="9"/>
    </w:pPr>
    <w:rPr>
      <w:lang w:val="en-US"/>
    </w:rPr>
  </w:style>
  <w:style w:type="paragraph" w:styleId="MacroText">
    <w:name w:val="macro"/>
    <w:link w:val="MacroTextChar"/>
    <w:uiPriority w:val="99"/>
    <w:semiHidden/>
    <w:unhideWhenUsed/>
    <w:rsid w:val="00102DE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MetricHPE" w:hAnsi="MetricHPE"/>
      <w:color w:val="000000" w:themeColor="text1"/>
      <w:sz w:val="18"/>
      <w:szCs w:val="20"/>
    </w:rPr>
  </w:style>
  <w:style w:type="character" w:customStyle="1" w:styleId="MacroTextChar">
    <w:name w:val="Macro Text Char"/>
    <w:basedOn w:val="DefaultParagraphFont"/>
    <w:link w:val="MacroText"/>
    <w:uiPriority w:val="99"/>
    <w:semiHidden/>
    <w:rsid w:val="00102DEC"/>
    <w:rPr>
      <w:rFonts w:ascii="MetricHPE" w:hAnsi="MetricHPE"/>
      <w:color w:val="000000" w:themeColor="text1"/>
      <w:sz w:val="18"/>
      <w:szCs w:val="20"/>
    </w:rPr>
  </w:style>
  <w:style w:type="character" w:customStyle="1" w:styleId="HPEGreen">
    <w:name w:val="HPE Green"/>
    <w:basedOn w:val="DefaultParagraphFont"/>
    <w:uiPriority w:val="1"/>
    <w:qFormat/>
    <w:rsid w:val="00067508"/>
    <w:rPr>
      <w:color w:val="01A982"/>
    </w:rPr>
  </w:style>
  <w:style w:type="paragraph" w:styleId="Subtitle">
    <w:name w:val="Subtitle"/>
    <w:basedOn w:val="Normal"/>
    <w:next w:val="Normal"/>
    <w:link w:val="SubtitleChar"/>
    <w:uiPriority w:val="11"/>
    <w:rsid w:val="00F37A48"/>
    <w:pPr>
      <w:numPr>
        <w:ilvl w:val="1"/>
      </w:numPr>
      <w:spacing w:after="160"/>
    </w:pPr>
    <w:rPr>
      <w:rFonts w:eastAsiaTheme="minorEastAsia"/>
      <w:spacing w:val="15"/>
      <w:sz w:val="22"/>
    </w:rPr>
  </w:style>
  <w:style w:type="paragraph" w:styleId="TableofFigures">
    <w:name w:val="table of figures"/>
    <w:basedOn w:val="Normal"/>
    <w:next w:val="Normal"/>
    <w:uiPriority w:val="99"/>
    <w:unhideWhenUsed/>
    <w:rsid w:val="003E4F3F"/>
    <w:pPr>
      <w:tabs>
        <w:tab w:val="right" w:leader="dot" w:pos="10800"/>
      </w:tabs>
      <w:spacing w:after="100"/>
      <w:ind w:right="1152"/>
    </w:pPr>
    <w:rPr>
      <w:rFonts w:eastAsia="Times New Roman" w:cs="Times New Roman"/>
      <w:color w:val="auto"/>
      <w:szCs w:val="24"/>
      <w:lang w:val="en-US"/>
    </w:rPr>
  </w:style>
  <w:style w:type="character" w:customStyle="1" w:styleId="SubtitleChar">
    <w:name w:val="Subtitle Char"/>
    <w:basedOn w:val="DefaultParagraphFont"/>
    <w:link w:val="Subtitle"/>
    <w:uiPriority w:val="11"/>
    <w:rsid w:val="00F37A48"/>
    <w:rPr>
      <w:rFonts w:ascii="MetricHPE" w:eastAsiaTheme="minorEastAsia" w:hAnsi="MetricHPE"/>
      <w:color w:val="000000" w:themeColor="text1"/>
      <w:spacing w:val="15"/>
    </w:rPr>
  </w:style>
  <w:style w:type="paragraph" w:styleId="BodyText3">
    <w:name w:val="Body Text 3"/>
    <w:basedOn w:val="Normal"/>
    <w:link w:val="BodyText3Char"/>
    <w:uiPriority w:val="99"/>
    <w:semiHidden/>
    <w:unhideWhenUsed/>
    <w:rsid w:val="00801196"/>
    <w:pPr>
      <w:spacing w:after="0"/>
    </w:pPr>
    <w:rPr>
      <w:szCs w:val="16"/>
    </w:rPr>
  </w:style>
  <w:style w:type="paragraph" w:styleId="ListNumber2">
    <w:name w:val="List Number 2"/>
    <w:basedOn w:val="Normal"/>
    <w:semiHidden/>
    <w:rsid w:val="00746AF4"/>
    <w:pPr>
      <w:tabs>
        <w:tab w:val="num" w:pos="720"/>
      </w:tabs>
      <w:spacing w:after="0"/>
      <w:ind w:left="720" w:hanging="360"/>
    </w:pPr>
    <w:rPr>
      <w:rFonts w:ascii="MetricHPE Light" w:eastAsia="Times New Roman" w:hAnsi="MetricHPE Light" w:cs="Times New Roman"/>
      <w:color w:val="auto"/>
      <w:sz w:val="18"/>
      <w:szCs w:val="24"/>
      <w:lang w:val="en-US"/>
    </w:rPr>
  </w:style>
  <w:style w:type="paragraph" w:styleId="TOC4">
    <w:name w:val="toc 4"/>
    <w:basedOn w:val="Normal"/>
    <w:next w:val="Normal"/>
    <w:autoRedefine/>
    <w:uiPriority w:val="39"/>
    <w:semiHidden/>
    <w:unhideWhenUsed/>
    <w:rsid w:val="00D43359"/>
    <w:pPr>
      <w:ind w:left="562"/>
    </w:pPr>
  </w:style>
  <w:style w:type="paragraph" w:styleId="TOC5">
    <w:name w:val="toc 5"/>
    <w:basedOn w:val="Normal"/>
    <w:next w:val="Normal"/>
    <w:autoRedefine/>
    <w:uiPriority w:val="39"/>
    <w:semiHidden/>
    <w:unhideWhenUsed/>
    <w:rsid w:val="00D43359"/>
    <w:pPr>
      <w:ind w:left="749"/>
    </w:pPr>
  </w:style>
  <w:style w:type="paragraph" w:styleId="Quote">
    <w:name w:val="Quote"/>
    <w:basedOn w:val="Normal"/>
    <w:next w:val="Normal"/>
    <w:link w:val="QuoteChar"/>
    <w:uiPriority w:val="29"/>
    <w:qFormat/>
    <w:rsid w:val="00A015EF"/>
    <w:pPr>
      <w:keepLines/>
      <w:spacing w:before="240" w:after="240"/>
    </w:pPr>
    <w:rPr>
      <w:rFonts w:eastAsiaTheme="minorEastAsia"/>
      <w:b/>
      <w:iCs/>
      <w:color w:val="068667" w:themeColor="accent5"/>
      <w:sz w:val="30"/>
    </w:rPr>
  </w:style>
  <w:style w:type="paragraph" w:styleId="Title">
    <w:name w:val="Title"/>
    <w:basedOn w:val="Normal"/>
    <w:next w:val="Normal"/>
    <w:link w:val="TitleChar"/>
    <w:uiPriority w:val="10"/>
    <w:rsid w:val="006C2397"/>
    <w:pPr>
      <w:pBdr>
        <w:bottom w:val="single" w:sz="48" w:space="1" w:color="B1B9BE" w:themeColor="background2"/>
      </w:pBdr>
      <w:spacing w:before="120"/>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6C2397"/>
    <w:rPr>
      <w:rFonts w:ascii="MetricHPE" w:eastAsiaTheme="majorEastAsia" w:hAnsi="MetricHPE" w:cstheme="majorBidi"/>
      <w:b/>
      <w:color w:val="000000" w:themeColor="text1"/>
      <w:spacing w:val="-10"/>
      <w:kern w:val="28"/>
      <w:sz w:val="48"/>
      <w:szCs w:val="56"/>
    </w:rPr>
  </w:style>
  <w:style w:type="paragraph" w:styleId="ListNumber">
    <w:name w:val="List Number"/>
    <w:basedOn w:val="Normal"/>
    <w:semiHidden/>
    <w:rsid w:val="00746AF4"/>
    <w:pPr>
      <w:tabs>
        <w:tab w:val="num" w:pos="360"/>
      </w:tabs>
      <w:spacing w:after="0"/>
      <w:ind w:left="360" w:hanging="360"/>
    </w:pPr>
    <w:rPr>
      <w:rFonts w:ascii="MetricHPE Light" w:eastAsia="Times New Roman" w:hAnsi="MetricHPE Light" w:cs="Times New Roman"/>
      <w:color w:val="auto"/>
      <w:sz w:val="18"/>
      <w:szCs w:val="24"/>
      <w:lang w:val="en-US"/>
    </w:rPr>
  </w:style>
  <w:style w:type="character" w:customStyle="1" w:styleId="QuoteChar">
    <w:name w:val="Quote Char"/>
    <w:basedOn w:val="DefaultParagraphFont"/>
    <w:link w:val="Quote"/>
    <w:uiPriority w:val="29"/>
    <w:rsid w:val="00A015EF"/>
    <w:rPr>
      <w:rFonts w:ascii="Arial" w:eastAsiaTheme="minorEastAsia" w:hAnsi="Arial"/>
      <w:b/>
      <w:iCs/>
      <w:color w:val="068667" w:themeColor="accent5"/>
      <w:sz w:val="30"/>
    </w:rPr>
  </w:style>
  <w:style w:type="character" w:customStyle="1" w:styleId="BodyText3Char">
    <w:name w:val="Body Text 3 Char"/>
    <w:basedOn w:val="DefaultParagraphFont"/>
    <w:link w:val="BodyText3"/>
    <w:uiPriority w:val="99"/>
    <w:semiHidden/>
    <w:rsid w:val="00801196"/>
    <w:rPr>
      <w:rFonts w:ascii="MetricHPE" w:hAnsi="MetricHPE"/>
      <w:color w:val="000000" w:themeColor="text1"/>
      <w:sz w:val="20"/>
      <w:szCs w:val="16"/>
    </w:rPr>
  </w:style>
  <w:style w:type="character" w:customStyle="1" w:styleId="BoldEmpha">
    <w:name w:val="Bold Empha"/>
    <w:uiPriority w:val="1"/>
    <w:rsid w:val="00EF2818"/>
    <w:rPr>
      <w:rFonts w:ascii="MetricHPE Semibold" w:hAnsi="MetricHPE Semibold"/>
      <w:color w:val="auto"/>
    </w:rPr>
  </w:style>
  <w:style w:type="character" w:styleId="IntenseEmphasis">
    <w:name w:val="Intense Emphasis"/>
    <w:basedOn w:val="DefaultParagraphFont"/>
    <w:uiPriority w:val="21"/>
    <w:rsid w:val="00E771BE"/>
    <w:rPr>
      <w:b/>
      <w:i/>
      <w:iCs/>
      <w:color w:val="auto"/>
    </w:rPr>
  </w:style>
  <w:style w:type="character" w:styleId="IntenseReference">
    <w:name w:val="Intense Reference"/>
    <w:basedOn w:val="DefaultParagraphFont"/>
    <w:uiPriority w:val="32"/>
    <w:rsid w:val="00E771BE"/>
    <w:rPr>
      <w:b/>
      <w:bCs/>
      <w:smallCaps/>
      <w:color w:val="B1B9BE" w:themeColor="background2"/>
      <w:spacing w:val="5"/>
    </w:rPr>
  </w:style>
  <w:style w:type="paragraph" w:styleId="TOC1">
    <w:name w:val="toc 1"/>
    <w:basedOn w:val="Normal"/>
    <w:next w:val="Normal"/>
    <w:autoRedefine/>
    <w:uiPriority w:val="39"/>
    <w:unhideWhenUsed/>
    <w:rsid w:val="00AF7288"/>
  </w:style>
  <w:style w:type="paragraph" w:styleId="TOC2">
    <w:name w:val="toc 2"/>
    <w:basedOn w:val="Normal"/>
    <w:next w:val="Normal"/>
    <w:autoRedefine/>
    <w:uiPriority w:val="39"/>
    <w:unhideWhenUsed/>
    <w:rsid w:val="00D43359"/>
    <w:pPr>
      <w:ind w:left="187"/>
    </w:pPr>
  </w:style>
  <w:style w:type="paragraph" w:styleId="TOC3">
    <w:name w:val="toc 3"/>
    <w:basedOn w:val="Normal"/>
    <w:next w:val="Normal"/>
    <w:autoRedefine/>
    <w:uiPriority w:val="39"/>
    <w:unhideWhenUsed/>
    <w:rsid w:val="00D43359"/>
    <w:pPr>
      <w:ind w:left="374"/>
    </w:pPr>
  </w:style>
  <w:style w:type="character" w:styleId="UnresolvedMention">
    <w:name w:val="Unresolved Mention"/>
    <w:basedOn w:val="DefaultParagraphFont"/>
    <w:uiPriority w:val="99"/>
    <w:semiHidden/>
    <w:unhideWhenUsed/>
    <w:rsid w:val="005E329A"/>
    <w:rPr>
      <w:rFonts w:ascii="MetricHPE" w:hAnsi="MetricHPE"/>
      <w:b/>
      <w:color w:val="01A982" w:themeColor="accent6"/>
      <w:shd w:val="clear" w:color="auto" w:fill="E1DFDD"/>
    </w:rPr>
  </w:style>
  <w:style w:type="paragraph" w:styleId="CommentText">
    <w:name w:val="annotation text"/>
    <w:basedOn w:val="Normal"/>
    <w:link w:val="CommentTextChar"/>
    <w:uiPriority w:val="99"/>
    <w:unhideWhenUsed/>
    <w:rsid w:val="001F2070"/>
    <w:rPr>
      <w:szCs w:val="20"/>
    </w:rPr>
  </w:style>
  <w:style w:type="character" w:customStyle="1" w:styleId="CommentTextChar">
    <w:name w:val="Comment Text Char"/>
    <w:basedOn w:val="DefaultParagraphFont"/>
    <w:link w:val="CommentText"/>
    <w:uiPriority w:val="99"/>
    <w:rsid w:val="001F2070"/>
    <w:rPr>
      <w:rFonts w:ascii="MetricHPE" w:hAnsi="MetricHPE"/>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1F2070"/>
    <w:rPr>
      <w:b/>
      <w:bCs/>
    </w:rPr>
  </w:style>
  <w:style w:type="character" w:customStyle="1" w:styleId="CommentSubjectChar">
    <w:name w:val="Comment Subject Char"/>
    <w:basedOn w:val="CommentTextChar"/>
    <w:link w:val="CommentSubject"/>
    <w:uiPriority w:val="99"/>
    <w:semiHidden/>
    <w:rsid w:val="001F2070"/>
    <w:rPr>
      <w:rFonts w:ascii="MetricHPE" w:hAnsi="MetricHPE"/>
      <w:b/>
      <w:bCs/>
      <w:color w:val="000000" w:themeColor="text1"/>
      <w:sz w:val="20"/>
      <w:szCs w:val="20"/>
    </w:rPr>
  </w:style>
  <w:style w:type="paragraph" w:customStyle="1" w:styleId="Heading">
    <w:name w:val="Heading"/>
    <w:basedOn w:val="Normal"/>
    <w:next w:val="Normal"/>
    <w:link w:val="HeadingChar"/>
    <w:qFormat/>
    <w:rsid w:val="006C2397"/>
    <w:pPr>
      <w:keepNext/>
      <w:spacing w:before="120" w:after="240"/>
    </w:pPr>
    <w:rPr>
      <w:b/>
      <w:sz w:val="32"/>
    </w:rPr>
  </w:style>
  <w:style w:type="character" w:customStyle="1" w:styleId="HeadingChar">
    <w:name w:val="Heading Char"/>
    <w:basedOn w:val="DefaultParagraphFont"/>
    <w:link w:val="Heading"/>
    <w:rsid w:val="00793B3E"/>
    <w:rPr>
      <w:rFonts w:ascii="MetricHPE" w:hAnsi="MetricHPE"/>
      <w:b/>
      <w:color w:val="000000" w:themeColor="text1"/>
      <w:sz w:val="32"/>
    </w:rPr>
  </w:style>
  <w:style w:type="paragraph" w:styleId="TOC6">
    <w:name w:val="toc 6"/>
    <w:basedOn w:val="Normal"/>
    <w:next w:val="Normal"/>
    <w:autoRedefine/>
    <w:uiPriority w:val="39"/>
    <w:semiHidden/>
    <w:unhideWhenUsed/>
    <w:rsid w:val="00D43359"/>
    <w:pPr>
      <w:ind w:left="936"/>
    </w:pPr>
  </w:style>
  <w:style w:type="paragraph" w:styleId="TOC7">
    <w:name w:val="toc 7"/>
    <w:basedOn w:val="Normal"/>
    <w:next w:val="Normal"/>
    <w:autoRedefine/>
    <w:uiPriority w:val="39"/>
    <w:semiHidden/>
    <w:unhideWhenUsed/>
    <w:rsid w:val="00D43359"/>
    <w:pPr>
      <w:ind w:left="1123"/>
    </w:pPr>
  </w:style>
  <w:style w:type="paragraph" w:styleId="TOC8">
    <w:name w:val="toc 8"/>
    <w:basedOn w:val="Normal"/>
    <w:next w:val="Normal"/>
    <w:autoRedefine/>
    <w:uiPriority w:val="39"/>
    <w:semiHidden/>
    <w:unhideWhenUsed/>
    <w:rsid w:val="00D43359"/>
    <w:pPr>
      <w:ind w:left="1310"/>
    </w:pPr>
  </w:style>
  <w:style w:type="character" w:styleId="SubtleEmphasis">
    <w:name w:val="Subtle Emphasis"/>
    <w:basedOn w:val="DefaultParagraphFont"/>
    <w:uiPriority w:val="19"/>
    <w:rsid w:val="00F37A48"/>
    <w:rPr>
      <w:i/>
      <w:iCs/>
      <w:color w:val="000000" w:themeColor="text1"/>
    </w:rPr>
  </w:style>
  <w:style w:type="character" w:styleId="SubtleReference">
    <w:name w:val="Subtle Reference"/>
    <w:basedOn w:val="DefaultParagraphFont"/>
    <w:uiPriority w:val="31"/>
    <w:rsid w:val="00F37A48"/>
    <w:rPr>
      <w:smallCaps/>
      <w:color w:val="000000" w:themeColor="text1"/>
      <w:u w:val="single"/>
    </w:rPr>
  </w:style>
  <w:style w:type="paragraph" w:styleId="BodyTextFirstIndent2">
    <w:name w:val="Body Text First Indent 2"/>
    <w:basedOn w:val="BodyTextIndent"/>
    <w:link w:val="BodyTextFirstIndent2Char"/>
    <w:uiPriority w:val="99"/>
    <w:semiHidden/>
    <w:unhideWhenUsed/>
    <w:rsid w:val="00801196"/>
    <w:pPr>
      <w:ind w:firstLine="360"/>
    </w:pPr>
  </w:style>
  <w:style w:type="character" w:customStyle="1" w:styleId="BodyTextFirstIndent2Char">
    <w:name w:val="Body Text First Indent 2 Char"/>
    <w:basedOn w:val="BodyTextIndentChar"/>
    <w:link w:val="BodyTextFirstIndent2"/>
    <w:uiPriority w:val="99"/>
    <w:semiHidden/>
    <w:rsid w:val="00801196"/>
    <w:rPr>
      <w:rFonts w:ascii="MetricHPE" w:hAnsi="MetricHPE"/>
      <w:color w:val="000000" w:themeColor="text1"/>
      <w:sz w:val="20"/>
    </w:rPr>
  </w:style>
  <w:style w:type="paragraph" w:styleId="Caption">
    <w:name w:val="caption"/>
    <w:basedOn w:val="Normal"/>
    <w:next w:val="Normal"/>
    <w:uiPriority w:val="35"/>
    <w:unhideWhenUsed/>
    <w:rsid w:val="006A0594"/>
    <w:pPr>
      <w:spacing w:after="0"/>
    </w:pPr>
    <w:rPr>
      <w:iCs/>
      <w:sz w:val="18"/>
      <w:szCs w:val="18"/>
    </w:rPr>
  </w:style>
  <w:style w:type="character" w:styleId="BookTitle">
    <w:name w:val="Book Title"/>
    <w:basedOn w:val="DefaultParagraphFont"/>
    <w:uiPriority w:val="33"/>
    <w:rsid w:val="00153A61"/>
    <w:rPr>
      <w:b/>
      <w:bCs/>
      <w:i/>
      <w:iCs/>
      <w:color w:val="auto"/>
      <w:spacing w:val="5"/>
    </w:rPr>
  </w:style>
  <w:style w:type="paragraph" w:customStyle="1" w:styleId="Caption-Figure">
    <w:name w:val="Caption - Figure"/>
    <w:basedOn w:val="Caption"/>
    <w:next w:val="Normal"/>
    <w:qFormat/>
    <w:rsid w:val="00DD396B"/>
    <w:pPr>
      <w:spacing w:before="240" w:after="120"/>
    </w:pPr>
  </w:style>
  <w:style w:type="paragraph" w:customStyle="1" w:styleId="Caption-Table">
    <w:name w:val="Caption - Table"/>
    <w:basedOn w:val="Caption"/>
    <w:next w:val="Normal"/>
    <w:qFormat/>
    <w:rsid w:val="006A0594"/>
    <w:pPr>
      <w:spacing w:after="240"/>
    </w:pPr>
  </w:style>
  <w:style w:type="paragraph" w:styleId="Closing">
    <w:name w:val="Closing"/>
    <w:basedOn w:val="Normal"/>
    <w:link w:val="ClosingChar"/>
    <w:uiPriority w:val="99"/>
    <w:semiHidden/>
    <w:unhideWhenUsed/>
    <w:rsid w:val="00807A89"/>
    <w:pPr>
      <w:spacing w:after="0"/>
      <w:ind w:left="4320"/>
    </w:pPr>
  </w:style>
  <w:style w:type="character" w:customStyle="1" w:styleId="ClosingChar">
    <w:name w:val="Closing Char"/>
    <w:basedOn w:val="DefaultParagraphFont"/>
    <w:link w:val="Closing"/>
    <w:uiPriority w:val="99"/>
    <w:semiHidden/>
    <w:rsid w:val="00807A89"/>
    <w:rPr>
      <w:rFonts w:ascii="MetricHPE" w:hAnsi="MetricHPE"/>
      <w:color w:val="000000" w:themeColor="text1"/>
      <w:sz w:val="20"/>
    </w:rPr>
  </w:style>
  <w:style w:type="paragraph" w:styleId="DocumentMap">
    <w:name w:val="Document Map"/>
    <w:basedOn w:val="Normal"/>
    <w:link w:val="DocumentMapChar"/>
    <w:uiPriority w:val="99"/>
    <w:semiHidden/>
    <w:unhideWhenUsed/>
    <w:rsid w:val="00A52260"/>
    <w:pPr>
      <w:spacing w:after="0"/>
    </w:pPr>
    <w:rPr>
      <w:rFonts w:cs="Segoe UI"/>
      <w:sz w:val="16"/>
      <w:szCs w:val="16"/>
    </w:rPr>
  </w:style>
  <w:style w:type="character" w:customStyle="1" w:styleId="DocumentMapChar">
    <w:name w:val="Document Map Char"/>
    <w:basedOn w:val="DefaultParagraphFont"/>
    <w:link w:val="DocumentMap"/>
    <w:uiPriority w:val="99"/>
    <w:semiHidden/>
    <w:rsid w:val="00A52260"/>
    <w:rPr>
      <w:rFonts w:ascii="MetricHPE" w:hAnsi="MetricHPE" w:cs="Segoe UI"/>
      <w:color w:val="000000" w:themeColor="text1"/>
      <w:sz w:val="16"/>
      <w:szCs w:val="16"/>
    </w:rPr>
  </w:style>
  <w:style w:type="paragraph" w:styleId="E-mailSignature">
    <w:name w:val="E-mail Signature"/>
    <w:basedOn w:val="Normal"/>
    <w:link w:val="E-mailSignatureChar"/>
    <w:uiPriority w:val="99"/>
    <w:semiHidden/>
    <w:unhideWhenUsed/>
    <w:rsid w:val="00A52260"/>
    <w:pPr>
      <w:spacing w:after="0"/>
    </w:pPr>
  </w:style>
  <w:style w:type="character" w:customStyle="1" w:styleId="E-mailSignatureChar">
    <w:name w:val="E-mail Signature Char"/>
    <w:basedOn w:val="DefaultParagraphFont"/>
    <w:link w:val="E-mailSignature"/>
    <w:uiPriority w:val="99"/>
    <w:semiHidden/>
    <w:rsid w:val="00A52260"/>
    <w:rPr>
      <w:rFonts w:ascii="MetricHPE" w:hAnsi="MetricHPE"/>
      <w:color w:val="000000" w:themeColor="text1"/>
      <w:sz w:val="20"/>
    </w:rPr>
  </w:style>
  <w:style w:type="character" w:styleId="Emphasis">
    <w:name w:val="Emphasis"/>
    <w:basedOn w:val="DefaultParagraphFont"/>
    <w:uiPriority w:val="20"/>
    <w:rsid w:val="00A52260"/>
    <w:rPr>
      <w:i/>
      <w:iCs/>
    </w:rPr>
  </w:style>
  <w:style w:type="character" w:styleId="EndnoteReference">
    <w:name w:val="endnote reference"/>
    <w:basedOn w:val="DefaultParagraphFont"/>
    <w:uiPriority w:val="99"/>
    <w:semiHidden/>
    <w:unhideWhenUsed/>
    <w:rsid w:val="00A52260"/>
    <w:rPr>
      <w:rFonts w:ascii="MetricHPE" w:hAnsi="MetricHPE"/>
      <w:b/>
      <w:color w:val="000000" w:themeColor="text1"/>
      <w:sz w:val="20"/>
      <w:vertAlign w:val="superscript"/>
    </w:rPr>
  </w:style>
  <w:style w:type="paragraph" w:styleId="EndnoteText">
    <w:name w:val="endnote text"/>
    <w:basedOn w:val="Normal"/>
    <w:link w:val="EndnoteTextChar"/>
    <w:uiPriority w:val="99"/>
    <w:semiHidden/>
    <w:unhideWhenUsed/>
    <w:rsid w:val="00A52260"/>
    <w:pPr>
      <w:spacing w:after="0"/>
      <w:ind w:left="115" w:hanging="115"/>
      <w:contextualSpacing/>
    </w:pPr>
    <w:rPr>
      <w:sz w:val="18"/>
      <w:szCs w:val="20"/>
    </w:rPr>
  </w:style>
  <w:style w:type="character" w:customStyle="1" w:styleId="EndnoteTextChar">
    <w:name w:val="Endnote Text Char"/>
    <w:basedOn w:val="DefaultParagraphFont"/>
    <w:link w:val="EndnoteText"/>
    <w:uiPriority w:val="99"/>
    <w:semiHidden/>
    <w:rsid w:val="00A52260"/>
    <w:rPr>
      <w:rFonts w:ascii="MetricHPE" w:hAnsi="MetricHPE"/>
      <w:color w:val="000000" w:themeColor="text1"/>
      <w:sz w:val="18"/>
      <w:szCs w:val="20"/>
    </w:rPr>
  </w:style>
  <w:style w:type="character" w:styleId="PageNumber">
    <w:name w:val="page number"/>
    <w:basedOn w:val="DefaultParagraphFont"/>
    <w:uiPriority w:val="99"/>
    <w:semiHidden/>
    <w:unhideWhenUsed/>
    <w:rsid w:val="00A52260"/>
  </w:style>
  <w:style w:type="paragraph" w:styleId="TOC9">
    <w:name w:val="toc 9"/>
    <w:basedOn w:val="Normal"/>
    <w:next w:val="Normal"/>
    <w:autoRedefine/>
    <w:uiPriority w:val="39"/>
    <w:semiHidden/>
    <w:unhideWhenUsed/>
    <w:rsid w:val="00D43359"/>
    <w:pPr>
      <w:ind w:left="1498"/>
      <w:contextualSpacing/>
    </w:pPr>
  </w:style>
  <w:style w:type="table" w:customStyle="1" w:styleId="HPETableRevision">
    <w:name w:val="HPE Table Revision"/>
    <w:basedOn w:val="TableNormal"/>
    <w:uiPriority w:val="99"/>
    <w:rsid w:val="00DB4B62"/>
    <w:pPr>
      <w:spacing w:after="0" w:line="240" w:lineRule="auto"/>
    </w:pPr>
    <w:rPr>
      <w:rFonts w:ascii="MetricHPE" w:hAnsi="MetricHPE"/>
      <w:sz w:val="18"/>
    </w:rPr>
    <w:tblPr>
      <w:tblBorders>
        <w:top w:val="single" w:sz="4" w:space="0" w:color="535C66" w:themeColor="text2"/>
        <w:left w:val="single" w:sz="4" w:space="0" w:color="535C66" w:themeColor="text2"/>
        <w:bottom w:val="single" w:sz="4" w:space="0" w:color="535C66" w:themeColor="text2"/>
        <w:right w:val="single" w:sz="4" w:space="0" w:color="535C66" w:themeColor="text2"/>
        <w:insideH w:val="single" w:sz="4" w:space="0" w:color="535C66" w:themeColor="text2"/>
        <w:insideV w:val="single" w:sz="4" w:space="0" w:color="535C66" w:themeColor="text2"/>
      </w:tblBorders>
    </w:tblPr>
    <w:trPr>
      <w:cantSplit/>
    </w:trPr>
    <w:tcPr>
      <w:vAlign w:val="center"/>
    </w:tcPr>
    <w:tblStylePr w:type="firstRow">
      <w:pPr>
        <w:wordWrap/>
        <w:spacing w:beforeLines="0" w:before="0" w:beforeAutospacing="0" w:afterLines="0" w:after="0" w:afterAutospacing="0" w:line="240" w:lineRule="auto"/>
        <w:jc w:val="left"/>
      </w:pPr>
      <w:rPr>
        <w:rFonts w:ascii="MetricHPE" w:hAnsi="MetricHPE"/>
        <w:b/>
        <w:i w:val="0"/>
        <w:color w:val="000000" w:themeColor="text1"/>
        <w:sz w:val="18"/>
      </w:rPr>
      <w:tblPr/>
      <w:tcPr>
        <w:tcBorders>
          <w:top w:val="single" w:sz="4" w:space="0" w:color="535C66" w:themeColor="text2"/>
          <w:left w:val="single" w:sz="4" w:space="0" w:color="535C66" w:themeColor="text2"/>
          <w:bottom w:val="single" w:sz="18" w:space="0" w:color="535C66" w:themeColor="text2"/>
          <w:right w:val="single" w:sz="4" w:space="0" w:color="535C66" w:themeColor="text2"/>
          <w:insideH w:val="single" w:sz="4" w:space="0" w:color="535C66" w:themeColor="text2"/>
          <w:insideV w:val="single" w:sz="4" w:space="0" w:color="535C66" w:themeColor="text2"/>
          <w:tl2br w:val="nil"/>
          <w:tr2bl w:val="nil"/>
        </w:tcBorders>
      </w:tcPr>
    </w:tblStylePr>
  </w:style>
  <w:style w:type="character" w:customStyle="1" w:styleId="HPESimple">
    <w:name w:val="HPE Simple"/>
    <w:basedOn w:val="DefaultParagraphFont"/>
    <w:uiPriority w:val="1"/>
    <w:qFormat/>
    <w:rsid w:val="00AE387C"/>
    <w:rPr>
      <w:rFonts w:ascii="HPE Simple" w:hAnsi="HPE Simple"/>
      <w:szCs w:val="24"/>
    </w:rPr>
  </w:style>
  <w:style w:type="character" w:customStyle="1" w:styleId="HPESemibold">
    <w:name w:val="HPE Semibold"/>
    <w:basedOn w:val="DefaultParagraphFont"/>
    <w:uiPriority w:val="1"/>
    <w:qFormat/>
    <w:rsid w:val="004D23F2"/>
    <w:rPr>
      <w:rFonts w:ascii="MetricHPE Semibold" w:hAnsi="MetricHPE Semibold"/>
    </w:rPr>
  </w:style>
  <w:style w:type="paragraph" w:customStyle="1" w:styleId="CoverDocumentType10pt">
    <w:name w:val="Cover: Document Type 10pt"/>
    <w:link w:val="CoverDocumentType10ptChar"/>
    <w:uiPriority w:val="70"/>
    <w:rsid w:val="009D6F7A"/>
    <w:pPr>
      <w:spacing w:after="200" w:line="240" w:lineRule="auto"/>
      <w:jc w:val="right"/>
    </w:pPr>
    <w:rPr>
      <w:rFonts w:ascii="Arial" w:eastAsia="Times New Roman" w:hAnsi="Arial" w:cs="Times New Roman"/>
      <w:b/>
      <w:sz w:val="20"/>
      <w:szCs w:val="18"/>
      <w:lang w:val="en-US"/>
    </w:rPr>
  </w:style>
  <w:style w:type="character" w:customStyle="1" w:styleId="CoverDocumentType10ptChar">
    <w:name w:val="Cover: Document Type 10pt Char"/>
    <w:basedOn w:val="DefaultParagraphFont"/>
    <w:link w:val="CoverDocumentType10pt"/>
    <w:uiPriority w:val="70"/>
    <w:rsid w:val="009D6F7A"/>
    <w:rPr>
      <w:rFonts w:ascii="Arial" w:eastAsia="Times New Roman" w:hAnsi="Arial" w:cs="Times New Roman"/>
      <w:b/>
      <w:sz w:val="20"/>
      <w:szCs w:val="18"/>
      <w:lang w:val="en-US"/>
    </w:rPr>
  </w:style>
  <w:style w:type="paragraph" w:customStyle="1" w:styleId="TableSubhead">
    <w:name w:val="Table Subhead"/>
    <w:basedOn w:val="Normal"/>
    <w:autoRedefine/>
    <w:qFormat/>
    <w:rsid w:val="00C47DAF"/>
    <w:rPr>
      <w:rFonts w:cs="Times New Roman (Body CS)"/>
      <w:b/>
      <w:color w:val="FFFFFF" w:themeColor="background1"/>
      <w:sz w:val="18"/>
      <w:szCs w:val="18"/>
    </w:rPr>
  </w:style>
  <w:style w:type="paragraph" w:customStyle="1" w:styleId="BackPageLegal7pt">
    <w:name w:val="Back Page: Legal 7pt"/>
    <w:uiPriority w:val="70"/>
    <w:rsid w:val="00533BD2"/>
    <w:pPr>
      <w:spacing w:after="120" w:line="180" w:lineRule="atLeast"/>
    </w:pPr>
    <w:rPr>
      <w:rFonts w:ascii="HPE Graphik Light" w:eastAsia="Times New Roman" w:hAnsi="HPE Graphik Light" w:cs="Times New Roman"/>
      <w:color w:val="000000"/>
      <w:sz w:val="14"/>
      <w:szCs w:val="18"/>
      <w:lang w:val="en-US"/>
    </w:rPr>
  </w:style>
  <w:style w:type="paragraph" w:styleId="Revision">
    <w:name w:val="Revision"/>
    <w:hidden/>
    <w:uiPriority w:val="99"/>
    <w:semiHidden/>
    <w:rsid w:val="00E64189"/>
    <w:pPr>
      <w:spacing w:after="0" w:line="240" w:lineRule="auto"/>
    </w:pPr>
    <w:rPr>
      <w:rFonts w:ascii="Arial" w:hAnsi="Arial"/>
      <w:color w:val="000000" w:themeColor="text1"/>
      <w:sz w:val="20"/>
    </w:rPr>
  </w:style>
  <w:style w:type="character" w:styleId="CommentReference">
    <w:name w:val="annotation reference"/>
    <w:basedOn w:val="DefaultParagraphFont"/>
    <w:uiPriority w:val="99"/>
    <w:semiHidden/>
    <w:unhideWhenUsed/>
    <w:rsid w:val="002F0AB4"/>
    <w:rPr>
      <w:sz w:val="16"/>
      <w:szCs w:val="16"/>
    </w:rPr>
  </w:style>
  <w:style w:type="paragraph" w:customStyle="1" w:styleId="QuoteLarge">
    <w:name w:val="Quote Large"/>
    <w:basedOn w:val="Quote"/>
    <w:qFormat/>
    <w:rsid w:val="00A015EF"/>
    <w:rPr>
      <w:b w:val="0"/>
      <w:sz w:val="60"/>
    </w:rPr>
  </w:style>
  <w:style w:type="paragraph" w:customStyle="1" w:styleId="QuoteTextAttribution">
    <w:name w:val="Quote Text Attribution"/>
    <w:basedOn w:val="Normal"/>
    <w:qFormat/>
    <w:rsid w:val="006C444D"/>
    <w:rPr>
      <w:sz w:val="16"/>
    </w:rPr>
  </w:style>
  <w:style w:type="paragraph" w:customStyle="1" w:styleId="CoverSubtitle0">
    <w:name w:val="Cover: Subtitle"/>
    <w:uiPriority w:val="74"/>
    <w:rsid w:val="00C4398F"/>
    <w:pPr>
      <w:spacing w:line="360" w:lineRule="exact"/>
      <w:ind w:right="720"/>
    </w:pPr>
    <w:rPr>
      <w:rFonts w:ascii="Arial" w:eastAsia="Times New Roman" w:hAnsi="Arial" w:cs="Times New Roman"/>
      <w:b/>
      <w:color w:val="000000"/>
      <w:sz w:val="30"/>
      <w:szCs w:val="18"/>
      <w:lang w:val="en-US"/>
    </w:rPr>
  </w:style>
  <w:style w:type="paragraph" w:customStyle="1" w:styleId="CoverHeadline36ptstandard">
    <w:name w:val="Cover: Headline 36 pt standard"/>
    <w:basedOn w:val="Normal"/>
    <w:uiPriority w:val="99"/>
    <w:rsid w:val="00C4398F"/>
    <w:pPr>
      <w:spacing w:after="200" w:line="700" w:lineRule="exact"/>
      <w:ind w:right="720"/>
    </w:pPr>
    <w:rPr>
      <w:rFonts w:eastAsia="Times" w:cs="Times New Roman"/>
      <w:b/>
      <w:color w:val="auto"/>
      <w:sz w:val="72"/>
      <w:szCs w:val="64"/>
      <w:lang w:val="en-US"/>
    </w:rPr>
  </w:style>
  <w:style w:type="paragraph" w:customStyle="1" w:styleId="CoverDisclosure">
    <w:name w:val="Cover: Disclosure"/>
    <w:basedOn w:val="Normal"/>
    <w:qFormat/>
    <w:rsid w:val="002076E2"/>
    <w:pPr>
      <w:spacing w:after="40" w:line="240" w:lineRule="atLeast"/>
      <w:jc w:val="right"/>
    </w:pPr>
    <w:rPr>
      <w:rFonts w:eastAsia="Times New Roman" w:cs="Times New Roman"/>
      <w:color w:val="auto"/>
      <w:sz w:val="16"/>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98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pe.com/global/hpechat/index.html?jumpid=Collaterals_aXXXXXXXXENW"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hp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bhinav\Downloads\Half_done.dotx" TargetMode="External"/></Relationships>
</file>

<file path=word/theme/theme1.xml><?xml version="1.0" encoding="utf-8"?>
<a:theme xmlns:a="http://schemas.openxmlformats.org/drawingml/2006/main" name="HPE_Theme1">
  <a:themeElements>
    <a:clrScheme name="HPE_2">
      <a:dk1>
        <a:sysClr val="windowText" lastClr="000000"/>
      </a:dk1>
      <a:lt1>
        <a:sysClr val="window" lastClr="FFFFFF"/>
      </a:lt1>
      <a:dk2>
        <a:srgbClr val="535C66"/>
      </a:dk2>
      <a:lt2>
        <a:srgbClr val="B1B9BE"/>
      </a:lt2>
      <a:accent1>
        <a:srgbClr val="292E3B"/>
      </a:accent1>
      <a:accent2>
        <a:srgbClr val="62E5F6"/>
      </a:accent2>
      <a:accent3>
        <a:srgbClr val="0070F8"/>
      </a:accent3>
      <a:accent4>
        <a:srgbClr val="7764FC"/>
      </a:accent4>
      <a:accent5>
        <a:srgbClr val="068667"/>
      </a:accent5>
      <a:accent6>
        <a:srgbClr val="01A982"/>
      </a:accent6>
      <a:hlink>
        <a:srgbClr val="01A982"/>
      </a:hlink>
      <a:folHlink>
        <a:srgbClr val="01A982"/>
      </a:folHlink>
    </a:clrScheme>
    <a:fontScheme name="HPE Graphic">
      <a:majorFont>
        <a:latin typeface="HPE Graphik Medium"/>
        <a:ea typeface=""/>
        <a:cs typeface=""/>
      </a:majorFont>
      <a:minorFont>
        <a:latin typeface="HPE Graphi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0C9D-B699-4FA9-A5BA-04242B88A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Half_done</Template>
  <TotalTime>77</TotalTime>
  <Pages>38</Pages>
  <Words>3654</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 Abhinav</cp:lastModifiedBy>
  <cp:revision>34</cp:revision>
  <dcterms:created xsi:type="dcterms:W3CDTF">2025-09-04T05:08:00Z</dcterms:created>
  <dcterms:modified xsi:type="dcterms:W3CDTF">2025-09-04T12:08:00Z</dcterms:modified>
</cp:coreProperties>
</file>